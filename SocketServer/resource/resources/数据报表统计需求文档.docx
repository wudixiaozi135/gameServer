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FB" w:rsidRDefault="007578F4" w:rsidP="00DD71E9">
      <w:pPr>
        <w:pStyle w:val="a4"/>
      </w:pPr>
      <w:bookmarkStart w:id="0" w:name="_Toc239565390"/>
      <w:bookmarkStart w:id="1" w:name="_Toc239565846"/>
      <w:bookmarkStart w:id="2" w:name="_Toc243747749"/>
      <w:r>
        <w:rPr>
          <w:rFonts w:hint="eastAsia"/>
        </w:rPr>
        <w:t>数据统计需求</w:t>
      </w:r>
      <w:r w:rsidR="00C17ECE">
        <w:rPr>
          <w:rFonts w:hint="eastAsia"/>
        </w:rPr>
        <w:t>文档</w:t>
      </w:r>
      <w:bookmarkEnd w:id="0"/>
      <w:bookmarkEnd w:id="1"/>
      <w:bookmarkEnd w:id="2"/>
    </w:p>
    <w:p w:rsidR="00422AD2" w:rsidRPr="002C2175" w:rsidRDefault="00D0701F" w:rsidP="000635FB">
      <w:pPr>
        <w:jc w:val="center"/>
        <w:rPr>
          <w:sz w:val="18"/>
          <w:szCs w:val="18"/>
        </w:rPr>
      </w:pPr>
      <w:r w:rsidRPr="002C2175">
        <w:rPr>
          <w:sz w:val="18"/>
          <w:szCs w:val="18"/>
        </w:rPr>
        <w:t>V</w:t>
      </w:r>
      <w:r w:rsidR="000635FB" w:rsidRPr="002C2175">
        <w:rPr>
          <w:rFonts w:hint="eastAsia"/>
          <w:sz w:val="18"/>
          <w:szCs w:val="18"/>
        </w:rPr>
        <w:t>er</w:t>
      </w:r>
      <w:r w:rsidRPr="002C2175">
        <w:rPr>
          <w:rFonts w:hint="eastAsia"/>
          <w:sz w:val="18"/>
          <w:szCs w:val="18"/>
        </w:rPr>
        <w:t>1.0</w:t>
      </w:r>
    </w:p>
    <w:p w:rsidR="003D260B" w:rsidRPr="002C2175" w:rsidRDefault="0037018A" w:rsidP="003D260B">
      <w:pPr>
        <w:jc w:val="center"/>
        <w:rPr>
          <w:sz w:val="18"/>
          <w:szCs w:val="18"/>
        </w:rPr>
      </w:pPr>
      <w:r w:rsidRPr="002C2175">
        <w:rPr>
          <w:sz w:val="18"/>
          <w:szCs w:val="18"/>
        </w:rPr>
        <w:t>2009-</w:t>
      </w:r>
      <w:r w:rsidR="00FE4558" w:rsidRPr="002C2175">
        <w:rPr>
          <w:rFonts w:hint="eastAsia"/>
          <w:sz w:val="18"/>
          <w:szCs w:val="18"/>
        </w:rPr>
        <w:t>9</w:t>
      </w:r>
      <w:r w:rsidRPr="002C2175">
        <w:rPr>
          <w:sz w:val="18"/>
          <w:szCs w:val="18"/>
        </w:rPr>
        <w:t>-</w:t>
      </w:r>
      <w:r w:rsidR="00FE4558" w:rsidRPr="002C2175">
        <w:rPr>
          <w:rFonts w:hint="eastAsia"/>
          <w:sz w:val="18"/>
          <w:szCs w:val="18"/>
        </w:rPr>
        <w:t>1</w:t>
      </w:r>
    </w:p>
    <w:p w:rsidR="00E15EB4" w:rsidRPr="002C2175" w:rsidRDefault="00E15EB4" w:rsidP="003D260B">
      <w:pPr>
        <w:jc w:val="center"/>
        <w:rPr>
          <w:sz w:val="18"/>
          <w:szCs w:val="18"/>
        </w:rPr>
      </w:pPr>
      <w:r w:rsidRPr="002C2175">
        <w:rPr>
          <w:rFonts w:hint="eastAsia"/>
          <w:sz w:val="18"/>
          <w:szCs w:val="18"/>
        </w:rPr>
        <w:t>赵中毅</w:t>
      </w:r>
    </w:p>
    <w:p w:rsidR="003D260B" w:rsidRDefault="003D260B" w:rsidP="000635FB">
      <w:pPr>
        <w:jc w:val="center"/>
      </w:pPr>
    </w:p>
    <w:p w:rsidR="00345E8C" w:rsidRDefault="00DE447D">
      <w:pPr>
        <w:pStyle w:val="11"/>
        <w:tabs>
          <w:tab w:val="right" w:leader="dot" w:pos="9016"/>
        </w:tabs>
        <w:rPr>
          <w:b w:val="0"/>
          <w:bCs w:val="0"/>
          <w:caps w:val="0"/>
          <w:noProof/>
          <w:sz w:val="21"/>
          <w:szCs w:val="22"/>
        </w:rPr>
      </w:pPr>
      <w:r w:rsidRPr="00DE447D">
        <w:fldChar w:fldCharType="begin"/>
      </w:r>
      <w:r w:rsidR="00862387">
        <w:instrText xml:space="preserve"> TOC \o "1-4" \h \z \u </w:instrText>
      </w:r>
      <w:r w:rsidRPr="00DE447D">
        <w:fldChar w:fldCharType="separate"/>
      </w:r>
      <w:hyperlink w:anchor="_Toc243747749" w:history="1">
        <w:r w:rsidR="00345E8C" w:rsidRPr="0018185F">
          <w:rPr>
            <w:rStyle w:val="a9"/>
            <w:rFonts w:hint="eastAsia"/>
            <w:noProof/>
          </w:rPr>
          <w:t>数据统计需求文档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50" w:history="1">
        <w:r w:rsidR="00345E8C" w:rsidRPr="0018185F">
          <w:rPr>
            <w:rStyle w:val="a9"/>
            <w:rFonts w:hint="eastAsia"/>
            <w:noProof/>
          </w:rPr>
          <w:t>一、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需求说明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51" w:history="1">
        <w:r w:rsidR="00345E8C" w:rsidRPr="0018185F">
          <w:rPr>
            <w:rStyle w:val="a9"/>
            <w:rFonts w:hint="eastAsia"/>
            <w:noProof/>
          </w:rPr>
          <w:t>二、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在线人数（</w:t>
        </w:r>
        <w:r w:rsidR="00345E8C" w:rsidRPr="0018185F">
          <w:rPr>
            <w:rStyle w:val="a9"/>
            <w:noProof/>
          </w:rPr>
          <w:t>1</w:t>
        </w:r>
        <w:r w:rsidR="00345E8C" w:rsidRPr="0018185F">
          <w:rPr>
            <w:rStyle w:val="a9"/>
            <w:rFonts w:hint="eastAsia"/>
            <w:noProof/>
          </w:rPr>
          <w:t>）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2" w:history="1">
        <w:r w:rsidR="00345E8C" w:rsidRPr="0018185F">
          <w:rPr>
            <w:rStyle w:val="a9"/>
            <w:noProof/>
          </w:rPr>
          <w:t>1.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noProof/>
          </w:rPr>
          <w:t>24</w:t>
        </w:r>
        <w:r w:rsidR="00345E8C" w:rsidRPr="0018185F">
          <w:rPr>
            <w:rStyle w:val="a9"/>
            <w:rFonts w:hint="eastAsia"/>
            <w:noProof/>
          </w:rPr>
          <w:t>小时在线人数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3" w:history="1">
        <w:r w:rsidR="00345E8C" w:rsidRPr="0018185F">
          <w:rPr>
            <w:rStyle w:val="a9"/>
            <w:noProof/>
          </w:rPr>
          <w:t>2.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每日平均在线人数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4" w:history="1">
        <w:r w:rsidR="00345E8C" w:rsidRPr="0018185F">
          <w:rPr>
            <w:rStyle w:val="a9"/>
            <w:noProof/>
          </w:rPr>
          <w:t>3.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新手流失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5" w:history="1">
        <w:r w:rsidR="00345E8C" w:rsidRPr="0018185F">
          <w:rPr>
            <w:rStyle w:val="a9"/>
            <w:noProof/>
          </w:rPr>
          <w:t>4.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新手流失玩家等级分布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6" w:history="1">
        <w:r w:rsidR="00345E8C" w:rsidRPr="0018185F">
          <w:rPr>
            <w:rStyle w:val="a9"/>
            <w:noProof/>
          </w:rPr>
          <w:t>5.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一般流失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7" w:history="1">
        <w:r w:rsidR="00345E8C" w:rsidRPr="0018185F">
          <w:rPr>
            <w:rStyle w:val="a9"/>
            <w:noProof/>
          </w:rPr>
          <w:t>6.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活跃玩家等级分布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58" w:history="1">
        <w:r w:rsidR="00345E8C" w:rsidRPr="0018185F">
          <w:rPr>
            <w:rStyle w:val="a9"/>
            <w:noProof/>
          </w:rPr>
          <w:t>7.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登录数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59" w:history="1">
        <w:r w:rsidR="00345E8C" w:rsidRPr="0018185F">
          <w:rPr>
            <w:rStyle w:val="a9"/>
            <w:rFonts w:hint="eastAsia"/>
            <w:noProof/>
          </w:rPr>
          <w:t>三、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接口调用</w:t>
        </w:r>
        <w:r w:rsidR="00345E8C" w:rsidRPr="0018185F">
          <w:rPr>
            <w:rStyle w:val="a9"/>
            <w:noProof/>
          </w:rPr>
          <w:t xml:space="preserve"> </w:t>
        </w:r>
        <w:r w:rsidR="00345E8C" w:rsidRPr="0018185F">
          <w:rPr>
            <w:rStyle w:val="a9"/>
            <w:rFonts w:hint="eastAsia"/>
            <w:noProof/>
          </w:rPr>
          <w:t>（</w:t>
        </w:r>
        <w:r w:rsidR="00345E8C" w:rsidRPr="0018185F">
          <w:rPr>
            <w:rStyle w:val="a9"/>
            <w:noProof/>
          </w:rPr>
          <w:t>3</w:t>
        </w:r>
        <w:r w:rsidR="00345E8C" w:rsidRPr="0018185F">
          <w:rPr>
            <w:rStyle w:val="a9"/>
            <w:rFonts w:hint="eastAsia"/>
            <w:noProof/>
          </w:rPr>
          <w:t>）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0" w:history="1">
        <w:r w:rsidR="00345E8C" w:rsidRPr="0018185F">
          <w:rPr>
            <w:rStyle w:val="a9"/>
            <w:noProof/>
          </w:rPr>
          <w:t>8.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操作记录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1" w:history="1">
        <w:r w:rsidR="00345E8C" w:rsidRPr="0018185F">
          <w:rPr>
            <w:rStyle w:val="a9"/>
            <w:noProof/>
          </w:rPr>
          <w:t>9.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记录原始数据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62" w:history="1">
        <w:r w:rsidR="00345E8C" w:rsidRPr="0018185F">
          <w:rPr>
            <w:rStyle w:val="a9"/>
            <w:rFonts w:hint="eastAsia"/>
            <w:noProof/>
          </w:rPr>
          <w:t>四、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充值统计（</w:t>
        </w:r>
        <w:r w:rsidR="00345E8C" w:rsidRPr="0018185F">
          <w:rPr>
            <w:rStyle w:val="a9"/>
            <w:noProof/>
          </w:rPr>
          <w:t>1</w:t>
        </w:r>
        <w:r w:rsidR="00345E8C" w:rsidRPr="0018185F">
          <w:rPr>
            <w:rStyle w:val="a9"/>
            <w:rFonts w:hint="eastAsia"/>
            <w:noProof/>
          </w:rPr>
          <w:t>）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3" w:history="1">
        <w:r w:rsidR="00345E8C" w:rsidRPr="0018185F">
          <w:rPr>
            <w:rStyle w:val="a9"/>
            <w:noProof/>
          </w:rPr>
          <w:t>1.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即时充值情况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4" w:history="1">
        <w:r w:rsidR="00345E8C" w:rsidRPr="0018185F">
          <w:rPr>
            <w:rStyle w:val="a9"/>
            <w:noProof/>
          </w:rPr>
          <w:t>2.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每日充值金额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5" w:history="1">
        <w:r w:rsidR="00345E8C" w:rsidRPr="0018185F">
          <w:rPr>
            <w:rStyle w:val="a9"/>
            <w:noProof/>
          </w:rPr>
          <w:t>3.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每日充值人数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6" w:history="1">
        <w:r w:rsidR="00345E8C" w:rsidRPr="0018185F">
          <w:rPr>
            <w:rStyle w:val="a9"/>
            <w:noProof/>
          </w:rPr>
          <w:t>4.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原始数据的记录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67" w:history="1">
        <w:r w:rsidR="00345E8C" w:rsidRPr="0018185F">
          <w:rPr>
            <w:rStyle w:val="a9"/>
            <w:rFonts w:hint="eastAsia"/>
            <w:noProof/>
          </w:rPr>
          <w:t>五、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游戏金币系统（</w:t>
        </w:r>
        <w:r w:rsidR="00345E8C" w:rsidRPr="0018185F">
          <w:rPr>
            <w:rStyle w:val="a9"/>
            <w:noProof/>
          </w:rPr>
          <w:t>3</w:t>
        </w:r>
        <w:r w:rsidR="00345E8C" w:rsidRPr="0018185F">
          <w:rPr>
            <w:rStyle w:val="a9"/>
            <w:rFonts w:hint="eastAsia"/>
            <w:noProof/>
          </w:rPr>
          <w:t>）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8" w:history="1">
        <w:r w:rsidR="00345E8C" w:rsidRPr="0018185F">
          <w:rPr>
            <w:rStyle w:val="a9"/>
            <w:noProof/>
          </w:rPr>
          <w:t>1.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金币的产生和消耗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69" w:history="1">
        <w:r w:rsidR="00345E8C" w:rsidRPr="0018185F">
          <w:rPr>
            <w:rStyle w:val="a9"/>
            <w:noProof/>
          </w:rPr>
          <w:t>2.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消耗项明细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0" w:history="1">
        <w:r w:rsidR="00345E8C" w:rsidRPr="0018185F">
          <w:rPr>
            <w:rStyle w:val="a9"/>
            <w:noProof/>
          </w:rPr>
          <w:t>3.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原始数据记录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71" w:history="1">
        <w:r w:rsidR="00345E8C" w:rsidRPr="0018185F">
          <w:rPr>
            <w:rStyle w:val="a9"/>
            <w:rFonts w:hint="eastAsia"/>
            <w:noProof/>
          </w:rPr>
          <w:t>六、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战斗武将统计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2" w:history="1">
        <w:r w:rsidR="00345E8C" w:rsidRPr="0018185F">
          <w:rPr>
            <w:rStyle w:val="a9"/>
            <w:noProof/>
          </w:rPr>
          <w:t>4.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noProof/>
          </w:rPr>
          <w:t>PVP</w:t>
        </w:r>
        <w:r w:rsidR="00345E8C" w:rsidRPr="0018185F">
          <w:rPr>
            <w:rStyle w:val="a9"/>
            <w:rFonts w:hint="eastAsia"/>
            <w:noProof/>
          </w:rPr>
          <w:t>次数统计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3" w:history="1">
        <w:r w:rsidR="00345E8C" w:rsidRPr="0018185F">
          <w:rPr>
            <w:rStyle w:val="a9"/>
            <w:noProof/>
          </w:rPr>
          <w:t>5.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noProof/>
          </w:rPr>
          <w:t>PVP</w:t>
        </w:r>
        <w:r w:rsidR="00345E8C" w:rsidRPr="0018185F">
          <w:rPr>
            <w:rStyle w:val="a9"/>
            <w:rFonts w:hint="eastAsia"/>
            <w:noProof/>
          </w:rPr>
          <w:t>武将出战次数统计，招募次数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4" w:history="1">
        <w:r w:rsidR="00345E8C" w:rsidRPr="0018185F">
          <w:rPr>
            <w:rStyle w:val="a9"/>
            <w:noProof/>
          </w:rPr>
          <w:t>6.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副本统计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75" w:history="1">
        <w:r w:rsidR="00345E8C" w:rsidRPr="0018185F">
          <w:rPr>
            <w:rStyle w:val="a9"/>
            <w:rFonts w:hint="eastAsia"/>
            <w:noProof/>
          </w:rPr>
          <w:t>七、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物品系统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6" w:history="1">
        <w:r w:rsidR="00345E8C" w:rsidRPr="0018185F">
          <w:rPr>
            <w:rStyle w:val="a9"/>
            <w:noProof/>
          </w:rPr>
          <w:t>7.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物品获得和出售原始数据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77" w:history="1">
        <w:r w:rsidR="00345E8C" w:rsidRPr="0018185F">
          <w:rPr>
            <w:rStyle w:val="a9"/>
            <w:rFonts w:hint="eastAsia"/>
            <w:noProof/>
          </w:rPr>
          <w:t>八、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活跃情况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78" w:history="1">
        <w:r w:rsidR="00345E8C" w:rsidRPr="0018185F">
          <w:rPr>
            <w:rStyle w:val="a9"/>
            <w:noProof/>
          </w:rPr>
          <w:t>1.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活跃情况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21"/>
        <w:tabs>
          <w:tab w:val="left" w:pos="840"/>
          <w:tab w:val="right" w:leader="dot" w:pos="9016"/>
        </w:tabs>
        <w:rPr>
          <w:smallCaps w:val="0"/>
          <w:noProof/>
          <w:sz w:val="21"/>
          <w:szCs w:val="22"/>
        </w:rPr>
      </w:pPr>
      <w:hyperlink w:anchor="_Toc243747779" w:history="1">
        <w:r w:rsidR="00345E8C" w:rsidRPr="0018185F">
          <w:rPr>
            <w:rStyle w:val="a9"/>
            <w:rFonts w:hint="eastAsia"/>
            <w:noProof/>
          </w:rPr>
          <w:t>九、</w:t>
        </w:r>
        <w:r w:rsidR="00345E8C">
          <w:rPr>
            <w:smallCap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属性获得和消耗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80" w:history="1">
        <w:r w:rsidR="00345E8C" w:rsidRPr="0018185F">
          <w:rPr>
            <w:rStyle w:val="a9"/>
            <w:noProof/>
          </w:rPr>
          <w:t>1.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铜币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81" w:history="1">
        <w:r w:rsidR="00345E8C" w:rsidRPr="0018185F">
          <w:rPr>
            <w:rStyle w:val="a9"/>
            <w:noProof/>
          </w:rPr>
          <w:t>2.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军功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82" w:history="1">
        <w:r w:rsidR="00345E8C" w:rsidRPr="0018185F">
          <w:rPr>
            <w:rStyle w:val="a9"/>
            <w:noProof/>
          </w:rPr>
          <w:t>3.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粮食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45E8C" w:rsidRDefault="00DE447D">
      <w:pPr>
        <w:pStyle w:val="30"/>
        <w:tabs>
          <w:tab w:val="left" w:pos="840"/>
          <w:tab w:val="right" w:leader="dot" w:pos="9016"/>
        </w:tabs>
        <w:rPr>
          <w:i w:val="0"/>
          <w:iCs w:val="0"/>
          <w:noProof/>
          <w:sz w:val="21"/>
          <w:szCs w:val="22"/>
        </w:rPr>
      </w:pPr>
      <w:hyperlink w:anchor="_Toc243747783" w:history="1">
        <w:r w:rsidR="00345E8C" w:rsidRPr="0018185F">
          <w:rPr>
            <w:rStyle w:val="a9"/>
            <w:noProof/>
          </w:rPr>
          <w:t>4.</w:t>
        </w:r>
        <w:r w:rsidR="00345E8C">
          <w:rPr>
            <w:i w:val="0"/>
            <w:iCs w:val="0"/>
            <w:noProof/>
            <w:sz w:val="21"/>
            <w:szCs w:val="22"/>
          </w:rPr>
          <w:tab/>
        </w:r>
        <w:r w:rsidR="00345E8C" w:rsidRPr="0018185F">
          <w:rPr>
            <w:rStyle w:val="a9"/>
            <w:rFonts w:hint="eastAsia"/>
            <w:noProof/>
          </w:rPr>
          <w:t>威望</w:t>
        </w:r>
        <w:r w:rsidR="00345E8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5E8C">
          <w:rPr>
            <w:noProof/>
            <w:webHidden/>
          </w:rPr>
          <w:instrText xml:space="preserve"> PAGEREF _Toc243747783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5E8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D260B" w:rsidRDefault="00DE447D" w:rsidP="000635FB">
      <w:pPr>
        <w:jc w:val="center"/>
      </w:pPr>
      <w:r>
        <w:fldChar w:fldCharType="end"/>
      </w:r>
    </w:p>
    <w:p w:rsidR="00742C09" w:rsidRDefault="00742C09" w:rsidP="00742C09">
      <w:pPr>
        <w:pStyle w:val="1"/>
      </w:pPr>
      <w:bookmarkStart w:id="3" w:name="_Toc243747750"/>
      <w:r>
        <w:rPr>
          <w:rFonts w:hint="eastAsia"/>
        </w:rPr>
        <w:lastRenderedPageBreak/>
        <w:t>需求说明</w:t>
      </w:r>
      <w:bookmarkEnd w:id="3"/>
    </w:p>
    <w:p w:rsidR="00742C09" w:rsidRDefault="00742C09" w:rsidP="00742C09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以下各种需求有简要文字说明和示例图表</w:t>
      </w:r>
    </w:p>
    <w:p w:rsidR="00742C09" w:rsidRDefault="00742C09" w:rsidP="00742C09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每个图表表示单个服的情况，图标界面要有累加按钮，累加各个服数据形成总数据图表。默认累加选择按钮为选中状态</w:t>
      </w:r>
    </w:p>
    <w:p w:rsidR="00742C09" w:rsidRPr="00742C09" w:rsidRDefault="00742C09" w:rsidP="00742C09">
      <w:pPr>
        <w:pStyle w:val="af5"/>
        <w:numPr>
          <w:ilvl w:val="0"/>
          <w:numId w:val="24"/>
        </w:numPr>
        <w:ind w:firstLineChars="0"/>
      </w:pPr>
      <w:r>
        <w:rPr>
          <w:rFonts w:hint="eastAsia"/>
        </w:rPr>
        <w:t>日期型数据</w:t>
      </w:r>
      <w:r w:rsidR="005A73A9">
        <w:rPr>
          <w:rFonts w:hint="eastAsia"/>
        </w:rPr>
        <w:t>，用户可以选择看之前几个月的数据。</w:t>
      </w:r>
    </w:p>
    <w:p w:rsidR="00B57D67" w:rsidRDefault="0012660B" w:rsidP="00B251AD">
      <w:pPr>
        <w:pStyle w:val="1"/>
      </w:pPr>
      <w:bookmarkStart w:id="4" w:name="_Toc243747751"/>
      <w:r>
        <w:rPr>
          <w:rFonts w:hint="eastAsia"/>
        </w:rPr>
        <w:lastRenderedPageBreak/>
        <w:t>在线人数</w:t>
      </w:r>
      <w:r w:rsidR="00E249A9">
        <w:rPr>
          <w:rFonts w:hint="eastAsia"/>
        </w:rPr>
        <w:t>（</w:t>
      </w:r>
      <w:r w:rsidR="00D54A62">
        <w:rPr>
          <w:rFonts w:hint="eastAsia"/>
        </w:rPr>
        <w:t>1</w:t>
      </w:r>
      <w:r w:rsidR="00E249A9">
        <w:rPr>
          <w:rFonts w:hint="eastAsia"/>
        </w:rPr>
        <w:t>）</w:t>
      </w:r>
      <w:bookmarkEnd w:id="4"/>
    </w:p>
    <w:p w:rsidR="00BE2112" w:rsidRDefault="008C246A" w:rsidP="00BE2112">
      <w:pPr>
        <w:pStyle w:val="2"/>
      </w:pPr>
      <w:bookmarkStart w:id="5" w:name="_Toc243747752"/>
      <w:r>
        <w:rPr>
          <w:rFonts w:hint="eastAsia"/>
        </w:rPr>
        <w:t>24</w:t>
      </w:r>
      <w:r>
        <w:rPr>
          <w:rFonts w:hint="eastAsia"/>
        </w:rPr>
        <w:t>小时</w:t>
      </w:r>
      <w:r w:rsidR="00BE2112">
        <w:rPr>
          <w:rFonts w:hint="eastAsia"/>
        </w:rPr>
        <w:t>在线人数</w:t>
      </w:r>
      <w:bookmarkEnd w:id="5"/>
    </w:p>
    <w:p w:rsidR="001438BA" w:rsidRPr="001438BA" w:rsidRDefault="001438BA" w:rsidP="001438BA"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分钟取样一次</w:t>
      </w:r>
    </w:p>
    <w:p w:rsidR="008C246A" w:rsidRDefault="00246975" w:rsidP="008C246A">
      <w:r w:rsidRPr="00246975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60B56" w:rsidRDefault="00960B56" w:rsidP="008C246A"/>
    <w:p w:rsidR="00BD2F18" w:rsidRDefault="00BD2F18" w:rsidP="008C246A">
      <w:r>
        <w:t>X</w:t>
      </w:r>
      <w:r>
        <w:rPr>
          <w:rFonts w:hint="eastAsia"/>
        </w:rPr>
        <w:t>轴相距的时间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960B56" w:rsidTr="00774CFE">
        <w:trPr>
          <w:cnfStyle w:val="100000000000"/>
        </w:trPr>
        <w:tc>
          <w:tcPr>
            <w:cnfStyle w:val="001000000000"/>
            <w:tcW w:w="1413" w:type="dxa"/>
          </w:tcPr>
          <w:p w:rsidR="00960B56" w:rsidRDefault="00960B56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960B56" w:rsidRDefault="00960B56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960B56" w:rsidRDefault="00960B56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60B56" w:rsidTr="00774CFE">
        <w:tc>
          <w:tcPr>
            <w:cnfStyle w:val="001000000000"/>
            <w:tcW w:w="1413" w:type="dxa"/>
          </w:tcPr>
          <w:p w:rsidR="00960B56" w:rsidRDefault="002A0B60" w:rsidP="00774CFE"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960B56" w:rsidRDefault="002A0B60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90" w:type="dxa"/>
          </w:tcPr>
          <w:p w:rsidR="00960B56" w:rsidRDefault="002A0B60" w:rsidP="00774CFE">
            <w:pPr>
              <w:cnfStyle w:val="000000000000"/>
            </w:pPr>
            <w:r>
              <w:rPr>
                <w:rFonts w:hint="eastAsia"/>
              </w:rPr>
              <w:t>时间点</w:t>
            </w:r>
          </w:p>
        </w:tc>
      </w:tr>
      <w:tr w:rsidR="00960B56" w:rsidTr="00774CFE">
        <w:trPr>
          <w:cnfStyle w:val="000000010000"/>
        </w:trPr>
        <w:tc>
          <w:tcPr>
            <w:cnfStyle w:val="001000000000"/>
            <w:tcW w:w="1413" w:type="dxa"/>
          </w:tcPr>
          <w:p w:rsidR="00960B56" w:rsidRDefault="002A0B60" w:rsidP="00774CFE">
            <w:r>
              <w:rPr>
                <w:rFonts w:hint="eastAsia"/>
              </w:rPr>
              <w:t>Num</w:t>
            </w:r>
          </w:p>
        </w:tc>
        <w:tc>
          <w:tcPr>
            <w:tcW w:w="2126" w:type="dxa"/>
          </w:tcPr>
          <w:p w:rsidR="00960B56" w:rsidRDefault="00960B56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960B56" w:rsidRDefault="002A0B60" w:rsidP="00774CFE">
            <w:pPr>
              <w:cnfStyle w:val="000000010000"/>
            </w:pPr>
            <w:r>
              <w:rPr>
                <w:rFonts w:hint="eastAsia"/>
              </w:rPr>
              <w:t>在线人数</w:t>
            </w:r>
          </w:p>
        </w:tc>
      </w:tr>
    </w:tbl>
    <w:p w:rsidR="002F1DC8" w:rsidRDefault="002F1DC8" w:rsidP="008C246A"/>
    <w:p w:rsidR="004B603E" w:rsidRDefault="00246975" w:rsidP="00246975">
      <w:pPr>
        <w:pStyle w:val="2"/>
      </w:pPr>
      <w:bookmarkStart w:id="6" w:name="_Toc243747753"/>
      <w:r>
        <w:rPr>
          <w:rFonts w:hint="eastAsia"/>
        </w:rPr>
        <w:lastRenderedPageBreak/>
        <w:t>每日</w:t>
      </w:r>
      <w:r w:rsidR="001438BA">
        <w:rPr>
          <w:rFonts w:hint="eastAsia"/>
        </w:rPr>
        <w:t>平均</w:t>
      </w:r>
      <w:r>
        <w:rPr>
          <w:rFonts w:hint="eastAsia"/>
        </w:rPr>
        <w:t>在线人数</w:t>
      </w:r>
      <w:bookmarkEnd w:id="6"/>
    </w:p>
    <w:p w:rsidR="00B47D79" w:rsidRDefault="005C4853" w:rsidP="00392BA8">
      <w:r w:rsidRPr="005C4853">
        <w:rPr>
          <w:noProof/>
        </w:rPr>
        <w:drawing>
          <wp:inline distT="0" distB="0" distL="0" distR="0">
            <wp:extent cx="5086350" cy="30099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2BA8" w:rsidRDefault="005C4853" w:rsidP="00392BA8">
      <w:r>
        <w:rPr>
          <w:rFonts w:hint="eastAsia"/>
        </w:rPr>
        <w:t>平均在线人数</w:t>
      </w:r>
      <w:r>
        <w:rPr>
          <w:rFonts w:hint="eastAsia"/>
        </w:rPr>
        <w:t>ACCU</w:t>
      </w:r>
      <w:r>
        <w:rPr>
          <w:rFonts w:hint="eastAsia"/>
        </w:rPr>
        <w:t>是</w:t>
      </w:r>
      <w:r w:rsidR="00BD48FC">
        <w:rPr>
          <w:rFonts w:hint="eastAsia"/>
        </w:rPr>
        <w:t>当日取样的均值，四舍五入取整</w:t>
      </w:r>
    </w:p>
    <w:p w:rsidR="00BD48FC" w:rsidRDefault="00BD48FC" w:rsidP="00392BA8">
      <w:r>
        <w:rPr>
          <w:rFonts w:hint="eastAsia"/>
        </w:rPr>
        <w:t>最高在线人数</w:t>
      </w:r>
      <w:r>
        <w:rPr>
          <w:rFonts w:hint="eastAsia"/>
        </w:rPr>
        <w:t>PCCU</w:t>
      </w:r>
      <w:r>
        <w:rPr>
          <w:rFonts w:hint="eastAsia"/>
        </w:rPr>
        <w:t>是当日取样的最高值。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E97528" w:rsidTr="00774CFE">
        <w:trPr>
          <w:cnfStyle w:val="100000000000"/>
        </w:trPr>
        <w:tc>
          <w:tcPr>
            <w:cnfStyle w:val="001000000000"/>
            <w:tcW w:w="1413" w:type="dxa"/>
          </w:tcPr>
          <w:p w:rsidR="00E97528" w:rsidRDefault="00E97528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E97528" w:rsidRDefault="00E97528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E97528" w:rsidRDefault="00E97528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E97528" w:rsidTr="00774CFE">
        <w:tc>
          <w:tcPr>
            <w:cnfStyle w:val="001000000000"/>
            <w:tcW w:w="1413" w:type="dxa"/>
          </w:tcPr>
          <w:p w:rsidR="00E97528" w:rsidRDefault="00E97528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E97528" w:rsidRDefault="00E97528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E97528" w:rsidRDefault="00E97528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E97528" w:rsidTr="00774CFE">
        <w:trPr>
          <w:cnfStyle w:val="000000010000"/>
        </w:trPr>
        <w:tc>
          <w:tcPr>
            <w:cnfStyle w:val="001000000000"/>
            <w:tcW w:w="1413" w:type="dxa"/>
          </w:tcPr>
          <w:p w:rsidR="00E97528" w:rsidRDefault="00E97528" w:rsidP="00774CFE">
            <w:r>
              <w:rPr>
                <w:rFonts w:hint="eastAsia"/>
              </w:rPr>
              <w:t>ACCU</w:t>
            </w:r>
          </w:p>
        </w:tc>
        <w:tc>
          <w:tcPr>
            <w:tcW w:w="2126" w:type="dxa"/>
          </w:tcPr>
          <w:p w:rsidR="00E97528" w:rsidRDefault="00E97528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E97528" w:rsidRDefault="00E97528" w:rsidP="00774CFE">
            <w:pPr>
              <w:cnfStyle w:val="000000010000"/>
            </w:pPr>
            <w:r>
              <w:rPr>
                <w:rFonts w:hint="eastAsia"/>
              </w:rPr>
              <w:t>平均在线</w:t>
            </w:r>
          </w:p>
        </w:tc>
      </w:tr>
      <w:tr w:rsidR="00E97528" w:rsidTr="00774CFE">
        <w:tc>
          <w:tcPr>
            <w:cnfStyle w:val="001000000000"/>
            <w:tcW w:w="1413" w:type="dxa"/>
          </w:tcPr>
          <w:p w:rsidR="00E97528" w:rsidRDefault="00E97528" w:rsidP="00774CFE">
            <w:r>
              <w:rPr>
                <w:rFonts w:hint="eastAsia"/>
              </w:rPr>
              <w:t>PCCU</w:t>
            </w:r>
          </w:p>
        </w:tc>
        <w:tc>
          <w:tcPr>
            <w:tcW w:w="2126" w:type="dxa"/>
          </w:tcPr>
          <w:p w:rsidR="00E97528" w:rsidRDefault="00E97528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E97528" w:rsidRDefault="00E97528" w:rsidP="00774CFE">
            <w:pPr>
              <w:cnfStyle w:val="000000000000"/>
            </w:pPr>
            <w:r>
              <w:rPr>
                <w:rFonts w:hint="eastAsia"/>
              </w:rPr>
              <w:t>最高在线</w:t>
            </w:r>
          </w:p>
        </w:tc>
      </w:tr>
    </w:tbl>
    <w:p w:rsidR="000917CC" w:rsidRPr="000917CC" w:rsidRDefault="000917CC" w:rsidP="000917CC"/>
    <w:p w:rsidR="001A4020" w:rsidRDefault="00206FB9" w:rsidP="007E0093">
      <w:pPr>
        <w:pStyle w:val="2"/>
      </w:pPr>
      <w:bookmarkStart w:id="7" w:name="_Toc243747754"/>
      <w:r>
        <w:rPr>
          <w:rFonts w:hint="eastAsia"/>
        </w:rPr>
        <w:t>新手</w:t>
      </w:r>
      <w:r w:rsidR="001C5AF9">
        <w:rPr>
          <w:rFonts w:hint="eastAsia"/>
        </w:rPr>
        <w:t>流失</w:t>
      </w:r>
      <w:bookmarkEnd w:id="7"/>
    </w:p>
    <w:p w:rsidR="001C5AF9" w:rsidRDefault="001C5AF9" w:rsidP="001C5AF9">
      <w:r>
        <w:rPr>
          <w:rFonts w:hint="eastAsia"/>
        </w:rPr>
        <w:t>新手流失定义：昨日创建角色，今日没有登录的玩家</w:t>
      </w:r>
      <w:r w:rsidR="00A009B1">
        <w:rPr>
          <w:rFonts w:hint="eastAsia"/>
        </w:rPr>
        <w:t>。</w:t>
      </w:r>
    </w:p>
    <w:p w:rsidR="00A009B1" w:rsidRDefault="00A009B1" w:rsidP="00A009B1">
      <w:pPr>
        <w:pStyle w:val="a7"/>
        <w:ind w:left="420" w:right="210"/>
      </w:pPr>
      <w:r>
        <w:rPr>
          <w:rFonts w:hint="eastAsia"/>
        </w:rPr>
        <w:t>昨日新手流失率</w:t>
      </w:r>
      <w:r>
        <w:rPr>
          <w:rFonts w:hint="eastAsia"/>
        </w:rPr>
        <w:t>=</w:t>
      </w:r>
      <w:r>
        <w:rPr>
          <w:rFonts w:hint="eastAsia"/>
        </w:rPr>
        <w:t>新手流失数</w:t>
      </w:r>
      <w:r>
        <w:rPr>
          <w:rFonts w:hint="eastAsia"/>
        </w:rPr>
        <w:t>/</w:t>
      </w:r>
      <w:r>
        <w:rPr>
          <w:rFonts w:hint="eastAsia"/>
        </w:rPr>
        <w:t>昨日创建角色数</w:t>
      </w:r>
    </w:p>
    <w:p w:rsidR="00A009B1" w:rsidRDefault="001B05AE" w:rsidP="00A009B1">
      <w:r w:rsidRPr="001B05AE">
        <w:rPr>
          <w:noProof/>
        </w:rPr>
        <w:lastRenderedPageBreak/>
        <w:drawing>
          <wp:inline distT="0" distB="0" distL="0" distR="0">
            <wp:extent cx="5619750" cy="3533775"/>
            <wp:effectExtent l="19050" t="0" r="19050" b="0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6F82" w:rsidRDefault="008A6F82" w:rsidP="00A009B1">
      <w:r>
        <w:rPr>
          <w:rFonts w:hint="eastAsia"/>
        </w:rPr>
        <w:t>双</w:t>
      </w:r>
      <w:r>
        <w:rPr>
          <w:rFonts w:hint="eastAsia"/>
        </w:rPr>
        <w:t>y</w:t>
      </w:r>
      <w:r>
        <w:rPr>
          <w:rFonts w:hint="eastAsia"/>
        </w:rPr>
        <w:t>轴，左边百分比，右边人数</w:t>
      </w:r>
    </w:p>
    <w:p w:rsidR="00F6204B" w:rsidRDefault="00F6204B" w:rsidP="00A009B1"/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F6204B" w:rsidTr="00774CFE">
        <w:trPr>
          <w:cnfStyle w:val="100000000000"/>
        </w:trPr>
        <w:tc>
          <w:tcPr>
            <w:cnfStyle w:val="001000000000"/>
            <w:tcW w:w="1413" w:type="dxa"/>
          </w:tcPr>
          <w:p w:rsidR="00F6204B" w:rsidRDefault="00F6204B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F6204B" w:rsidRDefault="00F6204B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F6204B" w:rsidRDefault="00F6204B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6204B" w:rsidTr="00774CFE">
        <w:tc>
          <w:tcPr>
            <w:cnfStyle w:val="001000000000"/>
            <w:tcW w:w="1413" w:type="dxa"/>
          </w:tcPr>
          <w:p w:rsidR="00F6204B" w:rsidRDefault="00F6204B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F6204B" w:rsidRDefault="00F6204B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F6204B" w:rsidRDefault="00F6204B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F6204B" w:rsidTr="00774CFE">
        <w:trPr>
          <w:cnfStyle w:val="000000010000"/>
        </w:trPr>
        <w:tc>
          <w:tcPr>
            <w:cnfStyle w:val="001000000000"/>
            <w:tcW w:w="1413" w:type="dxa"/>
          </w:tcPr>
          <w:p w:rsidR="00F6204B" w:rsidRDefault="00F6204B" w:rsidP="00774CFE">
            <w:r>
              <w:rPr>
                <w:rFonts w:hint="eastAsia"/>
              </w:rPr>
              <w:t>CrNum</w:t>
            </w:r>
          </w:p>
        </w:tc>
        <w:tc>
          <w:tcPr>
            <w:tcW w:w="2126" w:type="dxa"/>
          </w:tcPr>
          <w:p w:rsidR="00F6204B" w:rsidRDefault="00F6204B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F6204B" w:rsidRDefault="00F6204B" w:rsidP="00774CFE">
            <w:pPr>
              <w:cnfStyle w:val="000000010000"/>
            </w:pPr>
            <w:r>
              <w:rPr>
                <w:rFonts w:hint="eastAsia"/>
              </w:rPr>
              <w:t>创建角色数</w:t>
            </w:r>
          </w:p>
        </w:tc>
      </w:tr>
      <w:tr w:rsidR="00F6204B" w:rsidTr="00774CFE">
        <w:tc>
          <w:tcPr>
            <w:cnfStyle w:val="001000000000"/>
            <w:tcW w:w="1413" w:type="dxa"/>
          </w:tcPr>
          <w:p w:rsidR="00F6204B" w:rsidRDefault="003434B1" w:rsidP="00774CFE">
            <w:r>
              <w:rPr>
                <w:rFonts w:hint="eastAsia"/>
              </w:rPr>
              <w:t>Lost</w:t>
            </w:r>
          </w:p>
        </w:tc>
        <w:tc>
          <w:tcPr>
            <w:tcW w:w="2126" w:type="dxa"/>
          </w:tcPr>
          <w:p w:rsidR="00F6204B" w:rsidRDefault="00F6204B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F6204B" w:rsidRDefault="003434B1" w:rsidP="00774CFE">
            <w:pPr>
              <w:cnfStyle w:val="000000000000"/>
            </w:pPr>
            <w:r>
              <w:rPr>
                <w:rFonts w:hint="eastAsia"/>
              </w:rPr>
              <w:t>流失人数</w:t>
            </w:r>
            <w:r w:rsidR="00102500">
              <w:rPr>
                <w:rFonts w:hint="eastAsia"/>
              </w:rPr>
              <w:t>（相对</w:t>
            </w:r>
            <w:r w:rsidR="00102500">
              <w:rPr>
                <w:rFonts w:hint="eastAsia"/>
              </w:rPr>
              <w:t>CrNum</w:t>
            </w:r>
            <w:r w:rsidR="00102500">
              <w:rPr>
                <w:rFonts w:hint="eastAsia"/>
              </w:rPr>
              <w:t>延迟一天生成）</w:t>
            </w:r>
          </w:p>
        </w:tc>
      </w:tr>
    </w:tbl>
    <w:p w:rsidR="00F6204B" w:rsidRDefault="00F6204B" w:rsidP="00A009B1"/>
    <w:p w:rsidR="00263462" w:rsidRDefault="00263462" w:rsidP="00263462">
      <w:pPr>
        <w:pStyle w:val="2"/>
      </w:pPr>
      <w:bookmarkStart w:id="8" w:name="_Toc243747755"/>
      <w:r>
        <w:rPr>
          <w:rFonts w:hint="eastAsia"/>
        </w:rPr>
        <w:t>新手流失玩家等级分布</w:t>
      </w:r>
      <w:bookmarkEnd w:id="8"/>
    </w:p>
    <w:p w:rsidR="009567B8" w:rsidRPr="009567B8" w:rsidRDefault="009567B8" w:rsidP="009567B8">
      <w:r>
        <w:rPr>
          <w:rFonts w:hint="eastAsia"/>
        </w:rPr>
        <w:t>默认为最近一个月情况。可以输入</w:t>
      </w:r>
      <w:r w:rsidR="00B01AC1">
        <w:rPr>
          <w:rFonts w:hint="eastAsia"/>
        </w:rPr>
        <w:t>起始和结束</w:t>
      </w:r>
      <w:r>
        <w:rPr>
          <w:rFonts w:hint="eastAsia"/>
        </w:rPr>
        <w:t>日期查看</w:t>
      </w:r>
    </w:p>
    <w:p w:rsidR="00263462" w:rsidRDefault="00263462" w:rsidP="00263462">
      <w:r w:rsidRPr="00423F56">
        <w:rPr>
          <w:noProof/>
        </w:rPr>
        <w:lastRenderedPageBreak/>
        <w:drawing>
          <wp:inline distT="0" distB="0" distL="0" distR="0">
            <wp:extent cx="5257800" cy="3076575"/>
            <wp:effectExtent l="19050" t="0" r="19050" b="0"/>
            <wp:docPr id="12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63462" w:rsidRDefault="00263462" w:rsidP="00263462">
      <w:r>
        <w:t>X</w:t>
      </w:r>
      <w:r>
        <w:rPr>
          <w:rFonts w:hint="eastAsia"/>
        </w:rPr>
        <w:t>轴为等级</w:t>
      </w:r>
    </w:p>
    <w:p w:rsidR="00263462" w:rsidRDefault="00263462" w:rsidP="00A009B1">
      <w:r>
        <w:rPr>
          <w:rFonts w:hint="eastAsia"/>
        </w:rPr>
        <w:t>新</w:t>
      </w:r>
      <w:r w:rsidR="00A71195">
        <w:rPr>
          <w:rFonts w:hint="eastAsia"/>
        </w:rPr>
        <w:t>手</w:t>
      </w:r>
      <w:r>
        <w:rPr>
          <w:rFonts w:hint="eastAsia"/>
        </w:rPr>
        <w:t>玩家一般只能到</w:t>
      </w:r>
      <w:r>
        <w:rPr>
          <w:rFonts w:hint="eastAsia"/>
        </w:rPr>
        <w:t>10</w:t>
      </w:r>
      <w:r>
        <w:rPr>
          <w:rFonts w:hint="eastAsia"/>
        </w:rPr>
        <w:t>级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9567B8" w:rsidTr="00774CFE">
        <w:trPr>
          <w:cnfStyle w:val="100000000000"/>
        </w:trPr>
        <w:tc>
          <w:tcPr>
            <w:cnfStyle w:val="001000000000"/>
            <w:tcW w:w="1413" w:type="dxa"/>
          </w:tcPr>
          <w:p w:rsidR="009567B8" w:rsidRDefault="009567B8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9567B8" w:rsidRDefault="009567B8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9567B8" w:rsidRDefault="009567B8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567B8" w:rsidTr="00774CFE">
        <w:tc>
          <w:tcPr>
            <w:cnfStyle w:val="001000000000"/>
            <w:tcW w:w="1413" w:type="dxa"/>
          </w:tcPr>
          <w:p w:rsidR="009567B8" w:rsidRDefault="009567B8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9567B8" w:rsidRDefault="009567B8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9567B8" w:rsidRDefault="009567B8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9567B8" w:rsidTr="00774CFE">
        <w:trPr>
          <w:cnfStyle w:val="000000010000"/>
        </w:trPr>
        <w:tc>
          <w:tcPr>
            <w:cnfStyle w:val="001000000000"/>
            <w:tcW w:w="1413" w:type="dxa"/>
          </w:tcPr>
          <w:p w:rsidR="009567B8" w:rsidRDefault="00253646" w:rsidP="00774CFE">
            <w:r>
              <w:rPr>
                <w:rFonts w:hint="eastAsia"/>
              </w:rPr>
              <w:t>Lv</w:t>
            </w:r>
          </w:p>
        </w:tc>
        <w:tc>
          <w:tcPr>
            <w:tcW w:w="2126" w:type="dxa"/>
          </w:tcPr>
          <w:p w:rsidR="009567B8" w:rsidRDefault="009567B8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9567B8" w:rsidRDefault="00253646" w:rsidP="00774CFE">
            <w:pPr>
              <w:cnfStyle w:val="000000010000"/>
            </w:pPr>
            <w:r>
              <w:rPr>
                <w:rFonts w:hint="eastAsia"/>
              </w:rPr>
              <w:t>等级</w:t>
            </w:r>
          </w:p>
        </w:tc>
      </w:tr>
      <w:tr w:rsidR="009567B8" w:rsidTr="00774CFE">
        <w:tc>
          <w:tcPr>
            <w:cnfStyle w:val="001000000000"/>
            <w:tcW w:w="1413" w:type="dxa"/>
          </w:tcPr>
          <w:p w:rsidR="009567B8" w:rsidRDefault="009567B8" w:rsidP="00774CFE">
            <w:r>
              <w:rPr>
                <w:rFonts w:hint="eastAsia"/>
              </w:rPr>
              <w:t>Lost</w:t>
            </w:r>
          </w:p>
        </w:tc>
        <w:tc>
          <w:tcPr>
            <w:tcW w:w="2126" w:type="dxa"/>
          </w:tcPr>
          <w:p w:rsidR="009567B8" w:rsidRDefault="009567B8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9567B8" w:rsidRDefault="00253646" w:rsidP="00774CFE">
            <w:pPr>
              <w:cnfStyle w:val="000000000000"/>
            </w:pPr>
            <w:r>
              <w:rPr>
                <w:rFonts w:hint="eastAsia"/>
              </w:rPr>
              <w:t>流失人数</w:t>
            </w:r>
          </w:p>
        </w:tc>
      </w:tr>
    </w:tbl>
    <w:p w:rsidR="009567B8" w:rsidRPr="009567B8" w:rsidRDefault="009567B8" w:rsidP="00A009B1"/>
    <w:p w:rsidR="001F4BE6" w:rsidRDefault="00206FB9" w:rsidP="00206FB9">
      <w:pPr>
        <w:pStyle w:val="2"/>
      </w:pPr>
      <w:bookmarkStart w:id="9" w:name="_Toc243747756"/>
      <w:r>
        <w:rPr>
          <w:rFonts w:hint="eastAsia"/>
        </w:rPr>
        <w:t>一般流失</w:t>
      </w:r>
      <w:bookmarkEnd w:id="9"/>
    </w:p>
    <w:p w:rsidR="001F4BE6" w:rsidRDefault="001F4BE6" w:rsidP="00A009B1">
      <w:r>
        <w:rPr>
          <w:rFonts w:hint="eastAsia"/>
        </w:rPr>
        <w:t>一般流失玩家：</w:t>
      </w:r>
      <w:r>
        <w:rPr>
          <w:rFonts w:hint="eastAsia"/>
        </w:rPr>
        <w:t>7</w:t>
      </w:r>
      <w:r>
        <w:rPr>
          <w:rFonts w:hint="eastAsia"/>
        </w:rPr>
        <w:t>日未登录玩家</w:t>
      </w:r>
    </w:p>
    <w:p w:rsidR="001F4BE6" w:rsidRDefault="001002BC" w:rsidP="00A009B1">
      <w:r>
        <w:rPr>
          <w:rFonts w:hint="eastAsia"/>
        </w:rPr>
        <w:t>每日新增流失玩家图</w:t>
      </w:r>
      <w:r w:rsidR="0083473D">
        <w:rPr>
          <w:rFonts w:hint="eastAsia"/>
        </w:rPr>
        <w:t>表</w:t>
      </w:r>
      <w:r>
        <w:rPr>
          <w:rFonts w:hint="eastAsia"/>
        </w:rPr>
        <w:t>如下：</w:t>
      </w:r>
    </w:p>
    <w:p w:rsidR="001002BC" w:rsidRDefault="00DC5839" w:rsidP="00A009B1">
      <w:r w:rsidRPr="00DC5839">
        <w:rPr>
          <w:noProof/>
        </w:rPr>
        <w:lastRenderedPageBreak/>
        <w:drawing>
          <wp:inline distT="0" distB="0" distL="0" distR="0">
            <wp:extent cx="5314950" cy="3038476"/>
            <wp:effectExtent l="19050" t="0" r="19050" b="9524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E06B1" w:rsidRDefault="0079506C" w:rsidP="00A009B1">
      <w:r>
        <w:rPr>
          <w:rFonts w:hint="eastAsia"/>
        </w:rPr>
        <w:t>这个表，当天只能看到</w:t>
      </w:r>
      <w:r>
        <w:rPr>
          <w:rFonts w:hint="eastAsia"/>
        </w:rPr>
        <w:t>7</w:t>
      </w:r>
      <w:r>
        <w:rPr>
          <w:rFonts w:hint="eastAsia"/>
        </w:rPr>
        <w:t>天前的情况</w:t>
      </w:r>
    </w:p>
    <w:p w:rsidR="005B776B" w:rsidRDefault="009933C5" w:rsidP="005B776B">
      <w:r>
        <w:rPr>
          <w:rFonts w:hint="eastAsia"/>
        </w:rPr>
        <w:t>主城等级</w:t>
      </w:r>
      <w:r>
        <w:rPr>
          <w:rFonts w:hint="eastAsia"/>
        </w:rPr>
        <w:t>50</w:t>
      </w:r>
      <w:r>
        <w:rPr>
          <w:rFonts w:hint="eastAsia"/>
        </w:rPr>
        <w:t>级以上</w:t>
      </w:r>
      <w:r>
        <w:rPr>
          <w:rFonts w:hint="eastAsia"/>
        </w:rPr>
        <w:t>7</w:t>
      </w:r>
      <w:r>
        <w:rPr>
          <w:rFonts w:hint="eastAsia"/>
        </w:rPr>
        <w:t>天未登录的玩家</w:t>
      </w:r>
    </w:p>
    <w:p w:rsidR="009933C5" w:rsidRDefault="00DC5839" w:rsidP="005B776B">
      <w:r w:rsidRPr="00DC5839">
        <w:rPr>
          <w:noProof/>
        </w:rPr>
        <w:drawing>
          <wp:inline distT="0" distB="0" distL="0" distR="0">
            <wp:extent cx="5314950" cy="3038476"/>
            <wp:effectExtent l="19050" t="0" r="19050" b="9524"/>
            <wp:docPr id="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C00A41" w:rsidTr="00774CFE">
        <w:trPr>
          <w:cnfStyle w:val="100000000000"/>
        </w:trPr>
        <w:tc>
          <w:tcPr>
            <w:cnfStyle w:val="001000000000"/>
            <w:tcW w:w="1413" w:type="dxa"/>
          </w:tcPr>
          <w:p w:rsidR="00C00A41" w:rsidRDefault="00C00A41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C00A41" w:rsidRDefault="00C00A41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C00A41" w:rsidRDefault="00C00A41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00A41" w:rsidTr="00774CFE">
        <w:tc>
          <w:tcPr>
            <w:cnfStyle w:val="001000000000"/>
            <w:tcW w:w="1413" w:type="dxa"/>
          </w:tcPr>
          <w:p w:rsidR="00C00A41" w:rsidRDefault="00C00A41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C00A41" w:rsidRDefault="00C00A41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C00A41" w:rsidRDefault="00C00A41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C00A41" w:rsidTr="00774CFE">
        <w:trPr>
          <w:cnfStyle w:val="000000010000"/>
        </w:trPr>
        <w:tc>
          <w:tcPr>
            <w:cnfStyle w:val="001000000000"/>
            <w:tcW w:w="1413" w:type="dxa"/>
          </w:tcPr>
          <w:p w:rsidR="00C00A41" w:rsidRDefault="00C00A41" w:rsidP="00774CFE">
            <w:r>
              <w:rPr>
                <w:rFonts w:hint="eastAsia"/>
              </w:rPr>
              <w:t>Lost</w:t>
            </w:r>
          </w:p>
        </w:tc>
        <w:tc>
          <w:tcPr>
            <w:tcW w:w="2126" w:type="dxa"/>
          </w:tcPr>
          <w:p w:rsidR="00C00A41" w:rsidRDefault="00C00A41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C00A41" w:rsidRDefault="00C00A41" w:rsidP="00774CFE">
            <w:pPr>
              <w:cnfStyle w:val="000000010000"/>
            </w:pPr>
            <w:r>
              <w:rPr>
                <w:rFonts w:hint="eastAsia"/>
              </w:rPr>
              <w:t>流失人数</w:t>
            </w:r>
            <w:r w:rsidR="00954979">
              <w:rPr>
                <w:rFonts w:hint="eastAsia"/>
              </w:rPr>
              <w:t>（</w:t>
            </w:r>
            <w:r w:rsidR="00954979">
              <w:rPr>
                <w:rFonts w:hint="eastAsia"/>
              </w:rPr>
              <w:t>10</w:t>
            </w:r>
            <w:r w:rsidR="00954979">
              <w:rPr>
                <w:rFonts w:hint="eastAsia"/>
              </w:rPr>
              <w:t>级以上）</w:t>
            </w:r>
          </w:p>
        </w:tc>
      </w:tr>
      <w:tr w:rsidR="00C00A41" w:rsidTr="00774CFE">
        <w:tc>
          <w:tcPr>
            <w:cnfStyle w:val="001000000000"/>
            <w:tcW w:w="1413" w:type="dxa"/>
          </w:tcPr>
          <w:p w:rsidR="00C00A41" w:rsidRDefault="00C00A41" w:rsidP="00774CFE">
            <w:r>
              <w:rPr>
                <w:rFonts w:hint="eastAsia"/>
              </w:rPr>
              <w:t>OldLost</w:t>
            </w:r>
          </w:p>
        </w:tc>
        <w:tc>
          <w:tcPr>
            <w:tcW w:w="2126" w:type="dxa"/>
          </w:tcPr>
          <w:p w:rsidR="00C00A41" w:rsidRDefault="00C00A41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C00A41" w:rsidRDefault="00C00A41" w:rsidP="00774CFE">
            <w:pPr>
              <w:cnfStyle w:val="000000000000"/>
            </w:pPr>
            <w:r>
              <w:rPr>
                <w:rFonts w:hint="eastAsia"/>
              </w:rPr>
              <w:t>老玩家流失人数</w:t>
            </w:r>
          </w:p>
        </w:tc>
      </w:tr>
    </w:tbl>
    <w:p w:rsidR="00C00A41" w:rsidRDefault="00C00A41" w:rsidP="005B776B"/>
    <w:p w:rsidR="00DC5839" w:rsidRDefault="00DC5839" w:rsidP="00DC5839">
      <w:pPr>
        <w:pStyle w:val="2"/>
      </w:pPr>
      <w:bookmarkStart w:id="10" w:name="_Toc243747757"/>
      <w:r>
        <w:rPr>
          <w:rFonts w:hint="eastAsia"/>
        </w:rPr>
        <w:lastRenderedPageBreak/>
        <w:t>活跃玩家等级分布</w:t>
      </w:r>
      <w:bookmarkEnd w:id="10"/>
    </w:p>
    <w:p w:rsidR="00DC5839" w:rsidRDefault="001F6B8B" w:rsidP="00DC5839">
      <w:r>
        <w:rPr>
          <w:rFonts w:hint="eastAsia"/>
        </w:rPr>
        <w:t>活跃玩家为</w:t>
      </w:r>
      <w:r>
        <w:rPr>
          <w:rFonts w:hint="eastAsia"/>
        </w:rPr>
        <w:t>7</w:t>
      </w:r>
      <w:r>
        <w:rPr>
          <w:rFonts w:hint="eastAsia"/>
        </w:rPr>
        <w:t>天内登录玩家</w:t>
      </w:r>
      <w:r w:rsidR="00BC615F">
        <w:rPr>
          <w:rFonts w:hint="eastAsia"/>
        </w:rPr>
        <w:t>。默认最近</w:t>
      </w:r>
      <w:r w:rsidR="00BC615F">
        <w:rPr>
          <w:rFonts w:hint="eastAsia"/>
        </w:rPr>
        <w:t>7</w:t>
      </w:r>
      <w:r w:rsidR="00BC615F">
        <w:rPr>
          <w:rFonts w:hint="eastAsia"/>
        </w:rPr>
        <w:t>天活跃玩家等级分布。可以通过输入日期分别统计</w:t>
      </w:r>
      <w:r w:rsidR="0060007D">
        <w:rPr>
          <w:rFonts w:hint="eastAsia"/>
        </w:rPr>
        <w:t>。</w:t>
      </w:r>
    </w:p>
    <w:p w:rsidR="005E7AEA" w:rsidRDefault="005E7AEA" w:rsidP="00DC5839">
      <w:r>
        <w:rPr>
          <w:rFonts w:hint="eastAsia"/>
        </w:rPr>
        <w:t>活跃玩家的等级分布图如下</w:t>
      </w:r>
    </w:p>
    <w:p w:rsidR="001F6B8B" w:rsidRDefault="005E7AEA" w:rsidP="00DC5839">
      <w:r w:rsidRPr="005E7AEA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1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67A77" w:rsidRDefault="00A67A77" w:rsidP="00DC5839">
      <w:r>
        <w:t>X</w:t>
      </w:r>
      <w:r>
        <w:rPr>
          <w:rFonts w:hint="eastAsia"/>
        </w:rPr>
        <w:t>轴为阶段</w:t>
      </w:r>
    </w:p>
    <w:p w:rsidR="003A55BE" w:rsidRDefault="003A55BE" w:rsidP="00DC5839"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级，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>11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，以此类推</w:t>
      </w:r>
    </w:p>
    <w:p w:rsidR="004B0F29" w:rsidRDefault="00B52678" w:rsidP="00DC5839">
      <w:r>
        <w:rPr>
          <w:rFonts w:hint="eastAsia"/>
        </w:rPr>
        <w:t>第一项数据</w:t>
      </w:r>
      <w:r w:rsidR="004B0F29">
        <w:rPr>
          <w:rFonts w:hint="eastAsia"/>
        </w:rPr>
        <w:t>不包括</w:t>
      </w:r>
      <w:r w:rsidR="004B0F29">
        <w:rPr>
          <w:rFonts w:hint="eastAsia"/>
        </w:rPr>
        <w:t>1</w:t>
      </w:r>
      <w:r w:rsidR="004B0F29">
        <w:rPr>
          <w:rFonts w:hint="eastAsia"/>
        </w:rPr>
        <w:t>级玩家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3A55BE" w:rsidTr="00774CFE">
        <w:trPr>
          <w:cnfStyle w:val="100000000000"/>
        </w:trPr>
        <w:tc>
          <w:tcPr>
            <w:cnfStyle w:val="001000000000"/>
            <w:tcW w:w="1413" w:type="dxa"/>
          </w:tcPr>
          <w:p w:rsidR="003A55BE" w:rsidRDefault="003A55BE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3A55BE" w:rsidRDefault="003A55BE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3A55BE" w:rsidRDefault="003A55BE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A55BE" w:rsidTr="00774CFE">
        <w:tc>
          <w:tcPr>
            <w:cnfStyle w:val="001000000000"/>
            <w:tcW w:w="1413" w:type="dxa"/>
          </w:tcPr>
          <w:p w:rsidR="003A55BE" w:rsidRDefault="003A55BE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3A55BE" w:rsidRDefault="003A55BE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3A55BE" w:rsidRDefault="003A55BE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3A55BE" w:rsidTr="00774CFE">
        <w:trPr>
          <w:cnfStyle w:val="000000010000"/>
        </w:trPr>
        <w:tc>
          <w:tcPr>
            <w:cnfStyle w:val="001000000000"/>
            <w:tcW w:w="1413" w:type="dxa"/>
          </w:tcPr>
          <w:p w:rsidR="003A55BE" w:rsidRDefault="003A55BE" w:rsidP="00774CFE">
            <w:r>
              <w:rPr>
                <w:rFonts w:hint="eastAsia"/>
              </w:rPr>
              <w:t>Range</w:t>
            </w:r>
          </w:p>
        </w:tc>
        <w:tc>
          <w:tcPr>
            <w:tcW w:w="2126" w:type="dxa"/>
          </w:tcPr>
          <w:p w:rsidR="003A55BE" w:rsidRDefault="003A55BE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3A55BE" w:rsidRDefault="0097469A" w:rsidP="00774CFE">
            <w:pPr>
              <w:cnfStyle w:val="000000010000"/>
            </w:pPr>
            <w:r>
              <w:rPr>
                <w:rFonts w:hint="eastAsia"/>
              </w:rPr>
              <w:t>阶段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</w:p>
        </w:tc>
      </w:tr>
      <w:tr w:rsidR="003A55BE" w:rsidTr="00774CFE">
        <w:tc>
          <w:tcPr>
            <w:cnfStyle w:val="001000000000"/>
            <w:tcW w:w="1413" w:type="dxa"/>
          </w:tcPr>
          <w:p w:rsidR="003A55BE" w:rsidRDefault="0097469A" w:rsidP="00774CFE">
            <w:r>
              <w:rPr>
                <w:rFonts w:hint="eastAsia"/>
              </w:rPr>
              <w:t>Active</w:t>
            </w:r>
          </w:p>
        </w:tc>
        <w:tc>
          <w:tcPr>
            <w:tcW w:w="2126" w:type="dxa"/>
          </w:tcPr>
          <w:p w:rsidR="003A55BE" w:rsidRDefault="003A55BE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3A55BE" w:rsidRDefault="0097469A" w:rsidP="00774CFE">
            <w:pPr>
              <w:cnfStyle w:val="000000000000"/>
            </w:pPr>
            <w:r>
              <w:rPr>
                <w:rFonts w:hint="eastAsia"/>
              </w:rPr>
              <w:t>活跃玩家数</w:t>
            </w:r>
          </w:p>
        </w:tc>
      </w:tr>
    </w:tbl>
    <w:p w:rsidR="0046279F" w:rsidRDefault="0046279F" w:rsidP="0046279F"/>
    <w:p w:rsidR="0046279F" w:rsidRDefault="0046279F" w:rsidP="0046279F">
      <w:pPr>
        <w:pStyle w:val="2"/>
      </w:pPr>
      <w:bookmarkStart w:id="11" w:name="_Toc243747758"/>
      <w:r>
        <w:rPr>
          <w:rFonts w:hint="eastAsia"/>
        </w:rPr>
        <w:t>登录数</w:t>
      </w:r>
      <w:bookmarkEnd w:id="11"/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46279F" w:rsidTr="00774CFE">
        <w:trPr>
          <w:cnfStyle w:val="100000000000"/>
        </w:trPr>
        <w:tc>
          <w:tcPr>
            <w:cnfStyle w:val="001000000000"/>
            <w:tcW w:w="1413" w:type="dxa"/>
          </w:tcPr>
          <w:p w:rsidR="0046279F" w:rsidRDefault="0046279F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46279F" w:rsidRDefault="0046279F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46279F" w:rsidRDefault="0046279F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6279F" w:rsidTr="00774CFE">
        <w:tc>
          <w:tcPr>
            <w:cnfStyle w:val="001000000000"/>
            <w:tcW w:w="1413" w:type="dxa"/>
          </w:tcPr>
          <w:p w:rsidR="0046279F" w:rsidRDefault="0046279F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46279F" w:rsidRDefault="0046279F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46279F" w:rsidRDefault="0046279F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46279F" w:rsidTr="00774CFE">
        <w:trPr>
          <w:cnfStyle w:val="000000010000"/>
        </w:trPr>
        <w:tc>
          <w:tcPr>
            <w:cnfStyle w:val="001000000000"/>
            <w:tcW w:w="1413" w:type="dxa"/>
          </w:tcPr>
          <w:p w:rsidR="0046279F" w:rsidRDefault="0046279F" w:rsidP="00774CFE">
            <w:r>
              <w:rPr>
                <w:rFonts w:hint="eastAsia"/>
              </w:rPr>
              <w:t>LogInNum</w:t>
            </w:r>
          </w:p>
        </w:tc>
        <w:tc>
          <w:tcPr>
            <w:tcW w:w="2126" w:type="dxa"/>
          </w:tcPr>
          <w:p w:rsidR="0046279F" w:rsidRDefault="0046279F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46279F" w:rsidRDefault="00BE194B" w:rsidP="00774CFE">
            <w:pPr>
              <w:cnfStyle w:val="000000010000"/>
            </w:pPr>
            <w:r>
              <w:rPr>
                <w:rFonts w:hint="eastAsia"/>
              </w:rPr>
              <w:t>当天登录人数</w:t>
            </w:r>
          </w:p>
        </w:tc>
      </w:tr>
    </w:tbl>
    <w:p w:rsidR="0046279F" w:rsidRDefault="0046279F" w:rsidP="0046279F"/>
    <w:p w:rsidR="0046279F" w:rsidRPr="0046279F" w:rsidRDefault="0046279F" w:rsidP="0046279F">
      <w:r>
        <w:rPr>
          <w:rFonts w:hint="eastAsia"/>
        </w:rPr>
        <w:t>需要一个月图表</w:t>
      </w:r>
    </w:p>
    <w:p w:rsidR="004B0F29" w:rsidRDefault="001B4758" w:rsidP="001B4758">
      <w:pPr>
        <w:pStyle w:val="1"/>
      </w:pPr>
      <w:bookmarkStart w:id="12" w:name="_Toc243747759"/>
      <w:r>
        <w:rPr>
          <w:rFonts w:hint="eastAsia"/>
        </w:rPr>
        <w:lastRenderedPageBreak/>
        <w:t>接口调用</w:t>
      </w:r>
      <w:r>
        <w:rPr>
          <w:rFonts w:hint="eastAsia"/>
        </w:rPr>
        <w:tab/>
      </w:r>
      <w:r w:rsidR="000F2B19">
        <w:rPr>
          <w:rFonts w:hint="eastAsia"/>
        </w:rPr>
        <w:t>（</w:t>
      </w:r>
      <w:r w:rsidR="000F2B19">
        <w:rPr>
          <w:rFonts w:hint="eastAsia"/>
        </w:rPr>
        <w:t>3</w:t>
      </w:r>
      <w:r w:rsidR="000F2B19">
        <w:rPr>
          <w:rFonts w:hint="eastAsia"/>
        </w:rPr>
        <w:t>）</w:t>
      </w:r>
      <w:bookmarkEnd w:id="12"/>
    </w:p>
    <w:p w:rsidR="001B4758" w:rsidRPr="00416244" w:rsidRDefault="001B4758" w:rsidP="001B4758">
      <w:pPr>
        <w:pStyle w:val="2"/>
      </w:pPr>
      <w:bookmarkStart w:id="13" w:name="_Toc243747760"/>
      <w:r>
        <w:rPr>
          <w:rFonts w:hint="eastAsia"/>
        </w:rPr>
        <w:t>操作记录</w:t>
      </w:r>
      <w:bookmarkEnd w:id="13"/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1B4758" w:rsidTr="00774CFE">
        <w:trPr>
          <w:cnfStyle w:val="100000000000"/>
        </w:trPr>
        <w:tc>
          <w:tcPr>
            <w:cnfStyle w:val="001000000000"/>
            <w:tcW w:w="1413" w:type="dxa"/>
          </w:tcPr>
          <w:p w:rsidR="001B4758" w:rsidRDefault="001B4758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1B4758" w:rsidRDefault="001B4758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1B4758" w:rsidRDefault="001B4758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B4758" w:rsidTr="00774CFE">
        <w:tc>
          <w:tcPr>
            <w:cnfStyle w:val="001000000000"/>
            <w:tcW w:w="1413" w:type="dxa"/>
          </w:tcPr>
          <w:p w:rsidR="001B4758" w:rsidRDefault="001B4758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1B4758" w:rsidRDefault="001B4758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1B4758" w:rsidRDefault="001B4758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1B4758" w:rsidTr="00774CFE">
        <w:trPr>
          <w:cnfStyle w:val="000000010000"/>
        </w:trPr>
        <w:tc>
          <w:tcPr>
            <w:cnfStyle w:val="001000000000"/>
            <w:tcW w:w="1413" w:type="dxa"/>
          </w:tcPr>
          <w:p w:rsidR="001B4758" w:rsidRDefault="007379BB" w:rsidP="00774CFE"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1B4758" w:rsidRDefault="007379BB" w:rsidP="00774CFE">
            <w:pPr>
              <w:cnfStyle w:val="000000010000"/>
            </w:pPr>
            <w:r>
              <w:rPr>
                <w:rFonts w:hint="eastAsia"/>
              </w:rPr>
              <w:t>Str</w:t>
            </w:r>
          </w:p>
        </w:tc>
        <w:tc>
          <w:tcPr>
            <w:tcW w:w="5590" w:type="dxa"/>
          </w:tcPr>
          <w:p w:rsidR="001B4758" w:rsidRDefault="001B4758" w:rsidP="007379BB">
            <w:pPr>
              <w:cnfStyle w:val="000000010000"/>
            </w:pPr>
            <w:r>
              <w:rPr>
                <w:rFonts w:hint="eastAsia"/>
              </w:rPr>
              <w:t>接口</w:t>
            </w:r>
            <w:r w:rsidR="007379BB">
              <w:rPr>
                <w:rFonts w:hint="eastAsia"/>
              </w:rPr>
              <w:t>名称</w:t>
            </w:r>
          </w:p>
        </w:tc>
      </w:tr>
      <w:tr w:rsidR="001B4758" w:rsidTr="00774CFE">
        <w:tc>
          <w:tcPr>
            <w:cnfStyle w:val="001000000000"/>
            <w:tcW w:w="1413" w:type="dxa"/>
          </w:tcPr>
          <w:p w:rsidR="001B4758" w:rsidRDefault="007379BB" w:rsidP="00774CFE">
            <w:r>
              <w:rPr>
                <w:rFonts w:hint="eastAsia"/>
              </w:rPr>
              <w:t>CallTime</w:t>
            </w:r>
          </w:p>
        </w:tc>
        <w:tc>
          <w:tcPr>
            <w:tcW w:w="2126" w:type="dxa"/>
          </w:tcPr>
          <w:p w:rsidR="001B4758" w:rsidRDefault="001B4758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1B4758" w:rsidRDefault="007379BB" w:rsidP="00774CFE">
            <w:pPr>
              <w:cnfStyle w:val="000000000000"/>
            </w:pPr>
            <w:r>
              <w:rPr>
                <w:rFonts w:hint="eastAsia"/>
              </w:rPr>
              <w:t>当天调用次数</w:t>
            </w:r>
          </w:p>
        </w:tc>
      </w:tr>
      <w:tr w:rsidR="00345E8C" w:rsidTr="00774CFE">
        <w:trPr>
          <w:cnfStyle w:val="000000010000"/>
        </w:trPr>
        <w:tc>
          <w:tcPr>
            <w:cnfStyle w:val="001000000000"/>
            <w:tcW w:w="1413" w:type="dxa"/>
          </w:tcPr>
          <w:p w:rsidR="00345E8C" w:rsidRDefault="00345E8C" w:rsidP="00774CFE">
            <w:r>
              <w:t>Success</w:t>
            </w:r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345E8C" w:rsidRDefault="00345E8C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345E8C" w:rsidRDefault="00345E8C" w:rsidP="00774CFE">
            <w:pPr>
              <w:cnfStyle w:val="000000010000"/>
            </w:pPr>
            <w:r>
              <w:rPr>
                <w:rFonts w:hint="eastAsia"/>
              </w:rPr>
              <w:t>正常流程次数</w:t>
            </w:r>
          </w:p>
        </w:tc>
      </w:tr>
      <w:tr w:rsidR="00345E8C" w:rsidTr="00774CFE">
        <w:tc>
          <w:tcPr>
            <w:cnfStyle w:val="001000000000"/>
            <w:tcW w:w="1413" w:type="dxa"/>
          </w:tcPr>
          <w:p w:rsidR="00345E8C" w:rsidRDefault="00345E8C" w:rsidP="00774CFE">
            <w:r>
              <w:rPr>
                <w:rFonts w:hint="eastAsia"/>
              </w:rPr>
              <w:t>FailTime</w:t>
            </w:r>
          </w:p>
        </w:tc>
        <w:tc>
          <w:tcPr>
            <w:tcW w:w="2126" w:type="dxa"/>
          </w:tcPr>
          <w:p w:rsidR="00345E8C" w:rsidRDefault="00345E8C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345E8C" w:rsidRDefault="00345E8C" w:rsidP="00774CFE">
            <w:pPr>
              <w:cnfStyle w:val="000000000000"/>
            </w:pPr>
            <w:r>
              <w:rPr>
                <w:rFonts w:hint="eastAsia"/>
              </w:rPr>
              <w:t>失败次数（正常调用，但是提示操作不行进行的）</w:t>
            </w:r>
          </w:p>
        </w:tc>
      </w:tr>
      <w:tr w:rsidR="00345E8C" w:rsidTr="00774CFE">
        <w:trPr>
          <w:cnfStyle w:val="000000010000"/>
        </w:trPr>
        <w:tc>
          <w:tcPr>
            <w:cnfStyle w:val="001000000000"/>
            <w:tcW w:w="1413" w:type="dxa"/>
          </w:tcPr>
          <w:p w:rsidR="00345E8C" w:rsidRDefault="00345E8C" w:rsidP="00345E8C">
            <w:r>
              <w:rPr>
                <w:rFonts w:hint="eastAsia"/>
              </w:rPr>
              <w:t>Illegal</w:t>
            </w:r>
          </w:p>
        </w:tc>
        <w:tc>
          <w:tcPr>
            <w:tcW w:w="2126" w:type="dxa"/>
          </w:tcPr>
          <w:p w:rsidR="00345E8C" w:rsidRDefault="00345E8C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345E8C" w:rsidRPr="00345E8C" w:rsidRDefault="00345E8C" w:rsidP="00774CFE">
            <w:pPr>
              <w:cnfStyle w:val="000000010000"/>
            </w:pPr>
            <w:r>
              <w:rPr>
                <w:rFonts w:hint="eastAsia"/>
              </w:rPr>
              <w:t>非法调用次数</w:t>
            </w:r>
          </w:p>
        </w:tc>
      </w:tr>
    </w:tbl>
    <w:p w:rsidR="00476834" w:rsidRDefault="00476834" w:rsidP="00476834">
      <w:bookmarkStart w:id="14" w:name="_Toc243747761"/>
      <w:r>
        <w:rPr>
          <w:rFonts w:hint="eastAsia"/>
        </w:rPr>
        <w:t>表格</w:t>
      </w:r>
    </w:p>
    <w:p w:rsidR="001B4758" w:rsidRDefault="00FA48B6" w:rsidP="00FA48B6">
      <w:pPr>
        <w:pStyle w:val="2"/>
      </w:pPr>
      <w:r>
        <w:rPr>
          <w:rFonts w:hint="eastAsia"/>
        </w:rPr>
        <w:t>记录原始数据</w:t>
      </w:r>
      <w:bookmarkEnd w:id="14"/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FA48B6" w:rsidTr="00774CFE">
        <w:trPr>
          <w:cnfStyle w:val="100000000000"/>
        </w:trPr>
        <w:tc>
          <w:tcPr>
            <w:cnfStyle w:val="001000000000"/>
            <w:tcW w:w="1413" w:type="dxa"/>
          </w:tcPr>
          <w:p w:rsidR="00FA48B6" w:rsidRDefault="00FA48B6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FA48B6" w:rsidRDefault="00FA48B6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FA48B6" w:rsidRDefault="00FA48B6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A48B6" w:rsidTr="00774CFE">
        <w:tc>
          <w:tcPr>
            <w:cnfStyle w:val="001000000000"/>
            <w:tcW w:w="1413" w:type="dxa"/>
          </w:tcPr>
          <w:p w:rsidR="00FA48B6" w:rsidRDefault="00FA48B6" w:rsidP="00774CFE"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FA48B6" w:rsidRDefault="00FA48B6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90" w:type="dxa"/>
          </w:tcPr>
          <w:p w:rsidR="00FA48B6" w:rsidRDefault="00FA48B6" w:rsidP="00FA48B6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  <w:tr w:rsidR="00FA48B6" w:rsidTr="00774CFE">
        <w:trPr>
          <w:cnfStyle w:val="000000010000"/>
        </w:trPr>
        <w:tc>
          <w:tcPr>
            <w:cnfStyle w:val="001000000000"/>
            <w:tcW w:w="1413" w:type="dxa"/>
          </w:tcPr>
          <w:p w:rsidR="00FA48B6" w:rsidRDefault="00FA48B6" w:rsidP="00774CFE"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 w:rsidR="00FA48B6" w:rsidRDefault="00FA48B6" w:rsidP="00774CFE">
            <w:pPr>
              <w:cnfStyle w:val="000000010000"/>
            </w:pPr>
            <w:r>
              <w:rPr>
                <w:rFonts w:hint="eastAsia"/>
              </w:rPr>
              <w:t>Str</w:t>
            </w:r>
          </w:p>
        </w:tc>
        <w:tc>
          <w:tcPr>
            <w:tcW w:w="5590" w:type="dxa"/>
          </w:tcPr>
          <w:p w:rsidR="00FA48B6" w:rsidRDefault="00FA48B6" w:rsidP="00774CFE">
            <w:pPr>
              <w:cnfStyle w:val="000000010000"/>
            </w:pPr>
            <w:r>
              <w:rPr>
                <w:rFonts w:hint="eastAsia"/>
              </w:rPr>
              <w:t>接口名称</w:t>
            </w:r>
          </w:p>
        </w:tc>
      </w:tr>
      <w:tr w:rsidR="00FA48B6" w:rsidTr="00774CFE">
        <w:tc>
          <w:tcPr>
            <w:cnfStyle w:val="001000000000"/>
            <w:tcW w:w="1413" w:type="dxa"/>
          </w:tcPr>
          <w:p w:rsidR="00FA48B6" w:rsidRDefault="00C1073F" w:rsidP="00774CFE">
            <w:r>
              <w:rPr>
                <w:rFonts w:hint="eastAsia"/>
              </w:rPr>
              <w:t>Player</w:t>
            </w:r>
          </w:p>
        </w:tc>
        <w:tc>
          <w:tcPr>
            <w:tcW w:w="2126" w:type="dxa"/>
          </w:tcPr>
          <w:p w:rsidR="00FA48B6" w:rsidRDefault="00FA48B6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FA48B6" w:rsidRDefault="00C1073F" w:rsidP="00774CFE">
            <w:pPr>
              <w:cnfStyle w:val="000000000000"/>
            </w:pPr>
            <w:r>
              <w:rPr>
                <w:rFonts w:hint="eastAsia"/>
              </w:rPr>
              <w:t>用户名或者</w:t>
            </w:r>
            <w:r w:rsidR="00D95E10">
              <w:rPr>
                <w:rFonts w:hint="eastAsia"/>
              </w:rPr>
              <w:t>Id</w:t>
            </w:r>
          </w:p>
        </w:tc>
      </w:tr>
      <w:tr w:rsidR="00357969" w:rsidTr="00774CFE">
        <w:trPr>
          <w:cnfStyle w:val="000000010000"/>
        </w:trPr>
        <w:tc>
          <w:tcPr>
            <w:cnfStyle w:val="001000000000"/>
            <w:tcW w:w="1413" w:type="dxa"/>
          </w:tcPr>
          <w:p w:rsidR="00357969" w:rsidRDefault="00357969" w:rsidP="00774CFE"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</w:tcPr>
          <w:p w:rsidR="00357969" w:rsidRDefault="00357969" w:rsidP="00774CFE">
            <w:pPr>
              <w:cnfStyle w:val="000000010000"/>
            </w:pPr>
            <w:r>
              <w:rPr>
                <w:rFonts w:hint="eastAsia"/>
              </w:rPr>
              <w:t>IP</w:t>
            </w:r>
          </w:p>
        </w:tc>
        <w:tc>
          <w:tcPr>
            <w:tcW w:w="5590" w:type="dxa"/>
          </w:tcPr>
          <w:p w:rsidR="00357969" w:rsidRDefault="00357969" w:rsidP="00774CFE">
            <w:pPr>
              <w:cnfStyle w:val="000000010000"/>
            </w:pPr>
            <w:r>
              <w:rPr>
                <w:rFonts w:hint="eastAsia"/>
              </w:rPr>
              <w:t>调用时的</w:t>
            </w:r>
            <w:r>
              <w:rPr>
                <w:rFonts w:hint="eastAsia"/>
              </w:rPr>
              <w:t>IP</w:t>
            </w:r>
          </w:p>
        </w:tc>
      </w:tr>
    </w:tbl>
    <w:p w:rsidR="00FA48B6" w:rsidRPr="00FA48B6" w:rsidRDefault="002A45CC" w:rsidP="00FA48B6">
      <w:r>
        <w:rPr>
          <w:rFonts w:hint="eastAsia"/>
        </w:rPr>
        <w:t>这些数据比较大，根据情况忽略一下次要接口。</w:t>
      </w:r>
    </w:p>
    <w:p w:rsidR="00BE2112" w:rsidRDefault="005913C6" w:rsidP="005913C6">
      <w:pPr>
        <w:pStyle w:val="1"/>
      </w:pPr>
      <w:bookmarkStart w:id="15" w:name="_Toc243747762"/>
      <w:r>
        <w:rPr>
          <w:rFonts w:hint="eastAsia"/>
        </w:rPr>
        <w:lastRenderedPageBreak/>
        <w:t>充值统计</w:t>
      </w:r>
      <w:r w:rsidR="003A1518">
        <w:rPr>
          <w:rFonts w:hint="eastAsia"/>
        </w:rPr>
        <w:t>（</w:t>
      </w:r>
      <w:r w:rsidR="003A1518">
        <w:rPr>
          <w:rFonts w:hint="eastAsia"/>
        </w:rPr>
        <w:t>1</w:t>
      </w:r>
      <w:r w:rsidR="003A1518">
        <w:rPr>
          <w:rFonts w:hint="eastAsia"/>
        </w:rPr>
        <w:t>）</w:t>
      </w:r>
      <w:bookmarkEnd w:id="15"/>
    </w:p>
    <w:p w:rsidR="00ED1BF4" w:rsidRDefault="00F639E2" w:rsidP="00ED1BF4">
      <w:pPr>
        <w:pStyle w:val="2"/>
        <w:numPr>
          <w:ilvl w:val="0"/>
          <w:numId w:val="23"/>
        </w:numPr>
      </w:pPr>
      <w:bookmarkStart w:id="16" w:name="_Toc243747763"/>
      <w:r>
        <w:rPr>
          <w:rFonts w:hint="eastAsia"/>
        </w:rPr>
        <w:t>即时</w:t>
      </w:r>
      <w:r w:rsidR="005F396C">
        <w:rPr>
          <w:rFonts w:hint="eastAsia"/>
        </w:rPr>
        <w:t>充值情况</w:t>
      </w:r>
      <w:bookmarkEnd w:id="16"/>
    </w:p>
    <w:p w:rsidR="005F396C" w:rsidRDefault="00DB116C" w:rsidP="005F396C">
      <w:r w:rsidRPr="00DB116C">
        <w:rPr>
          <w:noProof/>
        </w:rPr>
        <w:drawing>
          <wp:inline distT="0" distB="0" distL="0" distR="0">
            <wp:extent cx="4762500" cy="3019425"/>
            <wp:effectExtent l="19050" t="0" r="19050" b="0"/>
            <wp:docPr id="4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116C" w:rsidRDefault="00DB116C" w:rsidP="005F396C">
      <w:r>
        <w:rPr>
          <w:rFonts w:hint="eastAsia"/>
        </w:rPr>
        <w:t>X</w:t>
      </w:r>
      <w:r>
        <w:rPr>
          <w:rFonts w:hint="eastAsia"/>
        </w:rPr>
        <w:t>轴是相距的时间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8A4C3A" w:rsidTr="00774CFE">
        <w:trPr>
          <w:cnfStyle w:val="100000000000"/>
        </w:trPr>
        <w:tc>
          <w:tcPr>
            <w:cnfStyle w:val="001000000000"/>
            <w:tcW w:w="1413" w:type="dxa"/>
          </w:tcPr>
          <w:p w:rsidR="008A4C3A" w:rsidRDefault="008A4C3A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8A4C3A" w:rsidRDefault="008A4C3A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8A4C3A" w:rsidRDefault="008A4C3A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A4C3A" w:rsidTr="00774CFE">
        <w:tc>
          <w:tcPr>
            <w:cnfStyle w:val="001000000000"/>
            <w:tcW w:w="1413" w:type="dxa"/>
          </w:tcPr>
          <w:p w:rsidR="008A4C3A" w:rsidRDefault="008A4C3A" w:rsidP="00774CFE"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8A4C3A" w:rsidRDefault="008A4C3A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90" w:type="dxa"/>
          </w:tcPr>
          <w:p w:rsidR="008A4C3A" w:rsidRDefault="008A4C3A" w:rsidP="008A4C3A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  <w:tr w:rsidR="008A4C3A" w:rsidTr="00774CFE">
        <w:trPr>
          <w:cnfStyle w:val="000000010000"/>
        </w:trPr>
        <w:tc>
          <w:tcPr>
            <w:cnfStyle w:val="001000000000"/>
            <w:tcW w:w="1413" w:type="dxa"/>
          </w:tcPr>
          <w:p w:rsidR="008A4C3A" w:rsidRDefault="002C682D" w:rsidP="00774CFE">
            <w:r>
              <w:rPr>
                <w:rFonts w:hint="eastAsia"/>
              </w:rPr>
              <w:t>Charge</w:t>
            </w:r>
          </w:p>
        </w:tc>
        <w:tc>
          <w:tcPr>
            <w:tcW w:w="2126" w:type="dxa"/>
          </w:tcPr>
          <w:p w:rsidR="008A4C3A" w:rsidRDefault="008A4C3A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8A4C3A" w:rsidRDefault="002C682D" w:rsidP="00774CFE">
            <w:pPr>
              <w:cnfStyle w:val="000000010000"/>
            </w:pPr>
            <w:r>
              <w:rPr>
                <w:rFonts w:hint="eastAsia"/>
              </w:rPr>
              <w:t>充值数</w:t>
            </w:r>
          </w:p>
        </w:tc>
      </w:tr>
    </w:tbl>
    <w:p w:rsidR="008A4C3A" w:rsidRPr="005F396C" w:rsidRDefault="008A4C3A" w:rsidP="005F396C"/>
    <w:p w:rsidR="00AD7592" w:rsidRDefault="0012660B" w:rsidP="00ED1BF4">
      <w:pPr>
        <w:pStyle w:val="2"/>
      </w:pPr>
      <w:bookmarkStart w:id="17" w:name="_Toc243747764"/>
      <w:r>
        <w:rPr>
          <w:rFonts w:hint="eastAsia"/>
        </w:rPr>
        <w:t>每日充值金额</w:t>
      </w:r>
      <w:bookmarkEnd w:id="17"/>
    </w:p>
    <w:p w:rsidR="0012660B" w:rsidRDefault="0012660B" w:rsidP="0012660B">
      <w:r>
        <w:rPr>
          <w:rFonts w:hint="eastAsia"/>
        </w:rPr>
        <w:t>不包括额外附加，赠送金币</w:t>
      </w:r>
    </w:p>
    <w:p w:rsidR="0012660B" w:rsidRPr="0012660B" w:rsidRDefault="00C300F6" w:rsidP="0012660B">
      <w:r w:rsidRPr="00C300F6">
        <w:rPr>
          <w:noProof/>
        </w:rPr>
        <w:lastRenderedPageBreak/>
        <w:drawing>
          <wp:inline distT="0" distB="0" distL="0" distR="0">
            <wp:extent cx="4943476" cy="2962276"/>
            <wp:effectExtent l="19050" t="0" r="28574" b="9524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75350" w:rsidRDefault="00C300F6" w:rsidP="00FF0134">
      <w:r>
        <w:rPr>
          <w:rFonts w:hint="eastAsia"/>
        </w:rPr>
        <w:t>Y</w:t>
      </w:r>
      <w:r>
        <w:rPr>
          <w:rFonts w:hint="eastAsia"/>
        </w:rPr>
        <w:t>轴单位：金币</w:t>
      </w:r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D41E71" w:rsidTr="00774CFE">
        <w:trPr>
          <w:cnfStyle w:val="100000000000"/>
        </w:trPr>
        <w:tc>
          <w:tcPr>
            <w:cnfStyle w:val="001000000000"/>
            <w:tcW w:w="1413" w:type="dxa"/>
          </w:tcPr>
          <w:p w:rsidR="00D41E71" w:rsidRDefault="00D41E71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D41E71" w:rsidRDefault="00D41E71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D41E71" w:rsidRDefault="00D41E71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41E71" w:rsidTr="00774CFE">
        <w:tc>
          <w:tcPr>
            <w:cnfStyle w:val="001000000000"/>
            <w:tcW w:w="1413" w:type="dxa"/>
          </w:tcPr>
          <w:p w:rsidR="00D41E71" w:rsidRDefault="00D41E71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D41E71" w:rsidRDefault="00D41E71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D41E71" w:rsidRDefault="00D41E71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D41E71" w:rsidRPr="00FD7B16" w:rsidTr="00774CFE">
        <w:trPr>
          <w:cnfStyle w:val="000000010000"/>
        </w:trPr>
        <w:tc>
          <w:tcPr>
            <w:cnfStyle w:val="001000000000"/>
            <w:tcW w:w="1413" w:type="dxa"/>
          </w:tcPr>
          <w:p w:rsidR="00D41E71" w:rsidRDefault="00561661" w:rsidP="00774CFE">
            <w:r>
              <w:rPr>
                <w:rFonts w:hint="eastAsia"/>
              </w:rPr>
              <w:t>Charge</w:t>
            </w:r>
          </w:p>
        </w:tc>
        <w:tc>
          <w:tcPr>
            <w:tcW w:w="2126" w:type="dxa"/>
          </w:tcPr>
          <w:p w:rsidR="00D41E71" w:rsidRDefault="00D41E71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D41E71" w:rsidRDefault="00E7371B" w:rsidP="00774CFE">
            <w:pPr>
              <w:cnfStyle w:val="000000010000"/>
            </w:pPr>
            <w:r>
              <w:rPr>
                <w:rFonts w:hint="eastAsia"/>
              </w:rPr>
              <w:t>当天充值金额</w:t>
            </w:r>
            <w:r w:rsidR="00A878E5">
              <w:rPr>
                <w:rFonts w:hint="eastAsia"/>
              </w:rPr>
              <w:t>（人民币为单位）</w:t>
            </w:r>
          </w:p>
        </w:tc>
      </w:tr>
    </w:tbl>
    <w:p w:rsidR="00D41E71" w:rsidRDefault="00D41E71" w:rsidP="00FF0134"/>
    <w:p w:rsidR="003A1FBC" w:rsidRDefault="003A1FBC" w:rsidP="003A1FBC">
      <w:pPr>
        <w:pStyle w:val="2"/>
      </w:pPr>
      <w:bookmarkStart w:id="18" w:name="_Toc243747765"/>
      <w:r>
        <w:rPr>
          <w:rFonts w:hint="eastAsia"/>
        </w:rPr>
        <w:t>每日充值人数</w:t>
      </w:r>
      <w:bookmarkEnd w:id="18"/>
    </w:p>
    <w:p w:rsidR="00DC6649" w:rsidRDefault="00953256" w:rsidP="00DC6649">
      <w:r w:rsidRPr="00953256">
        <w:rPr>
          <w:noProof/>
        </w:rPr>
        <w:drawing>
          <wp:inline distT="0" distB="0" distL="0" distR="0">
            <wp:extent cx="4943476" cy="2962276"/>
            <wp:effectExtent l="19050" t="0" r="28574" b="9524"/>
            <wp:docPr id="5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93D95" w:rsidRDefault="003401D7" w:rsidP="00DC6649">
      <w:r>
        <w:rPr>
          <w:rFonts w:hint="eastAsia"/>
        </w:rPr>
        <w:t>Y</w:t>
      </w:r>
      <w:r>
        <w:rPr>
          <w:rFonts w:hint="eastAsia"/>
        </w:rPr>
        <w:t>轴为充值人数</w:t>
      </w:r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FD7B16" w:rsidTr="00B119D3">
        <w:trPr>
          <w:cnfStyle w:val="100000000000"/>
        </w:trPr>
        <w:tc>
          <w:tcPr>
            <w:cnfStyle w:val="001000000000"/>
            <w:tcW w:w="1416" w:type="dxa"/>
          </w:tcPr>
          <w:p w:rsidR="00FD7B16" w:rsidRDefault="00FD7B16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FD7B16" w:rsidRDefault="00FD7B16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FD7B16" w:rsidRDefault="00FD7B16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D7B16" w:rsidTr="00B119D3">
        <w:tc>
          <w:tcPr>
            <w:cnfStyle w:val="001000000000"/>
            <w:tcW w:w="1416" w:type="dxa"/>
          </w:tcPr>
          <w:p w:rsidR="00FD7B16" w:rsidRDefault="00FD7B16" w:rsidP="00774CFE">
            <w:r>
              <w:rPr>
                <w:rFonts w:hint="eastAsia"/>
              </w:rPr>
              <w:lastRenderedPageBreak/>
              <w:t>Date</w:t>
            </w:r>
          </w:p>
        </w:tc>
        <w:tc>
          <w:tcPr>
            <w:tcW w:w="2125" w:type="dxa"/>
          </w:tcPr>
          <w:p w:rsidR="00FD7B16" w:rsidRDefault="00FD7B16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FD7B16" w:rsidRDefault="00FD7B16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B119D3" w:rsidRPr="006A5F03" w:rsidTr="00774CFE">
        <w:trPr>
          <w:cnfStyle w:val="000000010000"/>
        </w:trPr>
        <w:tc>
          <w:tcPr>
            <w:cnfStyle w:val="001000000000"/>
            <w:tcW w:w="1416" w:type="dxa"/>
          </w:tcPr>
          <w:p w:rsidR="00B119D3" w:rsidRDefault="00B119D3" w:rsidP="00774CFE">
            <w:r>
              <w:rPr>
                <w:rFonts w:hint="eastAsia"/>
              </w:rPr>
              <w:t>PlayerNum</w:t>
            </w:r>
          </w:p>
        </w:tc>
        <w:tc>
          <w:tcPr>
            <w:tcW w:w="2125" w:type="dxa"/>
          </w:tcPr>
          <w:p w:rsidR="00B119D3" w:rsidRDefault="00B119D3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B119D3" w:rsidRPr="006A5F03" w:rsidRDefault="00B119D3" w:rsidP="00774CFE">
            <w:pPr>
              <w:cnfStyle w:val="000000010000"/>
            </w:pPr>
            <w:r>
              <w:rPr>
                <w:rFonts w:hint="eastAsia"/>
              </w:rPr>
              <w:t>人数（每天固定闲暇时间统计）</w:t>
            </w:r>
          </w:p>
        </w:tc>
      </w:tr>
    </w:tbl>
    <w:p w:rsidR="00DB2638" w:rsidRDefault="001538E4" w:rsidP="001538E4">
      <w:pPr>
        <w:pStyle w:val="2"/>
      </w:pPr>
      <w:bookmarkStart w:id="19" w:name="_Toc243747766"/>
      <w:r>
        <w:rPr>
          <w:rFonts w:hint="eastAsia"/>
        </w:rPr>
        <w:t>原始数据的记录</w:t>
      </w:r>
      <w:bookmarkEnd w:id="19"/>
    </w:p>
    <w:tbl>
      <w:tblPr>
        <w:tblStyle w:val="af2"/>
        <w:tblW w:w="0" w:type="auto"/>
        <w:tblLook w:val="04A0"/>
      </w:tblPr>
      <w:tblGrid>
        <w:gridCol w:w="1413"/>
        <w:gridCol w:w="2126"/>
        <w:gridCol w:w="5590"/>
      </w:tblGrid>
      <w:tr w:rsidR="001538E4" w:rsidTr="00774CFE">
        <w:trPr>
          <w:cnfStyle w:val="100000000000"/>
        </w:trPr>
        <w:tc>
          <w:tcPr>
            <w:cnfStyle w:val="001000000000"/>
            <w:tcW w:w="1413" w:type="dxa"/>
          </w:tcPr>
          <w:p w:rsidR="001538E4" w:rsidRDefault="001538E4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1538E4" w:rsidRDefault="001538E4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1538E4" w:rsidRDefault="001538E4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538E4" w:rsidTr="00774CFE">
        <w:tc>
          <w:tcPr>
            <w:cnfStyle w:val="001000000000"/>
            <w:tcW w:w="1413" w:type="dxa"/>
          </w:tcPr>
          <w:p w:rsidR="001538E4" w:rsidRDefault="001538E4" w:rsidP="00774CFE"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1538E4" w:rsidRDefault="001538E4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90" w:type="dxa"/>
          </w:tcPr>
          <w:p w:rsidR="001538E4" w:rsidRDefault="001538E4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1538E4" w:rsidTr="00774CFE">
        <w:trPr>
          <w:cnfStyle w:val="000000010000"/>
        </w:trPr>
        <w:tc>
          <w:tcPr>
            <w:cnfStyle w:val="001000000000"/>
            <w:tcW w:w="1413" w:type="dxa"/>
          </w:tcPr>
          <w:p w:rsidR="001538E4" w:rsidRDefault="001538E4" w:rsidP="00774CFE">
            <w:r>
              <w:rPr>
                <w:rFonts w:hint="eastAsia"/>
              </w:rPr>
              <w:t>PlayerId</w:t>
            </w:r>
          </w:p>
        </w:tc>
        <w:tc>
          <w:tcPr>
            <w:tcW w:w="2126" w:type="dxa"/>
          </w:tcPr>
          <w:p w:rsidR="001538E4" w:rsidRDefault="001538E4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1538E4" w:rsidRDefault="001538E4" w:rsidP="00774CFE">
            <w:pPr>
              <w:cnfStyle w:val="000000010000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1538E4" w:rsidRPr="00FD7B16" w:rsidTr="00774CFE">
        <w:tc>
          <w:tcPr>
            <w:cnfStyle w:val="001000000000"/>
            <w:tcW w:w="1413" w:type="dxa"/>
          </w:tcPr>
          <w:p w:rsidR="001538E4" w:rsidRDefault="001538E4" w:rsidP="00774CFE">
            <w:r>
              <w:rPr>
                <w:rFonts w:hint="eastAsia"/>
              </w:rPr>
              <w:t>ChargeNum</w:t>
            </w:r>
          </w:p>
        </w:tc>
        <w:tc>
          <w:tcPr>
            <w:tcW w:w="2126" w:type="dxa"/>
          </w:tcPr>
          <w:p w:rsidR="001538E4" w:rsidRDefault="001538E4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1538E4" w:rsidRDefault="001538E4" w:rsidP="001538E4">
            <w:pPr>
              <w:cnfStyle w:val="000000000000"/>
            </w:pPr>
            <w:r>
              <w:rPr>
                <w:rFonts w:hint="eastAsia"/>
              </w:rPr>
              <w:t>充值金额</w:t>
            </w:r>
          </w:p>
        </w:tc>
      </w:tr>
    </w:tbl>
    <w:p w:rsidR="001538E4" w:rsidRPr="001538E4" w:rsidRDefault="001538E4" w:rsidP="001538E4"/>
    <w:p w:rsidR="001C5B0F" w:rsidRDefault="00ED2EED" w:rsidP="00ED2EED">
      <w:pPr>
        <w:pStyle w:val="1"/>
      </w:pPr>
      <w:bookmarkStart w:id="20" w:name="_Toc243747767"/>
      <w:r>
        <w:rPr>
          <w:rFonts w:hint="eastAsia"/>
        </w:rPr>
        <w:lastRenderedPageBreak/>
        <w:t>游戏金币系统</w:t>
      </w:r>
      <w:r w:rsidR="00C67442">
        <w:rPr>
          <w:rFonts w:hint="eastAsia"/>
        </w:rPr>
        <w:t>（</w:t>
      </w:r>
      <w:r w:rsidR="00C67442">
        <w:rPr>
          <w:rFonts w:hint="eastAsia"/>
        </w:rPr>
        <w:t>3</w:t>
      </w:r>
      <w:r w:rsidR="00C67442">
        <w:rPr>
          <w:rFonts w:hint="eastAsia"/>
        </w:rPr>
        <w:t>）</w:t>
      </w:r>
      <w:bookmarkEnd w:id="20"/>
    </w:p>
    <w:p w:rsidR="00990E4A" w:rsidRDefault="00990E4A" w:rsidP="00990E4A">
      <w:r>
        <w:rPr>
          <w:rFonts w:hint="eastAsia"/>
        </w:rPr>
        <w:t>金币分两种：充值金币，游戏金币</w:t>
      </w:r>
      <w:r w:rsidR="00D16541">
        <w:rPr>
          <w:rFonts w:hint="eastAsia"/>
        </w:rPr>
        <w:t>。</w:t>
      </w:r>
    </w:p>
    <w:p w:rsidR="00D16541" w:rsidRPr="00D16541" w:rsidRDefault="00D16541" w:rsidP="00990E4A">
      <w:r>
        <w:rPr>
          <w:rFonts w:hint="eastAsia"/>
        </w:rPr>
        <w:t>充值金币是玩家充值产生的。游戏金币是充值附送或者游戏行为产生的。</w:t>
      </w:r>
    </w:p>
    <w:p w:rsidR="00ED2EED" w:rsidRDefault="00990E4A" w:rsidP="00990E4A">
      <w:pPr>
        <w:pStyle w:val="2"/>
        <w:numPr>
          <w:ilvl w:val="0"/>
          <w:numId w:val="25"/>
        </w:numPr>
      </w:pPr>
      <w:bookmarkStart w:id="21" w:name="_Toc243747768"/>
      <w:r>
        <w:rPr>
          <w:rFonts w:hint="eastAsia"/>
        </w:rPr>
        <w:t>金币的产生和消耗</w:t>
      </w:r>
      <w:bookmarkEnd w:id="21"/>
    </w:p>
    <w:p w:rsidR="00D16541" w:rsidRDefault="00FD2FBB" w:rsidP="00D16541">
      <w:r>
        <w:rPr>
          <w:rFonts w:hint="eastAsia"/>
        </w:rPr>
        <w:t>每日充值金币的产生和消耗</w:t>
      </w:r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A97257" w:rsidTr="00774CFE">
        <w:trPr>
          <w:cnfStyle w:val="100000000000"/>
        </w:trPr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>表项</w:t>
            </w:r>
          </w:p>
        </w:tc>
        <w:tc>
          <w:tcPr>
            <w:tcW w:w="2126" w:type="dxa"/>
          </w:tcPr>
          <w:p w:rsidR="00A97257" w:rsidRDefault="00A97257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90" w:type="dxa"/>
          </w:tcPr>
          <w:p w:rsidR="00A97257" w:rsidRDefault="00A97257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97257" w:rsidTr="00774CFE"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>Date</w:t>
            </w:r>
          </w:p>
        </w:tc>
        <w:tc>
          <w:tcPr>
            <w:tcW w:w="2126" w:type="dxa"/>
          </w:tcPr>
          <w:p w:rsidR="00A97257" w:rsidRDefault="00A97257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90" w:type="dxa"/>
          </w:tcPr>
          <w:p w:rsidR="00A97257" w:rsidRDefault="00A97257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A97257" w:rsidRPr="00FD7B16" w:rsidTr="00774CFE">
        <w:trPr>
          <w:cnfStyle w:val="000000010000"/>
        </w:trPr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>ChargeGold</w:t>
            </w:r>
          </w:p>
        </w:tc>
        <w:tc>
          <w:tcPr>
            <w:tcW w:w="2126" w:type="dxa"/>
          </w:tcPr>
          <w:p w:rsidR="00A97257" w:rsidRDefault="00A97257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A97257" w:rsidRDefault="00A97257" w:rsidP="00A97257">
            <w:pPr>
              <w:cnfStyle w:val="000000010000"/>
            </w:pPr>
            <w:r>
              <w:rPr>
                <w:rFonts w:hint="eastAsia"/>
              </w:rPr>
              <w:t>充值金币</w:t>
            </w:r>
          </w:p>
        </w:tc>
      </w:tr>
      <w:tr w:rsidR="00A97257" w:rsidRPr="00FD7B16" w:rsidTr="00774CFE"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>GameGold</w:t>
            </w:r>
          </w:p>
        </w:tc>
        <w:tc>
          <w:tcPr>
            <w:tcW w:w="2126" w:type="dxa"/>
          </w:tcPr>
          <w:p w:rsidR="00A97257" w:rsidRDefault="00A97257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A97257" w:rsidRDefault="00A97257" w:rsidP="00A97257">
            <w:pPr>
              <w:cnfStyle w:val="000000000000"/>
            </w:pPr>
            <w:r>
              <w:rPr>
                <w:rFonts w:hint="eastAsia"/>
              </w:rPr>
              <w:t>游戏产生金币数</w:t>
            </w:r>
          </w:p>
        </w:tc>
      </w:tr>
      <w:tr w:rsidR="00A97257" w:rsidRPr="00FD7B16" w:rsidTr="00774CFE">
        <w:trPr>
          <w:cnfStyle w:val="000000010000"/>
        </w:trPr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 xml:space="preserve">GiftGold               </w:t>
            </w:r>
          </w:p>
        </w:tc>
        <w:tc>
          <w:tcPr>
            <w:tcW w:w="2126" w:type="dxa"/>
          </w:tcPr>
          <w:p w:rsidR="00A97257" w:rsidRDefault="00A97257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A97257" w:rsidRDefault="00A97257" w:rsidP="00A97257">
            <w:pPr>
              <w:cnfStyle w:val="000000010000"/>
            </w:pPr>
            <w:r>
              <w:rPr>
                <w:rFonts w:hint="eastAsia"/>
              </w:rPr>
              <w:t>各种活动赠送的金币数</w:t>
            </w:r>
          </w:p>
        </w:tc>
      </w:tr>
      <w:tr w:rsidR="00A97257" w:rsidRPr="00FD7B16" w:rsidTr="00774CFE">
        <w:tc>
          <w:tcPr>
            <w:cnfStyle w:val="001000000000"/>
            <w:tcW w:w="1413" w:type="dxa"/>
          </w:tcPr>
          <w:p w:rsidR="00A97257" w:rsidRDefault="00A97257" w:rsidP="00774CFE">
            <w:r>
              <w:rPr>
                <w:rFonts w:hint="eastAsia"/>
              </w:rPr>
              <w:t>Gold</w:t>
            </w:r>
          </w:p>
        </w:tc>
        <w:tc>
          <w:tcPr>
            <w:tcW w:w="2126" w:type="dxa"/>
          </w:tcPr>
          <w:p w:rsidR="00A97257" w:rsidRDefault="00123BD0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A97257" w:rsidRDefault="00123BD0" w:rsidP="00A97257">
            <w:pPr>
              <w:cnfStyle w:val="000000000000"/>
            </w:pPr>
            <w:r>
              <w:rPr>
                <w:rFonts w:hint="eastAsia"/>
              </w:rPr>
              <w:t>总数</w:t>
            </w:r>
          </w:p>
        </w:tc>
      </w:tr>
      <w:tr w:rsidR="00123BD0" w:rsidRPr="00FD7B16" w:rsidTr="00774CFE">
        <w:trPr>
          <w:cnfStyle w:val="000000010000"/>
        </w:trPr>
        <w:tc>
          <w:tcPr>
            <w:cnfStyle w:val="001000000000"/>
            <w:tcW w:w="1413" w:type="dxa"/>
          </w:tcPr>
          <w:p w:rsidR="00123BD0" w:rsidRDefault="00123BD0" w:rsidP="00774CFE">
            <w:r>
              <w:rPr>
                <w:rFonts w:hint="eastAsia"/>
              </w:rPr>
              <w:t>GoldConsume</w:t>
            </w:r>
          </w:p>
        </w:tc>
        <w:tc>
          <w:tcPr>
            <w:tcW w:w="2126" w:type="dxa"/>
          </w:tcPr>
          <w:p w:rsidR="00123BD0" w:rsidRDefault="00123BD0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90" w:type="dxa"/>
          </w:tcPr>
          <w:p w:rsidR="00123BD0" w:rsidRDefault="00123BD0" w:rsidP="00A97257">
            <w:pPr>
              <w:cnfStyle w:val="000000010000"/>
            </w:pPr>
            <w:r>
              <w:rPr>
                <w:rFonts w:hint="eastAsia"/>
              </w:rPr>
              <w:t>今日消耗的金币数</w:t>
            </w:r>
          </w:p>
        </w:tc>
      </w:tr>
    </w:tbl>
    <w:p w:rsidR="00A97257" w:rsidRDefault="00A97257" w:rsidP="00D16541"/>
    <w:p w:rsidR="00FD2FBB" w:rsidRDefault="00FD2FBB" w:rsidP="00FD2FBB">
      <w:pPr>
        <w:pStyle w:val="2"/>
      </w:pPr>
      <w:bookmarkStart w:id="22" w:name="_Toc243747769"/>
      <w:r>
        <w:rPr>
          <w:rFonts w:hint="eastAsia"/>
        </w:rPr>
        <w:t>消耗项明细</w:t>
      </w:r>
      <w:bookmarkEnd w:id="22"/>
    </w:p>
    <w:p w:rsidR="00FD2FBB" w:rsidRDefault="000B0C83" w:rsidP="00FD2FBB">
      <w:r>
        <w:rPr>
          <w:rFonts w:hint="eastAsia"/>
        </w:rPr>
        <w:t>金币商铺每个商品消耗明细</w:t>
      </w:r>
    </w:p>
    <w:p w:rsidR="000B0C83" w:rsidRDefault="000B0C83" w:rsidP="00FD2FBB">
      <w:r>
        <w:rPr>
          <w:rFonts w:hint="eastAsia"/>
        </w:rPr>
        <w:t>其他金币消耗项目明细</w:t>
      </w:r>
    </w:p>
    <w:p w:rsidR="004F4AB7" w:rsidRDefault="004F4AB7" w:rsidP="00FD2FBB">
      <w:r>
        <w:rPr>
          <w:rFonts w:hint="eastAsia"/>
        </w:rPr>
        <w:t>消耗明细为开服至今消耗数量的累加。</w:t>
      </w:r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2D13AC" w:rsidTr="002D13AC">
        <w:trPr>
          <w:cnfStyle w:val="100000000000"/>
        </w:trPr>
        <w:tc>
          <w:tcPr>
            <w:cnfStyle w:val="001000000000"/>
            <w:tcW w:w="1416" w:type="dxa"/>
          </w:tcPr>
          <w:p w:rsidR="002D13AC" w:rsidRDefault="002D13AC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2D13AC" w:rsidRDefault="002D13AC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2D13AC" w:rsidRDefault="002D13AC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D13AC" w:rsidTr="002D13AC">
        <w:tc>
          <w:tcPr>
            <w:cnfStyle w:val="001000000000"/>
            <w:tcW w:w="1416" w:type="dxa"/>
          </w:tcPr>
          <w:p w:rsidR="002D13AC" w:rsidRDefault="002D13AC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2D13AC" w:rsidRDefault="002D13AC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2D13AC" w:rsidRDefault="002D13AC" w:rsidP="00774CFE">
            <w:pPr>
              <w:cnfStyle w:val="000000000000"/>
            </w:pPr>
            <w:r>
              <w:rPr>
                <w:rFonts w:hint="eastAsia"/>
              </w:rPr>
              <w:t>时间（天为单位）</w:t>
            </w:r>
          </w:p>
        </w:tc>
      </w:tr>
      <w:tr w:rsidR="002D13AC" w:rsidRPr="00FD7B16" w:rsidTr="002D13AC">
        <w:trPr>
          <w:cnfStyle w:val="000000010000"/>
        </w:trPr>
        <w:tc>
          <w:tcPr>
            <w:cnfStyle w:val="001000000000"/>
            <w:tcW w:w="1416" w:type="dxa"/>
          </w:tcPr>
          <w:p w:rsidR="002D13AC" w:rsidRDefault="002D13AC" w:rsidP="00774CFE">
            <w:r>
              <w:rPr>
                <w:rFonts w:hint="eastAsia"/>
              </w:rPr>
              <w:t>ChargeItemID</w:t>
            </w:r>
          </w:p>
        </w:tc>
        <w:tc>
          <w:tcPr>
            <w:tcW w:w="2125" w:type="dxa"/>
          </w:tcPr>
          <w:p w:rsidR="002D13AC" w:rsidRDefault="002D13AC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2D13AC" w:rsidRDefault="002D13AC" w:rsidP="00774CFE">
            <w:pPr>
              <w:cnfStyle w:val="000000010000"/>
            </w:pPr>
            <w:r>
              <w:rPr>
                <w:rFonts w:hint="eastAsia"/>
              </w:rPr>
              <w:t>消费项目</w:t>
            </w:r>
            <w:r>
              <w:rPr>
                <w:rFonts w:hint="eastAsia"/>
              </w:rPr>
              <w:t>Id</w:t>
            </w:r>
          </w:p>
        </w:tc>
      </w:tr>
      <w:tr w:rsidR="002D13AC" w:rsidRPr="00FD7B16" w:rsidTr="002D13AC">
        <w:tc>
          <w:tcPr>
            <w:cnfStyle w:val="001000000000"/>
            <w:tcW w:w="1416" w:type="dxa"/>
          </w:tcPr>
          <w:p w:rsidR="002D13AC" w:rsidRDefault="002D13AC" w:rsidP="00774CFE">
            <w:r>
              <w:rPr>
                <w:rFonts w:hint="eastAsia"/>
              </w:rPr>
              <w:t>GoldConsume</w:t>
            </w:r>
          </w:p>
        </w:tc>
        <w:tc>
          <w:tcPr>
            <w:tcW w:w="2125" w:type="dxa"/>
          </w:tcPr>
          <w:p w:rsidR="002D13AC" w:rsidRDefault="002D13AC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2D13AC" w:rsidRDefault="002D13AC" w:rsidP="00774CFE">
            <w:pPr>
              <w:cnfStyle w:val="000000000000"/>
            </w:pPr>
            <w:r>
              <w:rPr>
                <w:rFonts w:hint="eastAsia"/>
              </w:rPr>
              <w:t>金币消耗数量</w:t>
            </w:r>
            <w:r w:rsidR="006A5F03">
              <w:rPr>
                <w:rFonts w:hint="eastAsia"/>
              </w:rPr>
              <w:t>（即时）</w:t>
            </w:r>
          </w:p>
        </w:tc>
      </w:tr>
      <w:tr w:rsidR="006A5F03" w:rsidRPr="005E4214" w:rsidTr="002D13AC">
        <w:trPr>
          <w:cnfStyle w:val="000000010000"/>
        </w:trPr>
        <w:tc>
          <w:tcPr>
            <w:cnfStyle w:val="001000000000"/>
            <w:tcW w:w="1416" w:type="dxa"/>
          </w:tcPr>
          <w:p w:rsidR="006A5F03" w:rsidRDefault="006A5F03" w:rsidP="00774CFE">
            <w:r>
              <w:rPr>
                <w:rFonts w:hint="eastAsia"/>
              </w:rPr>
              <w:t>PlayerNum</w:t>
            </w:r>
          </w:p>
        </w:tc>
        <w:tc>
          <w:tcPr>
            <w:tcW w:w="2125" w:type="dxa"/>
          </w:tcPr>
          <w:p w:rsidR="006A5F03" w:rsidRDefault="006A5F03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6A5F03" w:rsidRPr="006A5F03" w:rsidRDefault="00C20D55" w:rsidP="00774CFE">
            <w:pPr>
              <w:cnfStyle w:val="000000010000"/>
            </w:pPr>
            <w:r>
              <w:rPr>
                <w:rFonts w:hint="eastAsia"/>
              </w:rPr>
              <w:t>人数</w:t>
            </w:r>
            <w:r w:rsidR="006A5F03">
              <w:rPr>
                <w:rFonts w:hint="eastAsia"/>
              </w:rPr>
              <w:t>（每天固定闲暇时间统计）</w:t>
            </w:r>
          </w:p>
        </w:tc>
      </w:tr>
    </w:tbl>
    <w:p w:rsidR="002D13AC" w:rsidRDefault="002D13AC" w:rsidP="00FD2FBB"/>
    <w:p w:rsidR="00A223CA" w:rsidRDefault="00A223CA" w:rsidP="00FD2FBB">
      <w:r>
        <w:rPr>
          <w:rFonts w:hint="eastAsia"/>
        </w:rPr>
        <w:t>需要显示如下</w:t>
      </w:r>
      <w:r w:rsidR="00510E71">
        <w:rPr>
          <w:rFonts w:hint="eastAsia"/>
        </w:rPr>
        <w:t>列</w:t>
      </w:r>
      <w:r>
        <w:rPr>
          <w:rFonts w:hint="eastAsia"/>
        </w:rPr>
        <w:t>表</w:t>
      </w:r>
    </w:p>
    <w:tbl>
      <w:tblPr>
        <w:tblStyle w:val="af2"/>
        <w:tblW w:w="0" w:type="auto"/>
        <w:tblLook w:val="04A0"/>
      </w:tblPr>
      <w:tblGrid>
        <w:gridCol w:w="1838"/>
        <w:gridCol w:w="2430"/>
        <w:gridCol w:w="2430"/>
        <w:gridCol w:w="2431"/>
      </w:tblGrid>
      <w:tr w:rsidR="00510E71" w:rsidTr="004D0620">
        <w:trPr>
          <w:cnfStyle w:val="100000000000"/>
        </w:trPr>
        <w:tc>
          <w:tcPr>
            <w:cnfStyle w:val="001000000000"/>
            <w:tcW w:w="1838" w:type="dxa"/>
          </w:tcPr>
          <w:p w:rsidR="00510E71" w:rsidRDefault="00510E71" w:rsidP="00774CFE">
            <w:r>
              <w:rPr>
                <w:rFonts w:hint="eastAsia"/>
              </w:rPr>
              <w:t>消费项目</w:t>
            </w:r>
          </w:p>
        </w:tc>
        <w:tc>
          <w:tcPr>
            <w:tcW w:w="2430" w:type="dxa"/>
          </w:tcPr>
          <w:p w:rsidR="00510E71" w:rsidRDefault="00510E71" w:rsidP="00774CFE">
            <w:pPr>
              <w:cnfStyle w:val="100000000000"/>
            </w:pPr>
            <w:r>
              <w:rPr>
                <w:rFonts w:hint="eastAsia"/>
              </w:rPr>
              <w:t>今日</w:t>
            </w:r>
          </w:p>
        </w:tc>
        <w:tc>
          <w:tcPr>
            <w:tcW w:w="2430" w:type="dxa"/>
          </w:tcPr>
          <w:p w:rsidR="00510E71" w:rsidRDefault="00510E71" w:rsidP="00774CFE">
            <w:pPr>
              <w:cnfStyle w:val="100000000000"/>
            </w:pPr>
            <w:r>
              <w:rPr>
                <w:rFonts w:hint="eastAsia"/>
              </w:rPr>
              <w:t>本周</w:t>
            </w:r>
          </w:p>
        </w:tc>
        <w:tc>
          <w:tcPr>
            <w:tcW w:w="2431" w:type="dxa"/>
          </w:tcPr>
          <w:p w:rsidR="00510E71" w:rsidRDefault="00510E71" w:rsidP="00774CFE">
            <w:pPr>
              <w:cnfStyle w:val="100000000000"/>
            </w:pPr>
            <w:r>
              <w:rPr>
                <w:rFonts w:hint="eastAsia"/>
              </w:rPr>
              <w:t>本月</w:t>
            </w:r>
          </w:p>
        </w:tc>
      </w:tr>
      <w:tr w:rsidR="00510E71" w:rsidTr="004D0620">
        <w:tc>
          <w:tcPr>
            <w:cnfStyle w:val="001000000000"/>
            <w:tcW w:w="1838" w:type="dxa"/>
          </w:tcPr>
          <w:p w:rsidR="00510E71" w:rsidRDefault="00510E71" w:rsidP="00774CFE">
            <w:r>
              <w:rPr>
                <w:rFonts w:hint="eastAsia"/>
              </w:rPr>
              <w:t>消费项目的名称</w:t>
            </w:r>
          </w:p>
        </w:tc>
        <w:tc>
          <w:tcPr>
            <w:tcW w:w="2430" w:type="dxa"/>
          </w:tcPr>
          <w:p w:rsidR="00510E71" w:rsidRDefault="00510E71" w:rsidP="00774CFE">
            <w:pPr>
              <w:cnfStyle w:val="000000000000"/>
            </w:pPr>
            <w:r>
              <w:rPr>
                <w:rFonts w:hint="eastAsia"/>
              </w:rPr>
              <w:t>这个项目今日消耗</w:t>
            </w:r>
          </w:p>
        </w:tc>
        <w:tc>
          <w:tcPr>
            <w:tcW w:w="2430" w:type="dxa"/>
          </w:tcPr>
          <w:p w:rsidR="00510E71" w:rsidRDefault="00510E71" w:rsidP="00510E71">
            <w:pPr>
              <w:cnfStyle w:val="000000000000"/>
            </w:pPr>
            <w:r>
              <w:rPr>
                <w:rFonts w:hint="eastAsia"/>
              </w:rPr>
              <w:t>这个项目本周消耗</w:t>
            </w:r>
          </w:p>
        </w:tc>
        <w:tc>
          <w:tcPr>
            <w:tcW w:w="2431" w:type="dxa"/>
          </w:tcPr>
          <w:p w:rsidR="00510E71" w:rsidRDefault="00510E71" w:rsidP="00510E71">
            <w:pPr>
              <w:cnfStyle w:val="000000000000"/>
            </w:pPr>
            <w:r>
              <w:rPr>
                <w:rFonts w:hint="eastAsia"/>
              </w:rPr>
              <w:t>这个项目本月消耗数</w:t>
            </w:r>
          </w:p>
        </w:tc>
      </w:tr>
    </w:tbl>
    <w:p w:rsidR="004D0620" w:rsidRPr="004D0620" w:rsidRDefault="004D0620" w:rsidP="004D0620"/>
    <w:p w:rsidR="004D0620" w:rsidRDefault="00ED6956" w:rsidP="00ED6956">
      <w:pPr>
        <w:pStyle w:val="2"/>
      </w:pPr>
      <w:bookmarkStart w:id="23" w:name="_Toc243747770"/>
      <w:r>
        <w:rPr>
          <w:rFonts w:hint="eastAsia"/>
        </w:rPr>
        <w:t>原始数据记录</w:t>
      </w:r>
      <w:bookmarkEnd w:id="23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1865B8" w:rsidTr="00774CFE">
        <w:trPr>
          <w:cnfStyle w:val="100000000000"/>
        </w:trPr>
        <w:tc>
          <w:tcPr>
            <w:cnfStyle w:val="001000000000"/>
            <w:tcW w:w="1416" w:type="dxa"/>
          </w:tcPr>
          <w:p w:rsidR="001865B8" w:rsidRDefault="001865B8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1865B8" w:rsidRDefault="001865B8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1865B8" w:rsidRDefault="001865B8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865B8" w:rsidTr="00774CFE">
        <w:tc>
          <w:tcPr>
            <w:cnfStyle w:val="001000000000"/>
            <w:tcW w:w="1416" w:type="dxa"/>
          </w:tcPr>
          <w:p w:rsidR="001865B8" w:rsidRDefault="001865B8" w:rsidP="00774CFE">
            <w:r>
              <w:rPr>
                <w:rFonts w:hint="eastAsia"/>
              </w:rPr>
              <w:t>Time</w:t>
            </w:r>
          </w:p>
        </w:tc>
        <w:tc>
          <w:tcPr>
            <w:tcW w:w="2125" w:type="dxa"/>
          </w:tcPr>
          <w:p w:rsidR="001865B8" w:rsidRDefault="001865B8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88" w:type="dxa"/>
          </w:tcPr>
          <w:p w:rsidR="001865B8" w:rsidRDefault="001865B8" w:rsidP="001865B8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  <w:tr w:rsidR="001865B8" w:rsidRPr="00FD7B16" w:rsidTr="00774CFE">
        <w:trPr>
          <w:cnfStyle w:val="000000010000"/>
        </w:trPr>
        <w:tc>
          <w:tcPr>
            <w:cnfStyle w:val="001000000000"/>
            <w:tcW w:w="1416" w:type="dxa"/>
          </w:tcPr>
          <w:p w:rsidR="001865B8" w:rsidRDefault="001865B8" w:rsidP="00774CFE">
            <w:r>
              <w:rPr>
                <w:rFonts w:hint="eastAsia"/>
              </w:rPr>
              <w:t>ChargeItemID</w:t>
            </w:r>
          </w:p>
        </w:tc>
        <w:tc>
          <w:tcPr>
            <w:tcW w:w="2125" w:type="dxa"/>
          </w:tcPr>
          <w:p w:rsidR="001865B8" w:rsidRDefault="001865B8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1865B8" w:rsidRDefault="001865B8" w:rsidP="00774CFE">
            <w:pPr>
              <w:cnfStyle w:val="000000010000"/>
            </w:pPr>
            <w:r>
              <w:rPr>
                <w:rFonts w:hint="eastAsia"/>
              </w:rPr>
              <w:t>消费项目</w:t>
            </w:r>
            <w:r>
              <w:rPr>
                <w:rFonts w:hint="eastAsia"/>
              </w:rPr>
              <w:t>Id</w:t>
            </w:r>
          </w:p>
        </w:tc>
      </w:tr>
      <w:tr w:rsidR="001865B8" w:rsidRPr="00FD7B16" w:rsidTr="00774CFE">
        <w:tc>
          <w:tcPr>
            <w:cnfStyle w:val="001000000000"/>
            <w:tcW w:w="1416" w:type="dxa"/>
          </w:tcPr>
          <w:p w:rsidR="001865B8" w:rsidRDefault="001865B8" w:rsidP="00774CFE">
            <w:r>
              <w:rPr>
                <w:rFonts w:hint="eastAsia"/>
              </w:rPr>
              <w:t>PlayerId</w:t>
            </w:r>
          </w:p>
        </w:tc>
        <w:tc>
          <w:tcPr>
            <w:tcW w:w="2125" w:type="dxa"/>
          </w:tcPr>
          <w:p w:rsidR="001865B8" w:rsidRDefault="001865B8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1865B8" w:rsidRDefault="001865B8" w:rsidP="00774CFE">
            <w:pPr>
              <w:cnfStyle w:val="000000000000"/>
            </w:pPr>
            <w:r>
              <w:rPr>
                <w:rFonts w:hint="eastAsia"/>
              </w:rPr>
              <w:t>玩家标识符</w:t>
            </w:r>
          </w:p>
        </w:tc>
      </w:tr>
      <w:tr w:rsidR="001865B8" w:rsidRPr="00FD7B16" w:rsidTr="00774CFE">
        <w:trPr>
          <w:cnfStyle w:val="000000010000"/>
        </w:trPr>
        <w:tc>
          <w:tcPr>
            <w:cnfStyle w:val="001000000000"/>
            <w:tcW w:w="1416" w:type="dxa"/>
          </w:tcPr>
          <w:p w:rsidR="001865B8" w:rsidRDefault="001865B8" w:rsidP="00774CFE">
            <w:r>
              <w:rPr>
                <w:rFonts w:hint="eastAsia"/>
              </w:rPr>
              <w:t>GoldConsume</w:t>
            </w:r>
          </w:p>
        </w:tc>
        <w:tc>
          <w:tcPr>
            <w:tcW w:w="2125" w:type="dxa"/>
          </w:tcPr>
          <w:p w:rsidR="001865B8" w:rsidRDefault="001865B8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1865B8" w:rsidRDefault="001865B8" w:rsidP="00774CFE">
            <w:pPr>
              <w:cnfStyle w:val="000000010000"/>
            </w:pPr>
            <w:r>
              <w:rPr>
                <w:rFonts w:hint="eastAsia"/>
              </w:rPr>
              <w:t>金币消耗数量</w:t>
            </w:r>
          </w:p>
        </w:tc>
      </w:tr>
    </w:tbl>
    <w:p w:rsidR="00A223CA" w:rsidRPr="004D0620" w:rsidRDefault="00A223CA" w:rsidP="00144ECC"/>
    <w:p w:rsidR="005D0DB7" w:rsidRDefault="005D0DB7" w:rsidP="005D0DB7">
      <w:pPr>
        <w:pStyle w:val="1"/>
      </w:pPr>
      <w:bookmarkStart w:id="24" w:name="_Toc243747771"/>
      <w:r>
        <w:rPr>
          <w:rFonts w:hint="eastAsia"/>
        </w:rPr>
        <w:lastRenderedPageBreak/>
        <w:t>战斗</w:t>
      </w:r>
      <w:r w:rsidR="00B360B9">
        <w:rPr>
          <w:rFonts w:hint="eastAsia"/>
        </w:rPr>
        <w:t>武将</w:t>
      </w:r>
      <w:r>
        <w:rPr>
          <w:rFonts w:hint="eastAsia"/>
        </w:rPr>
        <w:t>统计</w:t>
      </w:r>
      <w:bookmarkEnd w:id="24"/>
    </w:p>
    <w:p w:rsidR="004B52B6" w:rsidRDefault="004B52B6" w:rsidP="00881D5B">
      <w:pPr>
        <w:pStyle w:val="2"/>
      </w:pPr>
      <w:bookmarkStart w:id="25" w:name="_Toc243747772"/>
      <w:r>
        <w:rPr>
          <w:rFonts w:hint="eastAsia"/>
        </w:rPr>
        <w:t>PVP</w:t>
      </w:r>
      <w:r>
        <w:rPr>
          <w:rFonts w:hint="eastAsia"/>
        </w:rPr>
        <w:t>次数统计</w:t>
      </w:r>
      <w:bookmarkEnd w:id="25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4B52B6" w:rsidTr="00774CFE">
        <w:trPr>
          <w:cnfStyle w:val="100000000000"/>
        </w:trPr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A2663" w:rsidTr="00774CFE">
        <w:tc>
          <w:tcPr>
            <w:cnfStyle w:val="001000000000"/>
            <w:tcW w:w="1416" w:type="dxa"/>
          </w:tcPr>
          <w:p w:rsidR="00BA2663" w:rsidRDefault="00BA2663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BA2663" w:rsidRDefault="00BA2663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BA2663" w:rsidRDefault="00BA2663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4B52B6" w:rsidTr="00774CFE">
        <w:trPr>
          <w:cnfStyle w:val="000000010000"/>
        </w:trPr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Name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Str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PVP</w:t>
            </w:r>
            <w:r>
              <w:rPr>
                <w:rFonts w:hint="eastAsia"/>
              </w:rPr>
              <w:t>内容，包括</w:t>
            </w:r>
          </w:p>
          <w:p w:rsidR="008419B8" w:rsidRDefault="008419B8" w:rsidP="008419B8">
            <w:pPr>
              <w:cnfStyle w:val="000000010000"/>
            </w:pPr>
            <w:r>
              <w:rPr>
                <w:rFonts w:hint="eastAsia"/>
              </w:rPr>
              <w:t>1</w:t>
            </w:r>
            <w:r w:rsidR="004B52B6">
              <w:rPr>
                <w:rFonts w:hint="eastAsia"/>
              </w:rPr>
              <w:t>农田争夺</w:t>
            </w:r>
          </w:p>
          <w:p w:rsidR="008419B8" w:rsidRDefault="008419B8" w:rsidP="008419B8">
            <w:pPr>
              <w:cnfStyle w:val="000000010000"/>
            </w:pPr>
            <w:r>
              <w:rPr>
                <w:rFonts w:hint="eastAsia"/>
              </w:rPr>
              <w:t>2</w:t>
            </w:r>
            <w:r w:rsidR="004B52B6">
              <w:rPr>
                <w:rFonts w:hint="eastAsia"/>
              </w:rPr>
              <w:t>卫城争夺</w:t>
            </w:r>
          </w:p>
          <w:p w:rsidR="008419B8" w:rsidRDefault="008419B8" w:rsidP="008419B8">
            <w:pPr>
              <w:cnfStyle w:val="000000010000"/>
            </w:pPr>
            <w:r>
              <w:rPr>
                <w:rFonts w:hint="eastAsia"/>
              </w:rPr>
              <w:t>3</w:t>
            </w:r>
            <w:r w:rsidR="004B52B6">
              <w:rPr>
                <w:rFonts w:hint="eastAsia"/>
              </w:rPr>
              <w:t>征服战</w:t>
            </w:r>
          </w:p>
          <w:p w:rsidR="004B52B6" w:rsidRDefault="008419B8" w:rsidP="008419B8">
            <w:pPr>
              <w:cnfStyle w:val="000000010000"/>
            </w:pPr>
            <w:r>
              <w:rPr>
                <w:rFonts w:hint="eastAsia"/>
              </w:rPr>
              <w:t>4</w:t>
            </w:r>
            <w:r w:rsidR="004B52B6">
              <w:rPr>
                <w:rFonts w:hint="eastAsia"/>
              </w:rPr>
              <w:t>攻击</w:t>
            </w:r>
          </w:p>
          <w:p w:rsidR="009400E1" w:rsidRDefault="009400E1" w:rsidP="008419B8">
            <w:pPr>
              <w:cnfStyle w:val="00000001000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其他</w:t>
            </w:r>
          </w:p>
        </w:tc>
      </w:tr>
      <w:tr w:rsidR="005534CE" w:rsidTr="00774CFE">
        <w:tc>
          <w:tcPr>
            <w:cnfStyle w:val="001000000000"/>
            <w:tcW w:w="1416" w:type="dxa"/>
          </w:tcPr>
          <w:p w:rsidR="005534CE" w:rsidRDefault="005534CE" w:rsidP="00774CFE">
            <w:r>
              <w:rPr>
                <w:rFonts w:hint="eastAsia"/>
              </w:rPr>
              <w:t>Num</w:t>
            </w:r>
          </w:p>
        </w:tc>
        <w:tc>
          <w:tcPr>
            <w:tcW w:w="2125" w:type="dxa"/>
          </w:tcPr>
          <w:p w:rsidR="005534CE" w:rsidRDefault="005534CE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5534CE" w:rsidRDefault="005534CE" w:rsidP="00774CFE">
            <w:pPr>
              <w:cnfStyle w:val="000000000000"/>
            </w:pPr>
            <w:r>
              <w:rPr>
                <w:rFonts w:hint="eastAsia"/>
              </w:rPr>
              <w:t>次数</w:t>
            </w:r>
          </w:p>
        </w:tc>
      </w:tr>
    </w:tbl>
    <w:p w:rsidR="004B52B6" w:rsidRDefault="00F11A1D" w:rsidP="004B52B6">
      <w:r>
        <w:rPr>
          <w:rFonts w:hint="eastAsia"/>
        </w:rPr>
        <w:t>页面显示当天，本周，本月分分别的累计数</w:t>
      </w:r>
    </w:p>
    <w:p w:rsidR="00F11A1D" w:rsidRPr="004B52B6" w:rsidRDefault="00F11A1D" w:rsidP="004B52B6"/>
    <w:p w:rsidR="00484C9F" w:rsidRPr="00484C9F" w:rsidRDefault="00484C9F" w:rsidP="00881D5B">
      <w:pPr>
        <w:pStyle w:val="2"/>
      </w:pPr>
      <w:bookmarkStart w:id="26" w:name="_Toc243747773"/>
      <w:r>
        <w:rPr>
          <w:rFonts w:hint="eastAsia"/>
        </w:rPr>
        <w:t>PVP</w:t>
      </w:r>
      <w:r>
        <w:rPr>
          <w:rFonts w:hint="eastAsia"/>
        </w:rPr>
        <w:t>武将出战次数统计</w:t>
      </w:r>
      <w:r w:rsidR="004B52B6">
        <w:rPr>
          <w:rFonts w:hint="eastAsia"/>
        </w:rPr>
        <w:t>，招募次数</w:t>
      </w:r>
      <w:bookmarkEnd w:id="26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7F51AB" w:rsidTr="00774CFE">
        <w:trPr>
          <w:cnfStyle w:val="100000000000"/>
        </w:trPr>
        <w:tc>
          <w:tcPr>
            <w:cnfStyle w:val="001000000000"/>
            <w:tcW w:w="1416" w:type="dxa"/>
          </w:tcPr>
          <w:p w:rsidR="007F51AB" w:rsidRDefault="007F51AB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7F51AB" w:rsidRDefault="007F51AB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7F51AB" w:rsidRDefault="007F51AB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A6639" w:rsidTr="00774CFE">
        <w:tc>
          <w:tcPr>
            <w:cnfStyle w:val="001000000000"/>
            <w:tcW w:w="1416" w:type="dxa"/>
          </w:tcPr>
          <w:p w:rsidR="00BA6639" w:rsidRDefault="00BA6639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BA6639" w:rsidRDefault="00BA6639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BA6639" w:rsidRDefault="00BA6639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7F51AB" w:rsidTr="00774CFE">
        <w:trPr>
          <w:cnfStyle w:val="000000010000"/>
        </w:trPr>
        <w:tc>
          <w:tcPr>
            <w:cnfStyle w:val="001000000000"/>
            <w:tcW w:w="1416" w:type="dxa"/>
          </w:tcPr>
          <w:p w:rsidR="007F51AB" w:rsidRDefault="00484C9F" w:rsidP="00774CFE">
            <w:r>
              <w:rPr>
                <w:rFonts w:hint="eastAsia"/>
              </w:rPr>
              <w:t>GId</w:t>
            </w:r>
          </w:p>
        </w:tc>
        <w:tc>
          <w:tcPr>
            <w:tcW w:w="2125" w:type="dxa"/>
          </w:tcPr>
          <w:p w:rsidR="007F51AB" w:rsidRDefault="00484C9F" w:rsidP="00774CFE">
            <w:pPr>
              <w:cnfStyle w:val="000000010000"/>
            </w:pPr>
            <w:r>
              <w:rPr>
                <w:rFonts w:hint="eastAsia"/>
              </w:rPr>
              <w:t>Id</w:t>
            </w:r>
          </w:p>
        </w:tc>
        <w:tc>
          <w:tcPr>
            <w:tcW w:w="5588" w:type="dxa"/>
          </w:tcPr>
          <w:p w:rsidR="007F51AB" w:rsidRDefault="00484C9F" w:rsidP="00774CFE">
            <w:pPr>
              <w:cnfStyle w:val="000000010000"/>
            </w:pPr>
            <w:r>
              <w:rPr>
                <w:rFonts w:hint="eastAsia"/>
              </w:rPr>
              <w:t>武将</w:t>
            </w:r>
            <w:r>
              <w:rPr>
                <w:rFonts w:hint="eastAsia"/>
              </w:rPr>
              <w:t>Id</w:t>
            </w:r>
          </w:p>
        </w:tc>
      </w:tr>
      <w:tr w:rsidR="007F51AB" w:rsidRPr="00FD7B16" w:rsidTr="00774CFE">
        <w:tc>
          <w:tcPr>
            <w:cnfStyle w:val="001000000000"/>
            <w:tcW w:w="1416" w:type="dxa"/>
          </w:tcPr>
          <w:p w:rsidR="007F51AB" w:rsidRDefault="00484C9F" w:rsidP="00774CFE">
            <w:r>
              <w:rPr>
                <w:rFonts w:hint="eastAsia"/>
              </w:rPr>
              <w:t>WinNum</w:t>
            </w:r>
          </w:p>
        </w:tc>
        <w:tc>
          <w:tcPr>
            <w:tcW w:w="2125" w:type="dxa"/>
          </w:tcPr>
          <w:p w:rsidR="007F51AB" w:rsidRDefault="007F51AB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7F51AB" w:rsidRDefault="00484C9F" w:rsidP="00774CFE">
            <w:pPr>
              <w:cnfStyle w:val="000000000000"/>
            </w:pPr>
            <w:r>
              <w:rPr>
                <w:rFonts w:hint="eastAsia"/>
              </w:rPr>
              <w:t>胜利次数</w:t>
            </w:r>
          </w:p>
        </w:tc>
      </w:tr>
      <w:tr w:rsidR="007F51AB" w:rsidRPr="00FD7B16" w:rsidTr="00774CFE">
        <w:trPr>
          <w:cnfStyle w:val="000000010000"/>
        </w:trPr>
        <w:tc>
          <w:tcPr>
            <w:cnfStyle w:val="001000000000"/>
            <w:tcW w:w="1416" w:type="dxa"/>
          </w:tcPr>
          <w:p w:rsidR="007F51AB" w:rsidRDefault="00484C9F" w:rsidP="00774CFE">
            <w:r>
              <w:rPr>
                <w:rFonts w:hint="eastAsia"/>
              </w:rPr>
              <w:t>LostNum</w:t>
            </w:r>
          </w:p>
        </w:tc>
        <w:tc>
          <w:tcPr>
            <w:tcW w:w="2125" w:type="dxa"/>
          </w:tcPr>
          <w:p w:rsidR="007F51AB" w:rsidRDefault="007F51AB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7F51AB" w:rsidRDefault="00484C9F" w:rsidP="00774CFE">
            <w:pPr>
              <w:cnfStyle w:val="000000010000"/>
            </w:pPr>
            <w:r>
              <w:rPr>
                <w:rFonts w:hint="eastAsia"/>
              </w:rPr>
              <w:t>失败次数</w:t>
            </w:r>
          </w:p>
        </w:tc>
      </w:tr>
      <w:tr w:rsidR="007F51AB" w:rsidRPr="00FD7B16" w:rsidTr="00774CFE">
        <w:tc>
          <w:tcPr>
            <w:cnfStyle w:val="001000000000"/>
            <w:tcW w:w="1416" w:type="dxa"/>
          </w:tcPr>
          <w:p w:rsidR="007F51AB" w:rsidRDefault="00484C9F" w:rsidP="00774CFE">
            <w:r>
              <w:rPr>
                <w:rFonts w:hint="eastAsia"/>
              </w:rPr>
              <w:t>TotalNum</w:t>
            </w:r>
          </w:p>
        </w:tc>
        <w:tc>
          <w:tcPr>
            <w:tcW w:w="2125" w:type="dxa"/>
          </w:tcPr>
          <w:p w:rsidR="007F51AB" w:rsidRDefault="007F51AB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7F51AB" w:rsidRDefault="00484C9F" w:rsidP="00774CFE">
            <w:pPr>
              <w:cnfStyle w:val="000000000000"/>
            </w:pPr>
            <w:r>
              <w:rPr>
                <w:rFonts w:hint="eastAsia"/>
              </w:rPr>
              <w:t>总次数</w:t>
            </w:r>
          </w:p>
        </w:tc>
      </w:tr>
      <w:tr w:rsidR="000B3F76" w:rsidTr="00774CFE">
        <w:trPr>
          <w:cnfStyle w:val="000000010000"/>
        </w:trPr>
        <w:tc>
          <w:tcPr>
            <w:cnfStyle w:val="001000000000"/>
            <w:tcW w:w="1416" w:type="dxa"/>
          </w:tcPr>
          <w:p w:rsidR="000B3F76" w:rsidRDefault="000B3F76" w:rsidP="00774CFE">
            <w:r>
              <w:rPr>
                <w:rFonts w:hint="eastAsia"/>
              </w:rPr>
              <w:t>RecruitNum</w:t>
            </w:r>
          </w:p>
        </w:tc>
        <w:tc>
          <w:tcPr>
            <w:tcW w:w="2125" w:type="dxa"/>
          </w:tcPr>
          <w:p w:rsidR="000B3F76" w:rsidRDefault="000B3F76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0B3F76" w:rsidRDefault="000B3F76" w:rsidP="00774CFE">
            <w:pPr>
              <w:cnfStyle w:val="000000010000"/>
            </w:pPr>
            <w:r>
              <w:rPr>
                <w:rFonts w:hint="eastAsia"/>
              </w:rPr>
              <w:t>被招募次数</w:t>
            </w:r>
          </w:p>
        </w:tc>
      </w:tr>
    </w:tbl>
    <w:p w:rsidR="000B3F76" w:rsidRDefault="00F11A1D" w:rsidP="005D0DB7">
      <w:r>
        <w:rPr>
          <w:rFonts w:hint="eastAsia"/>
        </w:rPr>
        <w:t>页面显示当天，本周，本月分分别的累计数</w:t>
      </w:r>
    </w:p>
    <w:p w:rsidR="00F11A1D" w:rsidRDefault="00F11A1D" w:rsidP="005D0DB7"/>
    <w:p w:rsidR="004B52B6" w:rsidRDefault="004B52B6" w:rsidP="00881D5B">
      <w:pPr>
        <w:pStyle w:val="2"/>
      </w:pPr>
      <w:bookmarkStart w:id="27" w:name="_Toc243747774"/>
      <w:r>
        <w:rPr>
          <w:rFonts w:hint="eastAsia"/>
        </w:rPr>
        <w:t>副本统计</w:t>
      </w:r>
      <w:bookmarkEnd w:id="27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4B52B6" w:rsidTr="00774CFE">
        <w:trPr>
          <w:cnfStyle w:val="100000000000"/>
        </w:trPr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F627D" w:rsidTr="00774CFE">
        <w:tc>
          <w:tcPr>
            <w:cnfStyle w:val="001000000000"/>
            <w:tcW w:w="1416" w:type="dxa"/>
          </w:tcPr>
          <w:p w:rsidR="002F627D" w:rsidRDefault="002F627D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2F627D" w:rsidRDefault="002F627D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2F627D" w:rsidRDefault="002F627D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4B52B6" w:rsidTr="00774CFE">
        <w:trPr>
          <w:cnfStyle w:val="000000010000"/>
        </w:trPr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ArmyId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Id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部队</w:t>
            </w:r>
            <w:r>
              <w:rPr>
                <w:rFonts w:hint="eastAsia"/>
              </w:rPr>
              <w:t>Id</w:t>
            </w:r>
          </w:p>
        </w:tc>
      </w:tr>
      <w:tr w:rsidR="004B52B6" w:rsidRPr="00FD7B16" w:rsidTr="00774CFE"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WinNum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000000000000"/>
            </w:pPr>
            <w:r>
              <w:rPr>
                <w:rFonts w:hint="eastAsia"/>
              </w:rPr>
              <w:t>玩家胜利次数</w:t>
            </w:r>
          </w:p>
        </w:tc>
      </w:tr>
      <w:tr w:rsidR="004B52B6" w:rsidRPr="00FD7B16" w:rsidTr="00774CFE">
        <w:trPr>
          <w:cnfStyle w:val="000000010000"/>
        </w:trPr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TotalNum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000000010000"/>
            </w:pPr>
            <w:r>
              <w:rPr>
                <w:rFonts w:hint="eastAsia"/>
              </w:rPr>
              <w:t>总共被攻击次数</w:t>
            </w:r>
          </w:p>
        </w:tc>
      </w:tr>
      <w:tr w:rsidR="004B52B6" w:rsidRPr="00FD7B16" w:rsidTr="00774CFE">
        <w:tc>
          <w:tcPr>
            <w:cnfStyle w:val="001000000000"/>
            <w:tcW w:w="1416" w:type="dxa"/>
          </w:tcPr>
          <w:p w:rsidR="004B52B6" w:rsidRDefault="004B52B6" w:rsidP="00774CFE">
            <w:r>
              <w:rPr>
                <w:rFonts w:hint="eastAsia"/>
              </w:rPr>
              <w:t>PlayerNum</w:t>
            </w:r>
          </w:p>
        </w:tc>
        <w:tc>
          <w:tcPr>
            <w:tcW w:w="2125" w:type="dxa"/>
          </w:tcPr>
          <w:p w:rsidR="004B52B6" w:rsidRDefault="004B52B6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4B52B6" w:rsidRDefault="004B52B6" w:rsidP="00774CFE">
            <w:pPr>
              <w:cnfStyle w:val="000000000000"/>
            </w:pPr>
            <w:r>
              <w:rPr>
                <w:rFonts w:hint="eastAsia"/>
              </w:rPr>
              <w:t>人数，每天闲暇统计</w:t>
            </w:r>
          </w:p>
        </w:tc>
      </w:tr>
    </w:tbl>
    <w:p w:rsidR="004B52B6" w:rsidRDefault="00F11A1D" w:rsidP="005D0DB7">
      <w:r>
        <w:rPr>
          <w:rFonts w:hint="eastAsia"/>
        </w:rPr>
        <w:t>页面显示当天，本周，本月分分别的累计数</w:t>
      </w:r>
    </w:p>
    <w:p w:rsidR="00C65A50" w:rsidRDefault="00A01FF6" w:rsidP="00A01FF6">
      <w:pPr>
        <w:pStyle w:val="1"/>
      </w:pPr>
      <w:bookmarkStart w:id="28" w:name="_Toc243747775"/>
      <w:r>
        <w:rPr>
          <w:rFonts w:hint="eastAsia"/>
        </w:rPr>
        <w:lastRenderedPageBreak/>
        <w:t>物品系统</w:t>
      </w:r>
      <w:bookmarkEnd w:id="28"/>
    </w:p>
    <w:p w:rsidR="00A01FF6" w:rsidRDefault="00881D5B" w:rsidP="00881D5B">
      <w:pPr>
        <w:pStyle w:val="2"/>
      </w:pPr>
      <w:bookmarkStart w:id="29" w:name="_Toc243747776"/>
      <w:r>
        <w:rPr>
          <w:rFonts w:hint="eastAsia"/>
        </w:rPr>
        <w:t>物品获得和出售原始数据</w:t>
      </w:r>
      <w:bookmarkEnd w:id="29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881D5B" w:rsidTr="00774CFE">
        <w:trPr>
          <w:cnfStyle w:val="100000000000"/>
        </w:trPr>
        <w:tc>
          <w:tcPr>
            <w:cnfStyle w:val="001000000000"/>
            <w:tcW w:w="1416" w:type="dxa"/>
          </w:tcPr>
          <w:p w:rsidR="00881D5B" w:rsidRDefault="00881D5B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881D5B" w:rsidRDefault="00881D5B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881D5B" w:rsidRDefault="00881D5B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81D5B" w:rsidTr="00774CFE">
        <w:tc>
          <w:tcPr>
            <w:cnfStyle w:val="001000000000"/>
            <w:tcW w:w="1416" w:type="dxa"/>
          </w:tcPr>
          <w:p w:rsidR="00881D5B" w:rsidRDefault="00881D5B" w:rsidP="00774CFE">
            <w:r>
              <w:rPr>
                <w:rFonts w:hint="eastAsia"/>
              </w:rPr>
              <w:t>Time</w:t>
            </w:r>
          </w:p>
        </w:tc>
        <w:tc>
          <w:tcPr>
            <w:tcW w:w="2125" w:type="dxa"/>
          </w:tcPr>
          <w:p w:rsidR="00881D5B" w:rsidRDefault="00881D5B" w:rsidP="00774CFE">
            <w:pPr>
              <w:cnfStyle w:val="000000000000"/>
            </w:pPr>
            <w:r>
              <w:rPr>
                <w:rFonts w:hint="eastAsia"/>
              </w:rPr>
              <w:t>Time</w:t>
            </w:r>
          </w:p>
        </w:tc>
        <w:tc>
          <w:tcPr>
            <w:tcW w:w="5588" w:type="dxa"/>
          </w:tcPr>
          <w:p w:rsidR="00881D5B" w:rsidRDefault="00881D5B" w:rsidP="00774CFE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  <w:tr w:rsidR="00881D5B" w:rsidTr="00774CFE">
        <w:trPr>
          <w:cnfStyle w:val="000000010000"/>
        </w:trPr>
        <w:tc>
          <w:tcPr>
            <w:cnfStyle w:val="001000000000"/>
            <w:tcW w:w="1416" w:type="dxa"/>
          </w:tcPr>
          <w:p w:rsidR="00881D5B" w:rsidRDefault="00881D5B" w:rsidP="00774CFE">
            <w:r>
              <w:rPr>
                <w:rFonts w:hint="eastAsia"/>
              </w:rPr>
              <w:t>PlayerId</w:t>
            </w:r>
          </w:p>
        </w:tc>
        <w:tc>
          <w:tcPr>
            <w:tcW w:w="2125" w:type="dxa"/>
          </w:tcPr>
          <w:p w:rsidR="00881D5B" w:rsidRDefault="00881D5B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881D5B" w:rsidRDefault="00881D5B" w:rsidP="00774CFE">
            <w:pPr>
              <w:cnfStyle w:val="000000010000"/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881D5B" w:rsidTr="00774CFE">
        <w:tc>
          <w:tcPr>
            <w:cnfStyle w:val="001000000000"/>
            <w:tcW w:w="1416" w:type="dxa"/>
          </w:tcPr>
          <w:p w:rsidR="00881D5B" w:rsidRDefault="00CC5CB7" w:rsidP="00774CFE">
            <w:r>
              <w:rPr>
                <w:rFonts w:hint="eastAsia"/>
              </w:rPr>
              <w:t>Operation</w:t>
            </w:r>
          </w:p>
        </w:tc>
        <w:tc>
          <w:tcPr>
            <w:tcW w:w="2125" w:type="dxa"/>
          </w:tcPr>
          <w:p w:rsidR="00881D5B" w:rsidRDefault="00CC5CB7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881D5B" w:rsidRDefault="00CC5CB7" w:rsidP="00774CFE">
            <w:pPr>
              <w:cnfStyle w:val="000000000000"/>
            </w:pPr>
            <w:r>
              <w:rPr>
                <w:rFonts w:hint="eastAsia"/>
              </w:rPr>
              <w:t>操作项目</w:t>
            </w:r>
          </w:p>
          <w:p w:rsidR="00CC5CB7" w:rsidRDefault="00CC5CB7" w:rsidP="00774CFE">
            <w:pPr>
              <w:cnfStyle w:val="00000000000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卖出</w:t>
            </w:r>
          </w:p>
          <w:p w:rsidR="00CC5CB7" w:rsidRDefault="00CC5CB7" w:rsidP="00774CFE">
            <w:pPr>
              <w:cnfStyle w:val="000000000000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获得</w:t>
            </w:r>
          </w:p>
        </w:tc>
      </w:tr>
    </w:tbl>
    <w:p w:rsidR="00881D5B" w:rsidRDefault="000557CE" w:rsidP="00560653">
      <w:pPr>
        <w:pStyle w:val="1"/>
      </w:pPr>
      <w:bookmarkStart w:id="30" w:name="_Toc243747777"/>
      <w:r>
        <w:rPr>
          <w:rFonts w:hint="eastAsia"/>
        </w:rPr>
        <w:lastRenderedPageBreak/>
        <w:t>活跃情况</w:t>
      </w:r>
      <w:bookmarkEnd w:id="30"/>
    </w:p>
    <w:p w:rsidR="00560653" w:rsidRDefault="000557CE" w:rsidP="00D850B6">
      <w:pPr>
        <w:pStyle w:val="2"/>
        <w:numPr>
          <w:ilvl w:val="0"/>
          <w:numId w:val="28"/>
        </w:numPr>
      </w:pPr>
      <w:bookmarkStart w:id="31" w:name="_Toc243747778"/>
      <w:r>
        <w:rPr>
          <w:rFonts w:hint="eastAsia"/>
        </w:rPr>
        <w:t>活跃情况</w:t>
      </w:r>
      <w:bookmarkEnd w:id="31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587F9F" w:rsidTr="00774CFE">
        <w:trPr>
          <w:cnfStyle w:val="100000000000"/>
        </w:trPr>
        <w:tc>
          <w:tcPr>
            <w:cnfStyle w:val="001000000000"/>
            <w:tcW w:w="1416" w:type="dxa"/>
          </w:tcPr>
          <w:p w:rsidR="00587F9F" w:rsidRDefault="00587F9F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587F9F" w:rsidRDefault="00587F9F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587F9F" w:rsidRDefault="00587F9F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87F9F" w:rsidTr="00774CFE">
        <w:tc>
          <w:tcPr>
            <w:cnfStyle w:val="001000000000"/>
            <w:tcW w:w="1416" w:type="dxa"/>
          </w:tcPr>
          <w:p w:rsidR="00587F9F" w:rsidRDefault="00616CEE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587F9F" w:rsidRDefault="00616CEE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587F9F" w:rsidRDefault="00616CEE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587F9F" w:rsidTr="00774CFE">
        <w:trPr>
          <w:cnfStyle w:val="000000010000"/>
        </w:trPr>
        <w:tc>
          <w:tcPr>
            <w:cnfStyle w:val="001000000000"/>
            <w:tcW w:w="1416" w:type="dxa"/>
          </w:tcPr>
          <w:p w:rsidR="00587F9F" w:rsidRDefault="00587F9F" w:rsidP="00774CFE">
            <w:r>
              <w:rPr>
                <w:rFonts w:hint="eastAsia"/>
              </w:rPr>
              <w:t>Operation</w:t>
            </w:r>
          </w:p>
        </w:tc>
        <w:tc>
          <w:tcPr>
            <w:tcW w:w="2125" w:type="dxa"/>
          </w:tcPr>
          <w:p w:rsidR="00587F9F" w:rsidRDefault="00587F9F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4B2AE7" w:rsidRDefault="004B2AE7" w:rsidP="00774CFE">
            <w:pPr>
              <w:cnfStyle w:val="00000001000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登录总人数</w:t>
            </w:r>
          </w:p>
          <w:p w:rsidR="00587F9F" w:rsidRDefault="00616CEE" w:rsidP="00774CFE">
            <w:pPr>
              <w:cnfStyle w:val="00000001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征收（是否用完）</w:t>
            </w:r>
          </w:p>
          <w:p w:rsidR="00616CEE" w:rsidRDefault="00616CEE" w:rsidP="00774CFE">
            <w:pPr>
              <w:cnfStyle w:val="00000001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俸禄</w:t>
            </w:r>
            <w:r w:rsidR="001B7C7A">
              <w:rPr>
                <w:rFonts w:hint="eastAsia"/>
              </w:rPr>
              <w:t>（是否领取）</w:t>
            </w:r>
          </w:p>
          <w:p w:rsidR="00616CEE" w:rsidRDefault="00616CEE" w:rsidP="00774CFE">
            <w:pPr>
              <w:cnfStyle w:val="00000001000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战斗</w:t>
            </w:r>
            <w:r w:rsidR="00373D64">
              <w:rPr>
                <w:rFonts w:hint="eastAsia"/>
              </w:rPr>
              <w:t>（是否用完令牌）</w:t>
            </w:r>
          </w:p>
          <w:p w:rsidR="00616CEE" w:rsidRDefault="00616CEE" w:rsidP="00774CFE">
            <w:pPr>
              <w:cnfStyle w:val="00000001000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每日任务</w:t>
            </w:r>
            <w:r w:rsidR="004B2AE7">
              <w:rPr>
                <w:rFonts w:hint="eastAsia"/>
              </w:rPr>
              <w:t>（是否做完）</w:t>
            </w:r>
          </w:p>
          <w:p w:rsidR="00096909" w:rsidRDefault="00096909" w:rsidP="00774CFE">
            <w:pPr>
              <w:cnfStyle w:val="00000001000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是否参加活动（预留）</w:t>
            </w:r>
          </w:p>
        </w:tc>
      </w:tr>
      <w:tr w:rsidR="00636BD9" w:rsidTr="00774CFE">
        <w:tc>
          <w:tcPr>
            <w:cnfStyle w:val="001000000000"/>
            <w:tcW w:w="1416" w:type="dxa"/>
          </w:tcPr>
          <w:p w:rsidR="00636BD9" w:rsidRDefault="00636BD9" w:rsidP="00774CFE">
            <w:r>
              <w:rPr>
                <w:rFonts w:hint="eastAsia"/>
              </w:rPr>
              <w:t>PlayerNum</w:t>
            </w:r>
          </w:p>
        </w:tc>
        <w:tc>
          <w:tcPr>
            <w:tcW w:w="2125" w:type="dxa"/>
          </w:tcPr>
          <w:p w:rsidR="00636BD9" w:rsidRDefault="00636BD9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636BD9" w:rsidRDefault="00636BD9" w:rsidP="00774CFE">
            <w:pPr>
              <w:cnfStyle w:val="000000000000"/>
            </w:pPr>
            <w:r>
              <w:rPr>
                <w:rFonts w:hint="eastAsia"/>
              </w:rPr>
              <w:t>人数</w:t>
            </w:r>
            <w:r w:rsidR="008559EB">
              <w:rPr>
                <w:rFonts w:hint="eastAsia"/>
              </w:rPr>
              <w:t>（不包括</w:t>
            </w:r>
            <w:r w:rsidR="008559EB">
              <w:rPr>
                <w:rFonts w:hint="eastAsia"/>
              </w:rPr>
              <w:t>10</w:t>
            </w:r>
            <w:r w:rsidR="008559EB">
              <w:rPr>
                <w:rFonts w:hint="eastAsia"/>
              </w:rPr>
              <w:t>级以下玩家）</w:t>
            </w:r>
          </w:p>
        </w:tc>
      </w:tr>
    </w:tbl>
    <w:p w:rsidR="000557CE" w:rsidRPr="00C967F3" w:rsidRDefault="000557CE" w:rsidP="000557CE"/>
    <w:p w:rsidR="00351F3F" w:rsidRDefault="006055DE" w:rsidP="000557CE">
      <w:r>
        <w:rPr>
          <w:rFonts w:hint="eastAsia"/>
        </w:rPr>
        <w:t>图表</w:t>
      </w:r>
    </w:p>
    <w:p w:rsidR="007D2437" w:rsidRDefault="00D850B6" w:rsidP="007D2437">
      <w:pPr>
        <w:pStyle w:val="1"/>
      </w:pPr>
      <w:bookmarkStart w:id="32" w:name="_Toc243747779"/>
      <w:r>
        <w:rPr>
          <w:rFonts w:hint="eastAsia"/>
        </w:rPr>
        <w:lastRenderedPageBreak/>
        <w:t>属性</w:t>
      </w:r>
      <w:r w:rsidR="007D2437">
        <w:rPr>
          <w:rFonts w:hint="eastAsia"/>
        </w:rPr>
        <w:t>获得和消耗</w:t>
      </w:r>
      <w:bookmarkEnd w:id="32"/>
    </w:p>
    <w:p w:rsidR="00D850B6" w:rsidRPr="00D850B6" w:rsidRDefault="00D850B6" w:rsidP="00D850B6">
      <w:pPr>
        <w:pStyle w:val="2"/>
        <w:numPr>
          <w:ilvl w:val="0"/>
          <w:numId w:val="27"/>
        </w:numPr>
      </w:pPr>
      <w:bookmarkStart w:id="33" w:name="_Toc243747780"/>
      <w:r>
        <w:rPr>
          <w:rFonts w:hint="eastAsia"/>
        </w:rPr>
        <w:t>铜币</w:t>
      </w:r>
      <w:bookmarkEnd w:id="33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FE4D17" w:rsidTr="00774CFE">
        <w:trPr>
          <w:cnfStyle w:val="100000000000"/>
        </w:trPr>
        <w:tc>
          <w:tcPr>
            <w:cnfStyle w:val="001000000000"/>
            <w:tcW w:w="1416" w:type="dxa"/>
          </w:tcPr>
          <w:p w:rsidR="00FE4D17" w:rsidRDefault="00FE4D17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FE4D17" w:rsidRDefault="00FE4D17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FE4D17" w:rsidRDefault="00FE4D17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4D17" w:rsidTr="00774CFE">
        <w:tc>
          <w:tcPr>
            <w:cnfStyle w:val="001000000000"/>
            <w:tcW w:w="1416" w:type="dxa"/>
          </w:tcPr>
          <w:p w:rsidR="00FE4D17" w:rsidRDefault="00FE4D17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FE4D17" w:rsidRDefault="00FE4D17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FE4D17" w:rsidRDefault="00FE4D17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FE4D17" w:rsidTr="00774CFE">
        <w:trPr>
          <w:cnfStyle w:val="000000010000"/>
        </w:trPr>
        <w:tc>
          <w:tcPr>
            <w:cnfStyle w:val="001000000000"/>
            <w:tcW w:w="1416" w:type="dxa"/>
          </w:tcPr>
          <w:p w:rsidR="00FE4D17" w:rsidRDefault="00FE4D17" w:rsidP="00774CFE">
            <w:r>
              <w:rPr>
                <w:rFonts w:hint="eastAsia"/>
              </w:rPr>
              <w:t>Operation</w:t>
            </w:r>
          </w:p>
        </w:tc>
        <w:tc>
          <w:tcPr>
            <w:tcW w:w="2125" w:type="dxa"/>
          </w:tcPr>
          <w:p w:rsidR="00FE4D17" w:rsidRDefault="00FE4D17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FE4D17" w:rsidRPr="00BE5F3C" w:rsidRDefault="00355AA1" w:rsidP="00FE4D17">
            <w:pPr>
              <w:cnfStyle w:val="000000010000"/>
              <w:rPr>
                <w:i/>
                <w:shd w:val="pct15" w:color="auto" w:fill="FFFFFF"/>
              </w:rPr>
            </w:pPr>
            <w:r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FE4D17"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FE4D17" w:rsidRPr="00BE5F3C">
              <w:rPr>
                <w:rFonts w:hint="eastAsia"/>
                <w:i/>
                <w:shd w:val="pct15" w:color="auto" w:fill="FFFFFF"/>
              </w:rPr>
              <w:t>征收</w:t>
            </w:r>
          </w:p>
          <w:p w:rsidR="00FE4D17" w:rsidRPr="00BE5F3C" w:rsidRDefault="00355AA1" w:rsidP="00774CFE">
            <w:pPr>
              <w:cnfStyle w:val="000000010000"/>
              <w:rPr>
                <w:shd w:val="pct15" w:color="auto" w:fill="FFFFFF"/>
              </w:rPr>
            </w:pPr>
            <w:r w:rsidRPr="00BE5F3C">
              <w:rPr>
                <w:rFonts w:hint="eastAsia"/>
                <w:shd w:val="pct15" w:color="auto" w:fill="FFFFFF"/>
              </w:rPr>
              <w:t>1</w:t>
            </w:r>
            <w:r w:rsidR="00FE4D17" w:rsidRPr="00BE5F3C">
              <w:rPr>
                <w:rFonts w:hint="eastAsia"/>
                <w:shd w:val="pct15" w:color="auto" w:fill="FFFFFF"/>
              </w:rPr>
              <w:t>2</w:t>
            </w:r>
            <w:r w:rsidR="00086366" w:rsidRPr="00BE5F3C">
              <w:rPr>
                <w:rFonts w:hint="eastAsia"/>
                <w:i/>
                <w:shd w:val="pct15" w:color="auto" w:fill="FFFFFF"/>
              </w:rPr>
              <w:t>商队</w:t>
            </w:r>
          </w:p>
          <w:p w:rsidR="00086366" w:rsidRPr="00BE5F3C" w:rsidRDefault="00355AA1" w:rsidP="00774CFE">
            <w:pPr>
              <w:cnfStyle w:val="000000010000"/>
              <w:rPr>
                <w:i/>
                <w:shd w:val="pct15" w:color="auto" w:fill="FFFFFF"/>
              </w:rPr>
            </w:pPr>
            <w:r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086366" w:rsidRPr="00BE5F3C">
              <w:rPr>
                <w:rFonts w:hint="eastAsia"/>
                <w:i/>
                <w:shd w:val="pct15" w:color="auto" w:fill="FFFFFF"/>
              </w:rPr>
              <w:t>3</w:t>
            </w:r>
            <w:r w:rsidR="00086366" w:rsidRPr="00BE5F3C">
              <w:rPr>
                <w:rFonts w:hint="eastAsia"/>
                <w:i/>
                <w:shd w:val="pct15" w:color="auto" w:fill="FFFFFF"/>
              </w:rPr>
              <w:t>俸禄</w:t>
            </w:r>
          </w:p>
          <w:p w:rsidR="00086366" w:rsidRPr="00BE5F3C" w:rsidRDefault="00355AA1" w:rsidP="00774CFE">
            <w:pPr>
              <w:cnfStyle w:val="000000010000"/>
              <w:rPr>
                <w:shd w:val="pct15" w:color="auto" w:fill="FFFFFF"/>
              </w:rPr>
            </w:pPr>
            <w:r w:rsidRPr="00BE5F3C">
              <w:rPr>
                <w:rFonts w:hint="eastAsia"/>
                <w:shd w:val="pct15" w:color="auto" w:fill="FFFFFF"/>
              </w:rPr>
              <w:t>1</w:t>
            </w:r>
            <w:r w:rsidR="00086366" w:rsidRPr="00BE5F3C">
              <w:rPr>
                <w:rFonts w:hint="eastAsia"/>
                <w:i/>
                <w:shd w:val="pct15" w:color="auto" w:fill="FFFFFF"/>
              </w:rPr>
              <w:t>4</w:t>
            </w:r>
            <w:r w:rsidR="003F7CF8" w:rsidRPr="00BE5F3C">
              <w:rPr>
                <w:rFonts w:hint="eastAsia"/>
                <w:i/>
                <w:shd w:val="pct15" w:color="auto" w:fill="FFFFFF"/>
              </w:rPr>
              <w:t>卖粮</w:t>
            </w:r>
          </w:p>
          <w:p w:rsidR="00A02DAB" w:rsidRDefault="00355AA1" w:rsidP="00774CFE">
            <w:pPr>
              <w:cnfStyle w:val="000000010000"/>
            </w:pPr>
            <w:r>
              <w:rPr>
                <w:rFonts w:hint="eastAsia"/>
              </w:rPr>
              <w:t>1</w:t>
            </w:r>
            <w:r w:rsidR="002F089B">
              <w:rPr>
                <w:rFonts w:hint="eastAsia"/>
              </w:rPr>
              <w:t>5</w:t>
            </w:r>
            <w:r w:rsidR="002F089B">
              <w:rPr>
                <w:rFonts w:hint="eastAsia"/>
              </w:rPr>
              <w:t>其他</w:t>
            </w:r>
          </w:p>
          <w:p w:rsidR="003F7CF8" w:rsidRPr="00BE5F3C" w:rsidRDefault="00253027" w:rsidP="00774CFE">
            <w:pPr>
              <w:cnfStyle w:val="000000010000"/>
              <w:rPr>
                <w:i/>
                <w:shd w:val="pct15" w:color="auto" w:fill="FFFFFF"/>
              </w:rPr>
            </w:pPr>
            <w:r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3F7CF8" w:rsidRPr="00BE5F3C">
              <w:rPr>
                <w:rFonts w:hint="eastAsia"/>
                <w:i/>
                <w:shd w:val="pct15" w:color="auto" w:fill="FFFFFF"/>
              </w:rPr>
              <w:t>20</w:t>
            </w:r>
            <w:r w:rsidR="003F7CF8" w:rsidRPr="00BE5F3C">
              <w:rPr>
                <w:rFonts w:hint="eastAsia"/>
                <w:i/>
                <w:shd w:val="pct15" w:color="auto" w:fill="FFFFFF"/>
              </w:rPr>
              <w:t>升级建筑</w:t>
            </w:r>
          </w:p>
          <w:p w:rsidR="003F7CF8" w:rsidRPr="00774CFE" w:rsidRDefault="00253027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1</w:t>
            </w:r>
            <w:r w:rsidR="003F7CF8" w:rsidRPr="00774CFE">
              <w:rPr>
                <w:rFonts w:hint="eastAsia"/>
                <w:color w:val="FF0000"/>
              </w:rPr>
              <w:t>21</w:t>
            </w:r>
            <w:r w:rsidR="003F7CF8" w:rsidRPr="00774CFE">
              <w:rPr>
                <w:rFonts w:hint="eastAsia"/>
                <w:color w:val="FF0000"/>
              </w:rPr>
              <w:t>升级武器</w:t>
            </w:r>
          </w:p>
          <w:p w:rsidR="003F7CF8" w:rsidRPr="00774CFE" w:rsidRDefault="00253027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1</w:t>
            </w:r>
            <w:r w:rsidR="003F7CF8" w:rsidRPr="00774CFE">
              <w:rPr>
                <w:rFonts w:hint="eastAsia"/>
                <w:color w:val="FF0000"/>
              </w:rPr>
              <w:t>22</w:t>
            </w:r>
            <w:r w:rsidR="006032E6" w:rsidRPr="00774CFE">
              <w:rPr>
                <w:rFonts w:hint="eastAsia"/>
                <w:color w:val="FF0000"/>
              </w:rPr>
              <w:t>训练</w:t>
            </w:r>
          </w:p>
          <w:p w:rsidR="006032E6" w:rsidRPr="00BE5F3C" w:rsidRDefault="00253027" w:rsidP="00774CFE">
            <w:pPr>
              <w:cnfStyle w:val="000000010000"/>
              <w:rPr>
                <w:i/>
                <w:shd w:val="pct15" w:color="auto" w:fill="FFFFFF"/>
              </w:rPr>
            </w:pPr>
            <w:r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A02DAB" w:rsidRPr="00BE5F3C">
              <w:rPr>
                <w:rFonts w:hint="eastAsia"/>
                <w:i/>
                <w:shd w:val="pct15" w:color="auto" w:fill="FFFFFF"/>
              </w:rPr>
              <w:t>23</w:t>
            </w:r>
            <w:r w:rsidR="002E22DD" w:rsidRPr="00BE5F3C">
              <w:rPr>
                <w:rFonts w:hint="eastAsia"/>
                <w:i/>
                <w:shd w:val="pct15" w:color="auto" w:fill="FFFFFF"/>
              </w:rPr>
              <w:t>军团科技</w:t>
            </w:r>
            <w:r w:rsidR="00A02DAB" w:rsidRPr="00BE5F3C">
              <w:rPr>
                <w:rFonts w:hint="eastAsia"/>
                <w:i/>
                <w:shd w:val="pct15" w:color="auto" w:fill="FFFFFF"/>
              </w:rPr>
              <w:t>捐献</w:t>
            </w:r>
          </w:p>
          <w:p w:rsidR="00A02DAB" w:rsidRPr="00BE5F3C" w:rsidRDefault="00253027" w:rsidP="00774CFE">
            <w:pPr>
              <w:cnfStyle w:val="000000010000"/>
              <w:rPr>
                <w:i/>
                <w:shd w:val="pct15" w:color="auto" w:fill="FFFFFF"/>
              </w:rPr>
            </w:pPr>
            <w:r w:rsidRPr="00BE5F3C">
              <w:rPr>
                <w:rFonts w:hint="eastAsia"/>
                <w:i/>
                <w:shd w:val="pct15" w:color="auto" w:fill="FFFFFF"/>
              </w:rPr>
              <w:t>1</w:t>
            </w:r>
            <w:r w:rsidR="00A02DAB" w:rsidRPr="00BE5F3C">
              <w:rPr>
                <w:rFonts w:hint="eastAsia"/>
                <w:i/>
                <w:shd w:val="pct15" w:color="auto" w:fill="FFFFFF"/>
              </w:rPr>
              <w:t>24</w:t>
            </w:r>
            <w:r w:rsidR="00A02DAB" w:rsidRPr="00BE5F3C">
              <w:rPr>
                <w:rFonts w:hint="eastAsia"/>
                <w:i/>
                <w:shd w:val="pct15" w:color="auto" w:fill="FFFFFF"/>
              </w:rPr>
              <w:t>买粮</w:t>
            </w:r>
          </w:p>
          <w:p w:rsidR="002F089B" w:rsidRDefault="00253027" w:rsidP="00774CFE">
            <w:pPr>
              <w:cnfStyle w:val="000000010000"/>
            </w:pPr>
            <w:r>
              <w:rPr>
                <w:rFonts w:hint="eastAsia"/>
              </w:rPr>
              <w:t>1</w:t>
            </w:r>
            <w:r w:rsidR="002F089B">
              <w:rPr>
                <w:rFonts w:hint="eastAsia"/>
              </w:rPr>
              <w:t>25</w:t>
            </w:r>
            <w:r w:rsidR="002F089B">
              <w:rPr>
                <w:rFonts w:hint="eastAsia"/>
              </w:rPr>
              <w:t>其他</w:t>
            </w:r>
          </w:p>
        </w:tc>
      </w:tr>
      <w:tr w:rsidR="00FE4D17" w:rsidTr="00774CFE">
        <w:tc>
          <w:tcPr>
            <w:cnfStyle w:val="001000000000"/>
            <w:tcW w:w="1416" w:type="dxa"/>
          </w:tcPr>
          <w:p w:rsidR="00FE4D17" w:rsidRDefault="00FE4D17" w:rsidP="00774CFE">
            <w:r>
              <w:rPr>
                <w:rFonts w:hint="eastAsia"/>
              </w:rPr>
              <w:t>CopperNum</w:t>
            </w:r>
          </w:p>
        </w:tc>
        <w:tc>
          <w:tcPr>
            <w:tcW w:w="2125" w:type="dxa"/>
          </w:tcPr>
          <w:p w:rsidR="00FE4D17" w:rsidRDefault="00FE4D17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FE4D17" w:rsidRDefault="0022030B" w:rsidP="00CD4F01">
            <w:pPr>
              <w:cnfStyle w:val="000000000000"/>
            </w:pPr>
            <w:r>
              <w:rPr>
                <w:rFonts w:hint="eastAsia"/>
              </w:rPr>
              <w:t>数量</w:t>
            </w:r>
          </w:p>
        </w:tc>
      </w:tr>
    </w:tbl>
    <w:p w:rsidR="007D2437" w:rsidRDefault="00FE4D17" w:rsidP="007D2437">
      <w:r>
        <w:rPr>
          <w:rFonts w:hint="eastAsia"/>
        </w:rPr>
        <w:t>图表</w:t>
      </w:r>
    </w:p>
    <w:p w:rsidR="00006F50" w:rsidRDefault="007576AA" w:rsidP="007576AA">
      <w:pPr>
        <w:pStyle w:val="2"/>
      </w:pPr>
      <w:bookmarkStart w:id="34" w:name="_Toc243747781"/>
      <w:r>
        <w:rPr>
          <w:rFonts w:hint="eastAsia"/>
        </w:rPr>
        <w:t>军功</w:t>
      </w:r>
      <w:bookmarkEnd w:id="34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723005" w:rsidTr="00774CFE">
        <w:trPr>
          <w:cnfStyle w:val="100000000000"/>
        </w:trPr>
        <w:tc>
          <w:tcPr>
            <w:cnfStyle w:val="001000000000"/>
            <w:tcW w:w="1416" w:type="dxa"/>
          </w:tcPr>
          <w:p w:rsidR="00723005" w:rsidRDefault="00723005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723005" w:rsidRDefault="00723005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723005" w:rsidRDefault="00723005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3005" w:rsidTr="00774CFE">
        <w:tc>
          <w:tcPr>
            <w:cnfStyle w:val="001000000000"/>
            <w:tcW w:w="1416" w:type="dxa"/>
          </w:tcPr>
          <w:p w:rsidR="00723005" w:rsidRDefault="00723005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723005" w:rsidRDefault="00723005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723005" w:rsidRDefault="00723005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723005" w:rsidTr="00774CFE">
        <w:trPr>
          <w:cnfStyle w:val="000000010000"/>
        </w:trPr>
        <w:tc>
          <w:tcPr>
            <w:cnfStyle w:val="001000000000"/>
            <w:tcW w:w="1416" w:type="dxa"/>
          </w:tcPr>
          <w:p w:rsidR="00723005" w:rsidRPr="00774CFE" w:rsidRDefault="00723005" w:rsidP="00774CFE">
            <w:pPr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Operation</w:t>
            </w:r>
          </w:p>
        </w:tc>
        <w:tc>
          <w:tcPr>
            <w:tcW w:w="2125" w:type="dxa"/>
          </w:tcPr>
          <w:p w:rsidR="00723005" w:rsidRPr="00774CFE" w:rsidRDefault="00723005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Int</w:t>
            </w:r>
          </w:p>
        </w:tc>
        <w:tc>
          <w:tcPr>
            <w:tcW w:w="5588" w:type="dxa"/>
          </w:tcPr>
          <w:p w:rsidR="00371264" w:rsidRPr="00774CFE" w:rsidRDefault="009353E2" w:rsidP="00371264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2</w:t>
            </w:r>
            <w:r w:rsidR="00723005" w:rsidRPr="00774CFE">
              <w:rPr>
                <w:rFonts w:hint="eastAsia"/>
                <w:color w:val="FF0000"/>
              </w:rPr>
              <w:t>1</w:t>
            </w:r>
            <w:r w:rsidR="00371264" w:rsidRPr="00774CFE">
              <w:rPr>
                <w:rFonts w:hint="eastAsia"/>
                <w:color w:val="FF0000"/>
              </w:rPr>
              <w:t xml:space="preserve"> PVE</w:t>
            </w:r>
          </w:p>
          <w:p w:rsidR="009858BB" w:rsidRPr="00774CFE" w:rsidRDefault="009353E2" w:rsidP="00371264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2</w:t>
            </w:r>
            <w:r w:rsidR="009858BB" w:rsidRPr="00774CFE">
              <w:rPr>
                <w:rFonts w:hint="eastAsia"/>
                <w:color w:val="FF0000"/>
              </w:rPr>
              <w:t>2</w:t>
            </w:r>
            <w:r w:rsidR="009858BB" w:rsidRPr="00774CFE">
              <w:rPr>
                <w:rFonts w:hint="eastAsia"/>
                <w:color w:val="FF0000"/>
              </w:rPr>
              <w:t>其他</w:t>
            </w:r>
          </w:p>
          <w:p w:rsidR="00723005" w:rsidRPr="00774CFE" w:rsidRDefault="009353E2" w:rsidP="00371264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2</w:t>
            </w:r>
            <w:r w:rsidR="00723005" w:rsidRPr="00774CFE">
              <w:rPr>
                <w:rFonts w:hint="eastAsia"/>
                <w:color w:val="FF0000"/>
              </w:rPr>
              <w:t>20</w:t>
            </w:r>
            <w:r w:rsidR="00371264" w:rsidRPr="00774CFE">
              <w:rPr>
                <w:rFonts w:hint="eastAsia"/>
                <w:color w:val="FF0000"/>
              </w:rPr>
              <w:t>训练</w:t>
            </w:r>
          </w:p>
          <w:p w:rsidR="00371264" w:rsidRPr="00774CFE" w:rsidRDefault="009353E2" w:rsidP="00371264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2</w:t>
            </w:r>
            <w:r w:rsidR="00371264" w:rsidRPr="00774CFE">
              <w:rPr>
                <w:rFonts w:hint="eastAsia"/>
                <w:color w:val="FF0000"/>
              </w:rPr>
              <w:t>21</w:t>
            </w:r>
            <w:r w:rsidR="00371264" w:rsidRPr="00774CFE">
              <w:rPr>
                <w:rFonts w:hint="eastAsia"/>
                <w:color w:val="FF0000"/>
              </w:rPr>
              <w:t>科技</w:t>
            </w:r>
          </w:p>
          <w:p w:rsidR="009858BB" w:rsidRPr="00774CFE" w:rsidRDefault="009353E2" w:rsidP="00371264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2</w:t>
            </w:r>
            <w:r w:rsidR="009858BB" w:rsidRPr="00774CFE">
              <w:rPr>
                <w:rFonts w:hint="eastAsia"/>
                <w:color w:val="FF0000"/>
              </w:rPr>
              <w:t>22</w:t>
            </w:r>
            <w:r w:rsidR="009858BB" w:rsidRPr="00774CFE">
              <w:rPr>
                <w:rFonts w:hint="eastAsia"/>
                <w:color w:val="FF0000"/>
              </w:rPr>
              <w:t>其他</w:t>
            </w:r>
          </w:p>
        </w:tc>
      </w:tr>
      <w:tr w:rsidR="00723005" w:rsidTr="00774CFE">
        <w:tc>
          <w:tcPr>
            <w:cnfStyle w:val="001000000000"/>
            <w:tcW w:w="1416" w:type="dxa"/>
          </w:tcPr>
          <w:p w:rsidR="00723005" w:rsidRDefault="005A033B" w:rsidP="00774CFE">
            <w:r>
              <w:rPr>
                <w:rFonts w:hint="eastAsia"/>
              </w:rPr>
              <w:t>Honro</w:t>
            </w:r>
            <w:r w:rsidR="00723005">
              <w:rPr>
                <w:rFonts w:hint="eastAsia"/>
              </w:rPr>
              <w:t>Num</w:t>
            </w:r>
          </w:p>
        </w:tc>
        <w:tc>
          <w:tcPr>
            <w:tcW w:w="2125" w:type="dxa"/>
          </w:tcPr>
          <w:p w:rsidR="00723005" w:rsidRDefault="00723005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723005" w:rsidRDefault="0022030B" w:rsidP="0022030B">
            <w:pPr>
              <w:cnfStyle w:val="000000000000"/>
            </w:pPr>
            <w:r>
              <w:rPr>
                <w:rFonts w:hint="eastAsia"/>
              </w:rPr>
              <w:t>数量</w:t>
            </w:r>
          </w:p>
        </w:tc>
      </w:tr>
    </w:tbl>
    <w:p w:rsidR="00723005" w:rsidRDefault="00723005" w:rsidP="00723005">
      <w:r>
        <w:rPr>
          <w:rFonts w:hint="eastAsia"/>
        </w:rPr>
        <w:t>图表</w:t>
      </w:r>
    </w:p>
    <w:p w:rsidR="007576AA" w:rsidRDefault="00BD1C89" w:rsidP="00BD1C89">
      <w:pPr>
        <w:pStyle w:val="2"/>
      </w:pPr>
      <w:bookmarkStart w:id="35" w:name="_Toc243747782"/>
      <w:r>
        <w:rPr>
          <w:rFonts w:hint="eastAsia"/>
        </w:rPr>
        <w:t>粮食</w:t>
      </w:r>
      <w:bookmarkEnd w:id="35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BD1C89" w:rsidTr="00774CFE">
        <w:trPr>
          <w:cnfStyle w:val="100000000000"/>
        </w:trPr>
        <w:tc>
          <w:tcPr>
            <w:cnfStyle w:val="001000000000"/>
            <w:tcW w:w="1416" w:type="dxa"/>
          </w:tcPr>
          <w:p w:rsidR="00BD1C89" w:rsidRDefault="00BD1C89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BD1C89" w:rsidRDefault="00BD1C89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BD1C89" w:rsidRDefault="00BD1C89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D1C89" w:rsidTr="00774CFE">
        <w:tc>
          <w:tcPr>
            <w:cnfStyle w:val="001000000000"/>
            <w:tcW w:w="1416" w:type="dxa"/>
          </w:tcPr>
          <w:p w:rsidR="00BD1C89" w:rsidRDefault="00BD1C89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BD1C89" w:rsidRDefault="00BD1C89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BD1C89" w:rsidRDefault="00BD1C89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BD1C89" w:rsidTr="00774CFE">
        <w:trPr>
          <w:cnfStyle w:val="000000010000"/>
        </w:trPr>
        <w:tc>
          <w:tcPr>
            <w:cnfStyle w:val="001000000000"/>
            <w:tcW w:w="1416" w:type="dxa"/>
          </w:tcPr>
          <w:p w:rsidR="00BD1C89" w:rsidRDefault="00BD1C89" w:rsidP="00774CFE">
            <w:r>
              <w:rPr>
                <w:rFonts w:hint="eastAsia"/>
              </w:rPr>
              <w:t>Operation</w:t>
            </w:r>
          </w:p>
        </w:tc>
        <w:tc>
          <w:tcPr>
            <w:tcW w:w="2125" w:type="dxa"/>
          </w:tcPr>
          <w:p w:rsidR="00BD1C89" w:rsidRDefault="00BD1C89" w:rsidP="00774CFE">
            <w:pPr>
              <w:cnfStyle w:val="00000001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BD1C89" w:rsidRDefault="00FF1CE2" w:rsidP="00774CFE">
            <w:pPr>
              <w:cnfStyle w:val="000000010000"/>
            </w:pPr>
            <w:r>
              <w:rPr>
                <w:rFonts w:hint="eastAsia"/>
              </w:rPr>
              <w:t>3</w:t>
            </w:r>
            <w:r w:rsidR="00BD1C89" w:rsidRPr="00774CFE">
              <w:rPr>
                <w:rFonts w:hint="eastAsia"/>
                <w:color w:val="FF0000"/>
              </w:rPr>
              <w:t>1</w:t>
            </w:r>
            <w:r w:rsidR="001018CB" w:rsidRPr="00774CFE">
              <w:rPr>
                <w:rFonts w:hint="eastAsia"/>
                <w:color w:val="FF0000"/>
              </w:rPr>
              <w:t>农田</w:t>
            </w:r>
          </w:p>
          <w:p w:rsidR="00BD1C89" w:rsidRPr="003E654C" w:rsidRDefault="00FF1CE2" w:rsidP="00774CFE">
            <w:pPr>
              <w:cnfStyle w:val="000000010000"/>
              <w:rPr>
                <w:i/>
                <w:shd w:val="pct15" w:color="auto" w:fill="FFFFFF"/>
              </w:rPr>
            </w:pPr>
            <w:r w:rsidRPr="003E654C">
              <w:rPr>
                <w:rFonts w:hint="eastAsia"/>
                <w:i/>
                <w:shd w:val="pct15" w:color="auto" w:fill="FFFFFF"/>
              </w:rPr>
              <w:t>3</w:t>
            </w:r>
            <w:r w:rsidR="00BD1C89" w:rsidRPr="003E654C">
              <w:rPr>
                <w:rFonts w:hint="eastAsia"/>
                <w:i/>
                <w:shd w:val="pct15" w:color="auto" w:fill="FFFFFF"/>
              </w:rPr>
              <w:t>2</w:t>
            </w:r>
            <w:r w:rsidR="001018CB" w:rsidRPr="003E654C">
              <w:rPr>
                <w:rFonts w:hint="eastAsia"/>
                <w:i/>
                <w:shd w:val="pct15" w:color="auto" w:fill="FFFFFF"/>
              </w:rPr>
              <w:t>买粮</w:t>
            </w:r>
          </w:p>
          <w:p w:rsidR="001018CB" w:rsidRDefault="00FF1CE2" w:rsidP="00774CFE">
            <w:pPr>
              <w:cnfStyle w:val="000000010000"/>
            </w:pPr>
            <w:r>
              <w:rPr>
                <w:rFonts w:hint="eastAsia"/>
              </w:rPr>
              <w:t>3</w:t>
            </w:r>
            <w:r w:rsidR="001018CB">
              <w:rPr>
                <w:rFonts w:hint="eastAsia"/>
              </w:rPr>
              <w:t>3</w:t>
            </w:r>
            <w:r w:rsidR="001018CB">
              <w:rPr>
                <w:rFonts w:hint="eastAsia"/>
              </w:rPr>
              <w:t>其他</w:t>
            </w:r>
          </w:p>
          <w:p w:rsidR="001018CB" w:rsidRPr="003E654C" w:rsidRDefault="00FF1CE2" w:rsidP="001018CB">
            <w:pPr>
              <w:cnfStyle w:val="000000010000"/>
              <w:rPr>
                <w:i/>
                <w:shd w:val="pct15" w:color="auto" w:fill="FFFFFF"/>
              </w:rPr>
            </w:pPr>
            <w:r w:rsidRPr="003E654C">
              <w:rPr>
                <w:rFonts w:hint="eastAsia"/>
                <w:i/>
                <w:shd w:val="pct15" w:color="auto" w:fill="FFFFFF"/>
              </w:rPr>
              <w:t>3</w:t>
            </w:r>
            <w:r w:rsidR="00BD1C89" w:rsidRPr="003E654C">
              <w:rPr>
                <w:rFonts w:hint="eastAsia"/>
                <w:i/>
                <w:shd w:val="pct15" w:color="auto" w:fill="FFFFFF"/>
              </w:rPr>
              <w:t>20</w:t>
            </w:r>
            <w:r w:rsidR="001018CB" w:rsidRPr="003E654C">
              <w:rPr>
                <w:rFonts w:hint="eastAsia"/>
                <w:i/>
                <w:shd w:val="pct15" w:color="auto" w:fill="FFFFFF"/>
              </w:rPr>
              <w:t>征兵</w:t>
            </w:r>
          </w:p>
          <w:p w:rsidR="00BD1C89" w:rsidRPr="00F30DE1" w:rsidRDefault="00FF1CE2" w:rsidP="00FE47DC">
            <w:pPr>
              <w:cnfStyle w:val="000000010000"/>
              <w:rPr>
                <w:rFonts w:hint="eastAsia"/>
                <w:u w:val="single"/>
                <w:shd w:val="pct15" w:color="auto" w:fill="FFFFFF"/>
              </w:rPr>
            </w:pPr>
            <w:r w:rsidRPr="00F30DE1">
              <w:rPr>
                <w:rFonts w:hint="eastAsia"/>
                <w:u w:val="single"/>
                <w:shd w:val="pct15" w:color="auto" w:fill="FFFFFF"/>
              </w:rPr>
              <w:t>3</w:t>
            </w:r>
            <w:r w:rsidR="001018CB" w:rsidRPr="00F30DE1">
              <w:rPr>
                <w:rFonts w:hint="eastAsia"/>
                <w:u w:val="single"/>
                <w:shd w:val="pct15" w:color="auto" w:fill="FFFFFF"/>
              </w:rPr>
              <w:t>21</w:t>
            </w:r>
            <w:r w:rsidR="00FE47DC" w:rsidRPr="00F30DE1">
              <w:rPr>
                <w:rFonts w:hint="eastAsia"/>
                <w:u w:val="single"/>
                <w:shd w:val="pct15" w:color="auto" w:fill="FFFFFF"/>
              </w:rPr>
              <w:t>卖粮</w:t>
            </w:r>
          </w:p>
          <w:p w:rsidR="00FE47DC" w:rsidRDefault="00FE47DC" w:rsidP="00FE47DC">
            <w:pPr>
              <w:cnfStyle w:val="000000010000"/>
            </w:pPr>
            <w:r>
              <w:rPr>
                <w:rFonts w:hint="eastAsia"/>
              </w:rPr>
              <w:lastRenderedPageBreak/>
              <w:t>322</w:t>
            </w:r>
            <w:r>
              <w:rPr>
                <w:rFonts w:hint="eastAsia"/>
              </w:rPr>
              <w:t>其他</w:t>
            </w:r>
          </w:p>
        </w:tc>
      </w:tr>
      <w:tr w:rsidR="00BD1C89" w:rsidTr="00774CFE">
        <w:tc>
          <w:tcPr>
            <w:cnfStyle w:val="001000000000"/>
            <w:tcW w:w="1416" w:type="dxa"/>
          </w:tcPr>
          <w:p w:rsidR="00BD1C89" w:rsidRDefault="00BD1C89" w:rsidP="00774CFE">
            <w:r>
              <w:rPr>
                <w:rFonts w:hint="eastAsia"/>
              </w:rPr>
              <w:lastRenderedPageBreak/>
              <w:t>FoodNum</w:t>
            </w:r>
          </w:p>
        </w:tc>
        <w:tc>
          <w:tcPr>
            <w:tcW w:w="2125" w:type="dxa"/>
          </w:tcPr>
          <w:p w:rsidR="00BD1C89" w:rsidRDefault="00BD1C89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BD1C89" w:rsidRDefault="00BD1C89" w:rsidP="00774CFE">
            <w:pPr>
              <w:cnfStyle w:val="000000000000"/>
            </w:pPr>
            <w:r>
              <w:rPr>
                <w:rFonts w:hint="eastAsia"/>
              </w:rPr>
              <w:t>数量</w:t>
            </w:r>
          </w:p>
        </w:tc>
      </w:tr>
    </w:tbl>
    <w:p w:rsidR="00BD1C89" w:rsidRDefault="00BD1C89" w:rsidP="00BD1C89">
      <w:r>
        <w:rPr>
          <w:rFonts w:hint="eastAsia"/>
        </w:rPr>
        <w:t>图表</w:t>
      </w:r>
    </w:p>
    <w:p w:rsidR="00BD1C89" w:rsidRDefault="00D86D97" w:rsidP="00D86D97">
      <w:pPr>
        <w:pStyle w:val="2"/>
      </w:pPr>
      <w:bookmarkStart w:id="36" w:name="_Toc243747783"/>
      <w:r>
        <w:rPr>
          <w:rFonts w:hint="eastAsia"/>
        </w:rPr>
        <w:t>威望</w:t>
      </w:r>
      <w:bookmarkEnd w:id="36"/>
    </w:p>
    <w:tbl>
      <w:tblPr>
        <w:tblStyle w:val="af2"/>
        <w:tblW w:w="0" w:type="auto"/>
        <w:tblLook w:val="04A0"/>
      </w:tblPr>
      <w:tblGrid>
        <w:gridCol w:w="1416"/>
        <w:gridCol w:w="2125"/>
        <w:gridCol w:w="5588"/>
      </w:tblGrid>
      <w:tr w:rsidR="006565A8" w:rsidTr="00774CFE">
        <w:trPr>
          <w:cnfStyle w:val="100000000000"/>
        </w:trPr>
        <w:tc>
          <w:tcPr>
            <w:cnfStyle w:val="001000000000"/>
            <w:tcW w:w="1416" w:type="dxa"/>
          </w:tcPr>
          <w:p w:rsidR="006565A8" w:rsidRDefault="006565A8" w:rsidP="00774CFE">
            <w:r>
              <w:rPr>
                <w:rFonts w:hint="eastAsia"/>
              </w:rPr>
              <w:t>表项</w:t>
            </w:r>
          </w:p>
        </w:tc>
        <w:tc>
          <w:tcPr>
            <w:tcW w:w="2125" w:type="dxa"/>
          </w:tcPr>
          <w:p w:rsidR="006565A8" w:rsidRDefault="006565A8" w:rsidP="00774CFE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5588" w:type="dxa"/>
          </w:tcPr>
          <w:p w:rsidR="006565A8" w:rsidRDefault="006565A8" w:rsidP="00774CF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6565A8" w:rsidTr="00774CFE">
        <w:tc>
          <w:tcPr>
            <w:cnfStyle w:val="001000000000"/>
            <w:tcW w:w="1416" w:type="dxa"/>
          </w:tcPr>
          <w:p w:rsidR="006565A8" w:rsidRDefault="006565A8" w:rsidP="00774CFE">
            <w:r>
              <w:rPr>
                <w:rFonts w:hint="eastAsia"/>
              </w:rPr>
              <w:t>Date</w:t>
            </w:r>
          </w:p>
        </w:tc>
        <w:tc>
          <w:tcPr>
            <w:tcW w:w="2125" w:type="dxa"/>
          </w:tcPr>
          <w:p w:rsidR="006565A8" w:rsidRDefault="006565A8" w:rsidP="00774CFE">
            <w:pPr>
              <w:cnfStyle w:val="000000000000"/>
            </w:pPr>
            <w:r>
              <w:rPr>
                <w:rFonts w:hint="eastAsia"/>
              </w:rPr>
              <w:t>Date</w:t>
            </w:r>
          </w:p>
        </w:tc>
        <w:tc>
          <w:tcPr>
            <w:tcW w:w="5588" w:type="dxa"/>
          </w:tcPr>
          <w:p w:rsidR="006565A8" w:rsidRDefault="006565A8" w:rsidP="00774CFE">
            <w:pPr>
              <w:cnfStyle w:val="000000000000"/>
            </w:pPr>
            <w:r>
              <w:rPr>
                <w:rFonts w:hint="eastAsia"/>
              </w:rPr>
              <w:t>日期</w:t>
            </w:r>
          </w:p>
        </w:tc>
      </w:tr>
      <w:tr w:rsidR="006565A8" w:rsidTr="00774CFE">
        <w:trPr>
          <w:cnfStyle w:val="000000010000"/>
        </w:trPr>
        <w:tc>
          <w:tcPr>
            <w:cnfStyle w:val="001000000000"/>
            <w:tcW w:w="1416" w:type="dxa"/>
          </w:tcPr>
          <w:p w:rsidR="006565A8" w:rsidRPr="00774CFE" w:rsidRDefault="006565A8" w:rsidP="00774CFE">
            <w:pPr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Operation</w:t>
            </w:r>
          </w:p>
        </w:tc>
        <w:tc>
          <w:tcPr>
            <w:tcW w:w="2125" w:type="dxa"/>
          </w:tcPr>
          <w:p w:rsidR="006565A8" w:rsidRPr="00774CFE" w:rsidRDefault="006565A8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Int</w:t>
            </w:r>
          </w:p>
        </w:tc>
        <w:tc>
          <w:tcPr>
            <w:tcW w:w="5588" w:type="dxa"/>
          </w:tcPr>
          <w:p w:rsidR="006565A8" w:rsidRPr="00774CFE" w:rsidRDefault="00FF1CE2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4</w:t>
            </w:r>
            <w:r w:rsidR="006565A8" w:rsidRPr="00774CFE">
              <w:rPr>
                <w:rFonts w:hint="eastAsia"/>
                <w:color w:val="FF0000"/>
              </w:rPr>
              <w:t>1</w:t>
            </w:r>
            <w:r w:rsidR="006565A8" w:rsidRPr="00774CFE">
              <w:rPr>
                <w:rFonts w:hint="eastAsia"/>
                <w:color w:val="FF0000"/>
              </w:rPr>
              <w:t>农田</w:t>
            </w:r>
          </w:p>
          <w:p w:rsidR="003D296F" w:rsidRPr="00774CFE" w:rsidRDefault="00FF1CE2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4</w:t>
            </w:r>
            <w:r w:rsidR="003D296F" w:rsidRPr="00774CFE">
              <w:rPr>
                <w:rFonts w:hint="eastAsia"/>
                <w:color w:val="FF0000"/>
              </w:rPr>
              <w:t>2</w:t>
            </w:r>
            <w:r w:rsidR="003D296F" w:rsidRPr="00774CFE">
              <w:rPr>
                <w:rFonts w:hint="eastAsia"/>
                <w:color w:val="FF0000"/>
              </w:rPr>
              <w:t>其他（增加的）</w:t>
            </w:r>
          </w:p>
          <w:p w:rsidR="006565A8" w:rsidRPr="00774CFE" w:rsidRDefault="00FF1CE2" w:rsidP="00774CFE">
            <w:pPr>
              <w:cnfStyle w:val="000000010000"/>
              <w:rPr>
                <w:color w:val="FF0000"/>
              </w:rPr>
            </w:pPr>
            <w:r w:rsidRPr="00774CFE">
              <w:rPr>
                <w:rFonts w:hint="eastAsia"/>
                <w:color w:val="FF0000"/>
              </w:rPr>
              <w:t>4</w:t>
            </w:r>
            <w:r w:rsidR="006565A8" w:rsidRPr="00774CFE">
              <w:rPr>
                <w:rFonts w:hint="eastAsia"/>
                <w:color w:val="FF0000"/>
              </w:rPr>
              <w:t>2</w:t>
            </w:r>
            <w:r w:rsidR="003D296F" w:rsidRPr="00774CFE">
              <w:rPr>
                <w:rFonts w:hint="eastAsia"/>
                <w:color w:val="FF0000"/>
              </w:rPr>
              <w:t>0</w:t>
            </w:r>
            <w:r w:rsidR="006565A8" w:rsidRPr="00774CFE">
              <w:rPr>
                <w:rFonts w:hint="eastAsia"/>
                <w:color w:val="FF0000"/>
              </w:rPr>
              <w:t>其他</w:t>
            </w:r>
            <w:r w:rsidR="003D296F" w:rsidRPr="00774CFE">
              <w:rPr>
                <w:rFonts w:hint="eastAsia"/>
                <w:color w:val="FF0000"/>
              </w:rPr>
              <w:t>（减少的）</w:t>
            </w:r>
          </w:p>
        </w:tc>
      </w:tr>
      <w:tr w:rsidR="006565A8" w:rsidTr="00774CFE">
        <w:tc>
          <w:tcPr>
            <w:cnfStyle w:val="001000000000"/>
            <w:tcW w:w="1416" w:type="dxa"/>
          </w:tcPr>
          <w:p w:rsidR="006565A8" w:rsidRDefault="006565A8" w:rsidP="00774CFE">
            <w:r>
              <w:rPr>
                <w:rFonts w:hint="eastAsia"/>
              </w:rPr>
              <w:t>FameNum</w:t>
            </w:r>
          </w:p>
        </w:tc>
        <w:tc>
          <w:tcPr>
            <w:tcW w:w="2125" w:type="dxa"/>
          </w:tcPr>
          <w:p w:rsidR="006565A8" w:rsidRDefault="006565A8" w:rsidP="00774CFE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5588" w:type="dxa"/>
          </w:tcPr>
          <w:p w:rsidR="006565A8" w:rsidRDefault="006565A8" w:rsidP="00774CFE">
            <w:pPr>
              <w:cnfStyle w:val="000000000000"/>
            </w:pPr>
            <w:r>
              <w:rPr>
                <w:rFonts w:hint="eastAsia"/>
              </w:rPr>
              <w:t>数量</w:t>
            </w:r>
          </w:p>
        </w:tc>
      </w:tr>
    </w:tbl>
    <w:p w:rsidR="006565A8" w:rsidRDefault="006565A8" w:rsidP="006565A8">
      <w:r>
        <w:rPr>
          <w:rFonts w:hint="eastAsia"/>
        </w:rPr>
        <w:t>图表</w:t>
      </w:r>
    </w:p>
    <w:p w:rsidR="006565A8" w:rsidRPr="006565A8" w:rsidRDefault="006565A8" w:rsidP="006565A8"/>
    <w:p w:rsidR="00894256" w:rsidRPr="00BD1C89" w:rsidRDefault="00894256" w:rsidP="00BD1C89"/>
    <w:sectPr w:rsidR="00894256" w:rsidRPr="00BD1C89" w:rsidSect="00DC179F">
      <w:headerReference w:type="default" r:id="rId18"/>
      <w:footerReference w:type="default" r:id="rId19"/>
      <w:pgSz w:w="11906" w:h="16838"/>
      <w:pgMar w:top="1800" w:right="1440" w:bottom="1800" w:left="1440" w:header="1134" w:footer="28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4F60" w:rsidRDefault="00434F60" w:rsidP="002B6801">
      <w:r>
        <w:separator/>
      </w:r>
    </w:p>
  </w:endnote>
  <w:endnote w:type="continuationSeparator" w:id="0">
    <w:p w:rsidR="00434F60" w:rsidRDefault="00434F60" w:rsidP="002B6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CFE" w:rsidRDefault="00774CFE" w:rsidP="00542E59">
    <w:pPr>
      <w:pStyle w:val="af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30DE1">
      <w:rPr>
        <w:b/>
        <w:noProof/>
      </w:rPr>
      <w:t>18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30DE1">
      <w:rPr>
        <w:b/>
        <w:noProof/>
      </w:rPr>
      <w:t>19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4F60" w:rsidRDefault="00434F60" w:rsidP="002B6801">
      <w:r>
        <w:separator/>
      </w:r>
    </w:p>
  </w:footnote>
  <w:footnote w:type="continuationSeparator" w:id="0">
    <w:p w:rsidR="00434F60" w:rsidRDefault="00434F60" w:rsidP="002B68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CFE" w:rsidRPr="002B6801" w:rsidRDefault="00774CFE" w:rsidP="002B6801">
    <w:pPr>
      <w:pStyle w:val="ae"/>
      <w:jc w:val="left"/>
      <w:rPr>
        <w:rFonts w:ascii="Calibri" w:eastAsia="Arial Unicode MS" w:hAnsi="Calibri" w:cs="Arial Unicode MS"/>
        <w:b/>
      </w:rPr>
    </w:pPr>
    <w:r>
      <w:rPr>
        <w:rFonts w:ascii="Calibri" w:eastAsia="Arial Unicode MS" w:hAnsi="Calibri" w:cs="Arial Unicode MS" w:hint="eastAsia"/>
        <w:b/>
      </w:rPr>
      <w:t>三国英杰</w:t>
    </w:r>
    <w:r>
      <w:rPr>
        <w:rFonts w:ascii="Calibri" w:eastAsia="Arial Unicode MS" w:hAnsi="Calibri" w:cs="Arial Unicode MS" w:hint="eastAsia"/>
        <w:b/>
      </w:rPr>
      <w:t>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59A1"/>
    <w:multiLevelType w:val="hybridMultilevel"/>
    <w:tmpl w:val="C3DA06F2"/>
    <w:lvl w:ilvl="0" w:tplc="86640B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280A08"/>
    <w:multiLevelType w:val="hybridMultilevel"/>
    <w:tmpl w:val="4E44DE52"/>
    <w:lvl w:ilvl="0" w:tplc="3BB61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7F3895"/>
    <w:multiLevelType w:val="hybridMultilevel"/>
    <w:tmpl w:val="49C4635A"/>
    <w:lvl w:ilvl="0" w:tplc="CF36C8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C2559"/>
    <w:multiLevelType w:val="hybridMultilevel"/>
    <w:tmpl w:val="B254F69C"/>
    <w:lvl w:ilvl="0" w:tplc="59767B1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E72F5D"/>
    <w:multiLevelType w:val="hybridMultilevel"/>
    <w:tmpl w:val="44700C72"/>
    <w:lvl w:ilvl="0" w:tplc="730271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A41F7F"/>
    <w:multiLevelType w:val="hybridMultilevel"/>
    <w:tmpl w:val="00EA666C"/>
    <w:lvl w:ilvl="0" w:tplc="2310A6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811B4"/>
    <w:multiLevelType w:val="hybridMultilevel"/>
    <w:tmpl w:val="4DD440AE"/>
    <w:lvl w:ilvl="0" w:tplc="7334FF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4B3C1E"/>
    <w:multiLevelType w:val="hybridMultilevel"/>
    <w:tmpl w:val="CB622D9C"/>
    <w:lvl w:ilvl="0" w:tplc="601CA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3538E1"/>
    <w:multiLevelType w:val="hybridMultilevel"/>
    <w:tmpl w:val="B6F4304A"/>
    <w:lvl w:ilvl="0" w:tplc="80FEF8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B41C77"/>
    <w:multiLevelType w:val="hybridMultilevel"/>
    <w:tmpl w:val="C92E8694"/>
    <w:lvl w:ilvl="0" w:tplc="60D2F1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FF157E"/>
    <w:multiLevelType w:val="hybridMultilevel"/>
    <w:tmpl w:val="19983BD0"/>
    <w:lvl w:ilvl="0" w:tplc="55E8F7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363EA1"/>
    <w:multiLevelType w:val="hybridMultilevel"/>
    <w:tmpl w:val="5C9E7BCE"/>
    <w:lvl w:ilvl="0" w:tplc="19E6E6F8">
      <w:start w:val="1"/>
      <w:numFmt w:val="upperRoman"/>
      <w:pStyle w:val="a"/>
      <w:lvlText w:val="%1."/>
      <w:lvlJc w:val="left"/>
      <w:pPr>
        <w:ind w:left="420" w:hanging="420"/>
      </w:pPr>
      <w:rPr>
        <w:rFonts w:hint="eastAsia"/>
      </w:rPr>
    </w:lvl>
    <w:lvl w:ilvl="1" w:tplc="AFF6DC0A">
      <w:start w:val="1"/>
      <w:numFmt w:val="decimal"/>
      <w:lvlText w:val="%2，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B6C4A92"/>
    <w:multiLevelType w:val="hybridMultilevel"/>
    <w:tmpl w:val="D9B200B0"/>
    <w:lvl w:ilvl="0" w:tplc="EF16A76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73824"/>
    <w:multiLevelType w:val="multilevel"/>
    <w:tmpl w:val="6CC8BD6A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709A01B6"/>
    <w:multiLevelType w:val="hybridMultilevel"/>
    <w:tmpl w:val="D2163E48"/>
    <w:lvl w:ilvl="0" w:tplc="C2D044B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05C0B"/>
    <w:multiLevelType w:val="hybridMultilevel"/>
    <w:tmpl w:val="F7E6CBFE"/>
    <w:lvl w:ilvl="0" w:tplc="F302227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2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15"/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7"/>
  </w:num>
  <w:num w:numId="15">
    <w:abstractNumId w:val="14"/>
  </w:num>
  <w:num w:numId="16">
    <w:abstractNumId w:val="12"/>
    <w:lvlOverride w:ilvl="0">
      <w:startOverride w:val="1"/>
    </w:lvlOverride>
  </w:num>
  <w:num w:numId="17">
    <w:abstractNumId w:val="10"/>
  </w:num>
  <w:num w:numId="18">
    <w:abstractNumId w:val="12"/>
  </w:num>
  <w:num w:numId="19">
    <w:abstractNumId w:val="12"/>
    <w:lvlOverride w:ilvl="0">
      <w:startOverride w:val="1"/>
    </w:lvlOverride>
  </w:num>
  <w:num w:numId="20">
    <w:abstractNumId w:val="0"/>
  </w:num>
  <w:num w:numId="21">
    <w:abstractNumId w:val="12"/>
    <w:lvlOverride w:ilvl="0">
      <w:startOverride w:val="1"/>
    </w:lvlOverride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9"/>
  </w:num>
  <w:num w:numId="25">
    <w:abstractNumId w:val="12"/>
    <w:lvlOverride w:ilvl="0">
      <w:startOverride w:val="1"/>
    </w:lvlOverride>
  </w:num>
  <w:num w:numId="26">
    <w:abstractNumId w:val="6"/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3D9"/>
    <w:rsid w:val="0000088B"/>
    <w:rsid w:val="00000C51"/>
    <w:rsid w:val="00002343"/>
    <w:rsid w:val="00002D86"/>
    <w:rsid w:val="000033E7"/>
    <w:rsid w:val="000048B1"/>
    <w:rsid w:val="00004FA5"/>
    <w:rsid w:val="0000594F"/>
    <w:rsid w:val="00005E5C"/>
    <w:rsid w:val="00005ECA"/>
    <w:rsid w:val="000067A8"/>
    <w:rsid w:val="00006F50"/>
    <w:rsid w:val="00010093"/>
    <w:rsid w:val="00011CC7"/>
    <w:rsid w:val="00013263"/>
    <w:rsid w:val="00013D94"/>
    <w:rsid w:val="000140CC"/>
    <w:rsid w:val="0001634E"/>
    <w:rsid w:val="00016593"/>
    <w:rsid w:val="00016975"/>
    <w:rsid w:val="000202A9"/>
    <w:rsid w:val="00021B2B"/>
    <w:rsid w:val="0002273D"/>
    <w:rsid w:val="00024A32"/>
    <w:rsid w:val="00027B0E"/>
    <w:rsid w:val="00030F9E"/>
    <w:rsid w:val="000320BF"/>
    <w:rsid w:val="000326F2"/>
    <w:rsid w:val="00032DDC"/>
    <w:rsid w:val="000337FA"/>
    <w:rsid w:val="000347A5"/>
    <w:rsid w:val="00035924"/>
    <w:rsid w:val="00035E45"/>
    <w:rsid w:val="00037833"/>
    <w:rsid w:val="00040107"/>
    <w:rsid w:val="00040C03"/>
    <w:rsid w:val="0004115C"/>
    <w:rsid w:val="0004494B"/>
    <w:rsid w:val="00044AC3"/>
    <w:rsid w:val="00046DB9"/>
    <w:rsid w:val="00047592"/>
    <w:rsid w:val="00047C3A"/>
    <w:rsid w:val="00050A47"/>
    <w:rsid w:val="00051D03"/>
    <w:rsid w:val="0005389C"/>
    <w:rsid w:val="00054874"/>
    <w:rsid w:val="00055067"/>
    <w:rsid w:val="000557CE"/>
    <w:rsid w:val="00055EF9"/>
    <w:rsid w:val="000566B0"/>
    <w:rsid w:val="00057737"/>
    <w:rsid w:val="00057E80"/>
    <w:rsid w:val="00060769"/>
    <w:rsid w:val="00061693"/>
    <w:rsid w:val="00061AC0"/>
    <w:rsid w:val="000635FB"/>
    <w:rsid w:val="00063CAB"/>
    <w:rsid w:val="00063FA6"/>
    <w:rsid w:val="00065A41"/>
    <w:rsid w:val="00071174"/>
    <w:rsid w:val="00071B39"/>
    <w:rsid w:val="00072B85"/>
    <w:rsid w:val="000731A0"/>
    <w:rsid w:val="0007331F"/>
    <w:rsid w:val="000745D8"/>
    <w:rsid w:val="0007472D"/>
    <w:rsid w:val="00075AD4"/>
    <w:rsid w:val="00076952"/>
    <w:rsid w:val="000831DE"/>
    <w:rsid w:val="00083DDF"/>
    <w:rsid w:val="000847D5"/>
    <w:rsid w:val="00084FC6"/>
    <w:rsid w:val="00085748"/>
    <w:rsid w:val="00086366"/>
    <w:rsid w:val="00086A06"/>
    <w:rsid w:val="00086A99"/>
    <w:rsid w:val="0009062B"/>
    <w:rsid w:val="000917CC"/>
    <w:rsid w:val="00092676"/>
    <w:rsid w:val="000933B8"/>
    <w:rsid w:val="0009351E"/>
    <w:rsid w:val="00093CDC"/>
    <w:rsid w:val="0009688E"/>
    <w:rsid w:val="00096909"/>
    <w:rsid w:val="000975B5"/>
    <w:rsid w:val="00097D1C"/>
    <w:rsid w:val="000A0471"/>
    <w:rsid w:val="000A25C9"/>
    <w:rsid w:val="000A3C1C"/>
    <w:rsid w:val="000A4011"/>
    <w:rsid w:val="000A48DA"/>
    <w:rsid w:val="000A5A76"/>
    <w:rsid w:val="000A7CCE"/>
    <w:rsid w:val="000B0C83"/>
    <w:rsid w:val="000B0F9A"/>
    <w:rsid w:val="000B1EA3"/>
    <w:rsid w:val="000B230F"/>
    <w:rsid w:val="000B3624"/>
    <w:rsid w:val="000B3F76"/>
    <w:rsid w:val="000B59E5"/>
    <w:rsid w:val="000B602D"/>
    <w:rsid w:val="000B6D33"/>
    <w:rsid w:val="000B7E24"/>
    <w:rsid w:val="000C1114"/>
    <w:rsid w:val="000C1299"/>
    <w:rsid w:val="000C26F4"/>
    <w:rsid w:val="000C3406"/>
    <w:rsid w:val="000C3A55"/>
    <w:rsid w:val="000C4BCD"/>
    <w:rsid w:val="000C4FBA"/>
    <w:rsid w:val="000C4FDE"/>
    <w:rsid w:val="000C59FE"/>
    <w:rsid w:val="000D0E9B"/>
    <w:rsid w:val="000D176E"/>
    <w:rsid w:val="000D2D6E"/>
    <w:rsid w:val="000D3C9D"/>
    <w:rsid w:val="000D451B"/>
    <w:rsid w:val="000D6FFF"/>
    <w:rsid w:val="000E02D1"/>
    <w:rsid w:val="000E3E4A"/>
    <w:rsid w:val="000E444F"/>
    <w:rsid w:val="000E4876"/>
    <w:rsid w:val="000E5B99"/>
    <w:rsid w:val="000E5BC0"/>
    <w:rsid w:val="000E61D2"/>
    <w:rsid w:val="000E7170"/>
    <w:rsid w:val="000F15D0"/>
    <w:rsid w:val="000F2B19"/>
    <w:rsid w:val="000F2CDF"/>
    <w:rsid w:val="000F3C75"/>
    <w:rsid w:val="000F47EC"/>
    <w:rsid w:val="000F4838"/>
    <w:rsid w:val="000F6175"/>
    <w:rsid w:val="000F71D8"/>
    <w:rsid w:val="000F73A3"/>
    <w:rsid w:val="000F78BF"/>
    <w:rsid w:val="000F78CB"/>
    <w:rsid w:val="001002BC"/>
    <w:rsid w:val="00100DF7"/>
    <w:rsid w:val="001018CB"/>
    <w:rsid w:val="001018E3"/>
    <w:rsid w:val="00102500"/>
    <w:rsid w:val="001031E4"/>
    <w:rsid w:val="00103FFF"/>
    <w:rsid w:val="001044A7"/>
    <w:rsid w:val="001049EC"/>
    <w:rsid w:val="001052F1"/>
    <w:rsid w:val="00106F42"/>
    <w:rsid w:val="00107ADA"/>
    <w:rsid w:val="00111795"/>
    <w:rsid w:val="00113F08"/>
    <w:rsid w:val="0011514E"/>
    <w:rsid w:val="0011611E"/>
    <w:rsid w:val="00117B03"/>
    <w:rsid w:val="00120048"/>
    <w:rsid w:val="001201D9"/>
    <w:rsid w:val="00120E02"/>
    <w:rsid w:val="00121D4E"/>
    <w:rsid w:val="0012256C"/>
    <w:rsid w:val="00122D18"/>
    <w:rsid w:val="00123BD0"/>
    <w:rsid w:val="00124A69"/>
    <w:rsid w:val="00126337"/>
    <w:rsid w:val="0012660B"/>
    <w:rsid w:val="001278E2"/>
    <w:rsid w:val="00127AE2"/>
    <w:rsid w:val="001300C9"/>
    <w:rsid w:val="001325B7"/>
    <w:rsid w:val="0013265B"/>
    <w:rsid w:val="00132786"/>
    <w:rsid w:val="001338CB"/>
    <w:rsid w:val="001342DD"/>
    <w:rsid w:val="00137153"/>
    <w:rsid w:val="001374C4"/>
    <w:rsid w:val="001375B1"/>
    <w:rsid w:val="00137C55"/>
    <w:rsid w:val="0014027B"/>
    <w:rsid w:val="001404D3"/>
    <w:rsid w:val="001423EB"/>
    <w:rsid w:val="001434B5"/>
    <w:rsid w:val="001438BA"/>
    <w:rsid w:val="00144A49"/>
    <w:rsid w:val="00144ECC"/>
    <w:rsid w:val="001452DC"/>
    <w:rsid w:val="001456B7"/>
    <w:rsid w:val="001478FD"/>
    <w:rsid w:val="0015122B"/>
    <w:rsid w:val="00151AA6"/>
    <w:rsid w:val="001529BC"/>
    <w:rsid w:val="001537F7"/>
    <w:rsid w:val="001538E4"/>
    <w:rsid w:val="001554CA"/>
    <w:rsid w:val="00155E4C"/>
    <w:rsid w:val="001562AC"/>
    <w:rsid w:val="00156A79"/>
    <w:rsid w:val="00160020"/>
    <w:rsid w:val="0016082A"/>
    <w:rsid w:val="001630F2"/>
    <w:rsid w:val="001638F3"/>
    <w:rsid w:val="00164BC2"/>
    <w:rsid w:val="00165DE0"/>
    <w:rsid w:val="00166461"/>
    <w:rsid w:val="00167E48"/>
    <w:rsid w:val="00171101"/>
    <w:rsid w:val="00171282"/>
    <w:rsid w:val="00172743"/>
    <w:rsid w:val="0017288B"/>
    <w:rsid w:val="00175350"/>
    <w:rsid w:val="00175967"/>
    <w:rsid w:val="001759B0"/>
    <w:rsid w:val="00177AFF"/>
    <w:rsid w:val="0018088A"/>
    <w:rsid w:val="00180A7A"/>
    <w:rsid w:val="00182CD8"/>
    <w:rsid w:val="00183175"/>
    <w:rsid w:val="00184027"/>
    <w:rsid w:val="00184A73"/>
    <w:rsid w:val="00185238"/>
    <w:rsid w:val="00185DAA"/>
    <w:rsid w:val="001865B8"/>
    <w:rsid w:val="001866AF"/>
    <w:rsid w:val="00187442"/>
    <w:rsid w:val="00187773"/>
    <w:rsid w:val="001901BA"/>
    <w:rsid w:val="00190732"/>
    <w:rsid w:val="00190B8C"/>
    <w:rsid w:val="001967FE"/>
    <w:rsid w:val="001976FB"/>
    <w:rsid w:val="001A03E3"/>
    <w:rsid w:val="001A05B2"/>
    <w:rsid w:val="001A0BE4"/>
    <w:rsid w:val="001A0F38"/>
    <w:rsid w:val="001A29CB"/>
    <w:rsid w:val="001A4020"/>
    <w:rsid w:val="001A560E"/>
    <w:rsid w:val="001A5C52"/>
    <w:rsid w:val="001A7513"/>
    <w:rsid w:val="001A7982"/>
    <w:rsid w:val="001A7CE3"/>
    <w:rsid w:val="001A7CF0"/>
    <w:rsid w:val="001B05AE"/>
    <w:rsid w:val="001B07D8"/>
    <w:rsid w:val="001B11B8"/>
    <w:rsid w:val="001B34A3"/>
    <w:rsid w:val="001B39A3"/>
    <w:rsid w:val="001B4758"/>
    <w:rsid w:val="001B4BAF"/>
    <w:rsid w:val="001B5A03"/>
    <w:rsid w:val="001B6A75"/>
    <w:rsid w:val="001B746E"/>
    <w:rsid w:val="001B7C12"/>
    <w:rsid w:val="001B7C7A"/>
    <w:rsid w:val="001C029C"/>
    <w:rsid w:val="001C0649"/>
    <w:rsid w:val="001C0932"/>
    <w:rsid w:val="001C118E"/>
    <w:rsid w:val="001C18C7"/>
    <w:rsid w:val="001C1EF4"/>
    <w:rsid w:val="001C46CE"/>
    <w:rsid w:val="001C5AF9"/>
    <w:rsid w:val="001C5B0F"/>
    <w:rsid w:val="001C5D09"/>
    <w:rsid w:val="001C7011"/>
    <w:rsid w:val="001D0366"/>
    <w:rsid w:val="001D3171"/>
    <w:rsid w:val="001D3D12"/>
    <w:rsid w:val="001D3DD1"/>
    <w:rsid w:val="001D4DCE"/>
    <w:rsid w:val="001D5A40"/>
    <w:rsid w:val="001D6F30"/>
    <w:rsid w:val="001E2FDB"/>
    <w:rsid w:val="001E3C9E"/>
    <w:rsid w:val="001E4991"/>
    <w:rsid w:val="001E4B1D"/>
    <w:rsid w:val="001E5A0D"/>
    <w:rsid w:val="001E6A76"/>
    <w:rsid w:val="001F1DF1"/>
    <w:rsid w:val="001F2BD0"/>
    <w:rsid w:val="001F2F40"/>
    <w:rsid w:val="001F4649"/>
    <w:rsid w:val="001F4BE6"/>
    <w:rsid w:val="001F5673"/>
    <w:rsid w:val="001F59EB"/>
    <w:rsid w:val="001F6B8B"/>
    <w:rsid w:val="002021D8"/>
    <w:rsid w:val="002023D2"/>
    <w:rsid w:val="00202A68"/>
    <w:rsid w:val="002057F5"/>
    <w:rsid w:val="00205952"/>
    <w:rsid w:val="00205A77"/>
    <w:rsid w:val="002062E3"/>
    <w:rsid w:val="00206354"/>
    <w:rsid w:val="00206FB9"/>
    <w:rsid w:val="00207BE0"/>
    <w:rsid w:val="00210AA0"/>
    <w:rsid w:val="002112C7"/>
    <w:rsid w:val="00211C21"/>
    <w:rsid w:val="002124F7"/>
    <w:rsid w:val="002134EA"/>
    <w:rsid w:val="002143CC"/>
    <w:rsid w:val="00214E0F"/>
    <w:rsid w:val="002156B3"/>
    <w:rsid w:val="00215B82"/>
    <w:rsid w:val="00216525"/>
    <w:rsid w:val="00217C42"/>
    <w:rsid w:val="0022030B"/>
    <w:rsid w:val="0022219E"/>
    <w:rsid w:val="00222453"/>
    <w:rsid w:val="00222555"/>
    <w:rsid w:val="002228CF"/>
    <w:rsid w:val="002229FE"/>
    <w:rsid w:val="002234A2"/>
    <w:rsid w:val="00223785"/>
    <w:rsid w:val="00223952"/>
    <w:rsid w:val="00223E67"/>
    <w:rsid w:val="0022461A"/>
    <w:rsid w:val="002260BC"/>
    <w:rsid w:val="002261D0"/>
    <w:rsid w:val="0023002C"/>
    <w:rsid w:val="002300DD"/>
    <w:rsid w:val="002314AF"/>
    <w:rsid w:val="00231577"/>
    <w:rsid w:val="002320A8"/>
    <w:rsid w:val="0023265C"/>
    <w:rsid w:val="00232D37"/>
    <w:rsid w:val="00233262"/>
    <w:rsid w:val="0023351C"/>
    <w:rsid w:val="00233A99"/>
    <w:rsid w:val="00233E6E"/>
    <w:rsid w:val="002349E2"/>
    <w:rsid w:val="00235016"/>
    <w:rsid w:val="0023516C"/>
    <w:rsid w:val="00236EC7"/>
    <w:rsid w:val="00237124"/>
    <w:rsid w:val="00237CE3"/>
    <w:rsid w:val="00241C8A"/>
    <w:rsid w:val="00242403"/>
    <w:rsid w:val="002436AB"/>
    <w:rsid w:val="00244DC4"/>
    <w:rsid w:val="0024561B"/>
    <w:rsid w:val="002466EB"/>
    <w:rsid w:val="00246975"/>
    <w:rsid w:val="00252B53"/>
    <w:rsid w:val="00253027"/>
    <w:rsid w:val="00253646"/>
    <w:rsid w:val="002544CE"/>
    <w:rsid w:val="0025520B"/>
    <w:rsid w:val="002558D0"/>
    <w:rsid w:val="002559D0"/>
    <w:rsid w:val="002561D8"/>
    <w:rsid w:val="00256E16"/>
    <w:rsid w:val="00257D68"/>
    <w:rsid w:val="00260793"/>
    <w:rsid w:val="0026277E"/>
    <w:rsid w:val="00262CFC"/>
    <w:rsid w:val="00263462"/>
    <w:rsid w:val="00263906"/>
    <w:rsid w:val="00265278"/>
    <w:rsid w:val="002655CA"/>
    <w:rsid w:val="00265B1D"/>
    <w:rsid w:val="00265E9F"/>
    <w:rsid w:val="00267887"/>
    <w:rsid w:val="0027079D"/>
    <w:rsid w:val="0027191D"/>
    <w:rsid w:val="0027195E"/>
    <w:rsid w:val="00274768"/>
    <w:rsid w:val="00274BA8"/>
    <w:rsid w:val="00274D61"/>
    <w:rsid w:val="002756E5"/>
    <w:rsid w:val="00276E4B"/>
    <w:rsid w:val="00277208"/>
    <w:rsid w:val="00277550"/>
    <w:rsid w:val="002777B5"/>
    <w:rsid w:val="00280C14"/>
    <w:rsid w:val="0028127A"/>
    <w:rsid w:val="002812C9"/>
    <w:rsid w:val="002813F0"/>
    <w:rsid w:val="00281A28"/>
    <w:rsid w:val="00282200"/>
    <w:rsid w:val="00284F86"/>
    <w:rsid w:val="00285726"/>
    <w:rsid w:val="00286D80"/>
    <w:rsid w:val="002870D7"/>
    <w:rsid w:val="00287F22"/>
    <w:rsid w:val="002906BA"/>
    <w:rsid w:val="0029191F"/>
    <w:rsid w:val="00292167"/>
    <w:rsid w:val="00292194"/>
    <w:rsid w:val="00293ED2"/>
    <w:rsid w:val="00294748"/>
    <w:rsid w:val="00294879"/>
    <w:rsid w:val="00295175"/>
    <w:rsid w:val="00295301"/>
    <w:rsid w:val="002953E0"/>
    <w:rsid w:val="002A0278"/>
    <w:rsid w:val="002A03F2"/>
    <w:rsid w:val="002A0B60"/>
    <w:rsid w:val="002A24F2"/>
    <w:rsid w:val="002A45CC"/>
    <w:rsid w:val="002A5D63"/>
    <w:rsid w:val="002A68AA"/>
    <w:rsid w:val="002A6A11"/>
    <w:rsid w:val="002A79AB"/>
    <w:rsid w:val="002A7A30"/>
    <w:rsid w:val="002B1DE3"/>
    <w:rsid w:val="002B302C"/>
    <w:rsid w:val="002B60AA"/>
    <w:rsid w:val="002B6801"/>
    <w:rsid w:val="002B6C4B"/>
    <w:rsid w:val="002C0CAC"/>
    <w:rsid w:val="002C2175"/>
    <w:rsid w:val="002C2663"/>
    <w:rsid w:val="002C2949"/>
    <w:rsid w:val="002C2F07"/>
    <w:rsid w:val="002C4D71"/>
    <w:rsid w:val="002C5186"/>
    <w:rsid w:val="002C6656"/>
    <w:rsid w:val="002C682D"/>
    <w:rsid w:val="002C6B94"/>
    <w:rsid w:val="002D13AC"/>
    <w:rsid w:val="002D13BF"/>
    <w:rsid w:val="002D18F4"/>
    <w:rsid w:val="002D30A7"/>
    <w:rsid w:val="002D3C39"/>
    <w:rsid w:val="002D75DA"/>
    <w:rsid w:val="002E0CA6"/>
    <w:rsid w:val="002E22DD"/>
    <w:rsid w:val="002E345A"/>
    <w:rsid w:val="002E3793"/>
    <w:rsid w:val="002E3CD0"/>
    <w:rsid w:val="002E4A03"/>
    <w:rsid w:val="002E5B45"/>
    <w:rsid w:val="002E664F"/>
    <w:rsid w:val="002E73A9"/>
    <w:rsid w:val="002E7D61"/>
    <w:rsid w:val="002E7E1E"/>
    <w:rsid w:val="002F089B"/>
    <w:rsid w:val="002F0D37"/>
    <w:rsid w:val="002F0F5B"/>
    <w:rsid w:val="002F11F4"/>
    <w:rsid w:val="002F13D9"/>
    <w:rsid w:val="002F1604"/>
    <w:rsid w:val="002F1DC8"/>
    <w:rsid w:val="002F374E"/>
    <w:rsid w:val="002F469C"/>
    <w:rsid w:val="002F5110"/>
    <w:rsid w:val="002F6239"/>
    <w:rsid w:val="002F627D"/>
    <w:rsid w:val="00301AA9"/>
    <w:rsid w:val="00302623"/>
    <w:rsid w:val="003039E6"/>
    <w:rsid w:val="003044F1"/>
    <w:rsid w:val="00304E20"/>
    <w:rsid w:val="00304EB9"/>
    <w:rsid w:val="0030567A"/>
    <w:rsid w:val="003074DE"/>
    <w:rsid w:val="0031002A"/>
    <w:rsid w:val="00310C28"/>
    <w:rsid w:val="003135BD"/>
    <w:rsid w:val="00314F7C"/>
    <w:rsid w:val="0031549A"/>
    <w:rsid w:val="003160F2"/>
    <w:rsid w:val="003169BD"/>
    <w:rsid w:val="00321F0C"/>
    <w:rsid w:val="00323682"/>
    <w:rsid w:val="003239E8"/>
    <w:rsid w:val="00324598"/>
    <w:rsid w:val="00325F4F"/>
    <w:rsid w:val="0032669C"/>
    <w:rsid w:val="00326D2C"/>
    <w:rsid w:val="00326DC8"/>
    <w:rsid w:val="0032704C"/>
    <w:rsid w:val="00327BB7"/>
    <w:rsid w:val="00330265"/>
    <w:rsid w:val="00333C79"/>
    <w:rsid w:val="00334091"/>
    <w:rsid w:val="00334521"/>
    <w:rsid w:val="00335271"/>
    <w:rsid w:val="00336877"/>
    <w:rsid w:val="003374B2"/>
    <w:rsid w:val="003401D7"/>
    <w:rsid w:val="003415D0"/>
    <w:rsid w:val="00341AD0"/>
    <w:rsid w:val="003428B2"/>
    <w:rsid w:val="003434B1"/>
    <w:rsid w:val="00343B59"/>
    <w:rsid w:val="00344A0E"/>
    <w:rsid w:val="00345E8C"/>
    <w:rsid w:val="00346547"/>
    <w:rsid w:val="00347445"/>
    <w:rsid w:val="0034768D"/>
    <w:rsid w:val="00347874"/>
    <w:rsid w:val="00351F3F"/>
    <w:rsid w:val="00352738"/>
    <w:rsid w:val="0035299A"/>
    <w:rsid w:val="00354167"/>
    <w:rsid w:val="00354688"/>
    <w:rsid w:val="00355AA1"/>
    <w:rsid w:val="003574CB"/>
    <w:rsid w:val="00357969"/>
    <w:rsid w:val="00357BB0"/>
    <w:rsid w:val="00360F6A"/>
    <w:rsid w:val="00361A79"/>
    <w:rsid w:val="00361DBD"/>
    <w:rsid w:val="003628B9"/>
    <w:rsid w:val="00363962"/>
    <w:rsid w:val="00363D88"/>
    <w:rsid w:val="00366414"/>
    <w:rsid w:val="00367047"/>
    <w:rsid w:val="0037018A"/>
    <w:rsid w:val="00371264"/>
    <w:rsid w:val="00372847"/>
    <w:rsid w:val="00372BFF"/>
    <w:rsid w:val="003737A8"/>
    <w:rsid w:val="00373D64"/>
    <w:rsid w:val="00374202"/>
    <w:rsid w:val="00374765"/>
    <w:rsid w:val="003748A7"/>
    <w:rsid w:val="00375D30"/>
    <w:rsid w:val="00376168"/>
    <w:rsid w:val="00376B34"/>
    <w:rsid w:val="00376D66"/>
    <w:rsid w:val="003802C4"/>
    <w:rsid w:val="00380FBB"/>
    <w:rsid w:val="00382DF9"/>
    <w:rsid w:val="00382FEC"/>
    <w:rsid w:val="0038318E"/>
    <w:rsid w:val="00383D1C"/>
    <w:rsid w:val="00384450"/>
    <w:rsid w:val="00384B00"/>
    <w:rsid w:val="00386A0C"/>
    <w:rsid w:val="00387762"/>
    <w:rsid w:val="00387EB9"/>
    <w:rsid w:val="00391737"/>
    <w:rsid w:val="00392BA8"/>
    <w:rsid w:val="00393477"/>
    <w:rsid w:val="0039584A"/>
    <w:rsid w:val="003A1518"/>
    <w:rsid w:val="003A1D16"/>
    <w:rsid w:val="003A1FBC"/>
    <w:rsid w:val="003A29E9"/>
    <w:rsid w:val="003A2A99"/>
    <w:rsid w:val="003A2D31"/>
    <w:rsid w:val="003A2DF2"/>
    <w:rsid w:val="003A2E10"/>
    <w:rsid w:val="003A55BE"/>
    <w:rsid w:val="003A61F0"/>
    <w:rsid w:val="003A7297"/>
    <w:rsid w:val="003A73F2"/>
    <w:rsid w:val="003B5755"/>
    <w:rsid w:val="003B6707"/>
    <w:rsid w:val="003B7784"/>
    <w:rsid w:val="003C01A5"/>
    <w:rsid w:val="003C01B5"/>
    <w:rsid w:val="003C0BA9"/>
    <w:rsid w:val="003C1FFF"/>
    <w:rsid w:val="003C2334"/>
    <w:rsid w:val="003C278C"/>
    <w:rsid w:val="003C2DED"/>
    <w:rsid w:val="003C4C17"/>
    <w:rsid w:val="003C4FBD"/>
    <w:rsid w:val="003C5A1C"/>
    <w:rsid w:val="003C62D9"/>
    <w:rsid w:val="003C6620"/>
    <w:rsid w:val="003D260B"/>
    <w:rsid w:val="003D296F"/>
    <w:rsid w:val="003D2E0A"/>
    <w:rsid w:val="003D2F5E"/>
    <w:rsid w:val="003D325C"/>
    <w:rsid w:val="003D35E2"/>
    <w:rsid w:val="003D389F"/>
    <w:rsid w:val="003D3C42"/>
    <w:rsid w:val="003D4CBC"/>
    <w:rsid w:val="003D4FAB"/>
    <w:rsid w:val="003D5B17"/>
    <w:rsid w:val="003D6408"/>
    <w:rsid w:val="003D6CAC"/>
    <w:rsid w:val="003D6E82"/>
    <w:rsid w:val="003D7E47"/>
    <w:rsid w:val="003E0914"/>
    <w:rsid w:val="003E15A1"/>
    <w:rsid w:val="003E1AA6"/>
    <w:rsid w:val="003E334E"/>
    <w:rsid w:val="003E3DD5"/>
    <w:rsid w:val="003E4085"/>
    <w:rsid w:val="003E46C5"/>
    <w:rsid w:val="003E58EE"/>
    <w:rsid w:val="003E654C"/>
    <w:rsid w:val="003E6C00"/>
    <w:rsid w:val="003E730B"/>
    <w:rsid w:val="003E7F25"/>
    <w:rsid w:val="003F02E4"/>
    <w:rsid w:val="003F082D"/>
    <w:rsid w:val="003F0954"/>
    <w:rsid w:val="003F0F96"/>
    <w:rsid w:val="003F1129"/>
    <w:rsid w:val="003F1AC5"/>
    <w:rsid w:val="003F20C9"/>
    <w:rsid w:val="003F2DDB"/>
    <w:rsid w:val="003F4E4D"/>
    <w:rsid w:val="003F5E28"/>
    <w:rsid w:val="003F699A"/>
    <w:rsid w:val="003F7759"/>
    <w:rsid w:val="003F7CF8"/>
    <w:rsid w:val="003F7D71"/>
    <w:rsid w:val="00400F3A"/>
    <w:rsid w:val="00401482"/>
    <w:rsid w:val="004024CD"/>
    <w:rsid w:val="0040317D"/>
    <w:rsid w:val="00405188"/>
    <w:rsid w:val="00406437"/>
    <w:rsid w:val="00407976"/>
    <w:rsid w:val="00410DF6"/>
    <w:rsid w:val="00411DCB"/>
    <w:rsid w:val="0041233B"/>
    <w:rsid w:val="00413401"/>
    <w:rsid w:val="00413973"/>
    <w:rsid w:val="004140D1"/>
    <w:rsid w:val="00415263"/>
    <w:rsid w:val="00416244"/>
    <w:rsid w:val="004177E8"/>
    <w:rsid w:val="00420F7C"/>
    <w:rsid w:val="00421333"/>
    <w:rsid w:val="00422AD2"/>
    <w:rsid w:val="00423A58"/>
    <w:rsid w:val="00423F56"/>
    <w:rsid w:val="00424134"/>
    <w:rsid w:val="00424922"/>
    <w:rsid w:val="00425AC4"/>
    <w:rsid w:val="00425D7D"/>
    <w:rsid w:val="00426835"/>
    <w:rsid w:val="00426E61"/>
    <w:rsid w:val="00427834"/>
    <w:rsid w:val="00427870"/>
    <w:rsid w:val="0043094F"/>
    <w:rsid w:val="004343F8"/>
    <w:rsid w:val="00434F60"/>
    <w:rsid w:val="00435F79"/>
    <w:rsid w:val="00437F54"/>
    <w:rsid w:val="004406B5"/>
    <w:rsid w:val="00443BF5"/>
    <w:rsid w:val="004447B0"/>
    <w:rsid w:val="004476A4"/>
    <w:rsid w:val="004510CC"/>
    <w:rsid w:val="00451449"/>
    <w:rsid w:val="00453E4A"/>
    <w:rsid w:val="00453EEF"/>
    <w:rsid w:val="00454F65"/>
    <w:rsid w:val="00456951"/>
    <w:rsid w:val="004577D5"/>
    <w:rsid w:val="00457859"/>
    <w:rsid w:val="0046089B"/>
    <w:rsid w:val="0046106A"/>
    <w:rsid w:val="004613C1"/>
    <w:rsid w:val="004619F6"/>
    <w:rsid w:val="00461BD0"/>
    <w:rsid w:val="0046279F"/>
    <w:rsid w:val="0046355B"/>
    <w:rsid w:val="00463B8A"/>
    <w:rsid w:val="0046749E"/>
    <w:rsid w:val="00467ED6"/>
    <w:rsid w:val="00470B56"/>
    <w:rsid w:val="0047311B"/>
    <w:rsid w:val="0047394D"/>
    <w:rsid w:val="00473C05"/>
    <w:rsid w:val="0047402E"/>
    <w:rsid w:val="004742DB"/>
    <w:rsid w:val="0047447F"/>
    <w:rsid w:val="00475335"/>
    <w:rsid w:val="00476834"/>
    <w:rsid w:val="00477290"/>
    <w:rsid w:val="00477477"/>
    <w:rsid w:val="004807EC"/>
    <w:rsid w:val="004832FF"/>
    <w:rsid w:val="00484745"/>
    <w:rsid w:val="0048478F"/>
    <w:rsid w:val="00484C9F"/>
    <w:rsid w:val="00484FC2"/>
    <w:rsid w:val="00485059"/>
    <w:rsid w:val="00485946"/>
    <w:rsid w:val="004876BD"/>
    <w:rsid w:val="0049249C"/>
    <w:rsid w:val="00494710"/>
    <w:rsid w:val="00495EF4"/>
    <w:rsid w:val="00496BA6"/>
    <w:rsid w:val="004A1A11"/>
    <w:rsid w:val="004A3311"/>
    <w:rsid w:val="004A39C5"/>
    <w:rsid w:val="004A4CF1"/>
    <w:rsid w:val="004A4F38"/>
    <w:rsid w:val="004A6249"/>
    <w:rsid w:val="004A6DDA"/>
    <w:rsid w:val="004B0F29"/>
    <w:rsid w:val="004B1876"/>
    <w:rsid w:val="004B28F7"/>
    <w:rsid w:val="004B2AE7"/>
    <w:rsid w:val="004B4B35"/>
    <w:rsid w:val="004B51A7"/>
    <w:rsid w:val="004B52B6"/>
    <w:rsid w:val="004B5E2B"/>
    <w:rsid w:val="004B603E"/>
    <w:rsid w:val="004B6470"/>
    <w:rsid w:val="004B64DE"/>
    <w:rsid w:val="004B65C7"/>
    <w:rsid w:val="004B663A"/>
    <w:rsid w:val="004B6F1A"/>
    <w:rsid w:val="004B7AA6"/>
    <w:rsid w:val="004C093C"/>
    <w:rsid w:val="004C2254"/>
    <w:rsid w:val="004C30C5"/>
    <w:rsid w:val="004C30ED"/>
    <w:rsid w:val="004C3A1C"/>
    <w:rsid w:val="004C3A42"/>
    <w:rsid w:val="004C4EC4"/>
    <w:rsid w:val="004C5929"/>
    <w:rsid w:val="004C6B7E"/>
    <w:rsid w:val="004C6EA4"/>
    <w:rsid w:val="004C73AB"/>
    <w:rsid w:val="004D0620"/>
    <w:rsid w:val="004D08F6"/>
    <w:rsid w:val="004D09F9"/>
    <w:rsid w:val="004D1EDF"/>
    <w:rsid w:val="004D3332"/>
    <w:rsid w:val="004D4B7C"/>
    <w:rsid w:val="004D6F5D"/>
    <w:rsid w:val="004D70DD"/>
    <w:rsid w:val="004D7A6D"/>
    <w:rsid w:val="004E0150"/>
    <w:rsid w:val="004E04FE"/>
    <w:rsid w:val="004E1D7F"/>
    <w:rsid w:val="004E289D"/>
    <w:rsid w:val="004E2B66"/>
    <w:rsid w:val="004E4CA0"/>
    <w:rsid w:val="004E5E10"/>
    <w:rsid w:val="004F138E"/>
    <w:rsid w:val="004F25C5"/>
    <w:rsid w:val="004F35FE"/>
    <w:rsid w:val="004F3771"/>
    <w:rsid w:val="004F461C"/>
    <w:rsid w:val="004F48B4"/>
    <w:rsid w:val="004F4AB7"/>
    <w:rsid w:val="004F57B9"/>
    <w:rsid w:val="004F58F1"/>
    <w:rsid w:val="004F7244"/>
    <w:rsid w:val="005002ED"/>
    <w:rsid w:val="00500F70"/>
    <w:rsid w:val="00501863"/>
    <w:rsid w:val="00502460"/>
    <w:rsid w:val="00504208"/>
    <w:rsid w:val="00505629"/>
    <w:rsid w:val="00510E71"/>
    <w:rsid w:val="00511CA8"/>
    <w:rsid w:val="005127D5"/>
    <w:rsid w:val="00512F3F"/>
    <w:rsid w:val="0051445A"/>
    <w:rsid w:val="005145E9"/>
    <w:rsid w:val="00515C58"/>
    <w:rsid w:val="0051684B"/>
    <w:rsid w:val="00521CCC"/>
    <w:rsid w:val="005222EF"/>
    <w:rsid w:val="005223D7"/>
    <w:rsid w:val="00522D69"/>
    <w:rsid w:val="00523500"/>
    <w:rsid w:val="00525435"/>
    <w:rsid w:val="00525A26"/>
    <w:rsid w:val="0052791F"/>
    <w:rsid w:val="0053093F"/>
    <w:rsid w:val="00530F91"/>
    <w:rsid w:val="00532420"/>
    <w:rsid w:val="005338F0"/>
    <w:rsid w:val="00536158"/>
    <w:rsid w:val="00536AD0"/>
    <w:rsid w:val="00537121"/>
    <w:rsid w:val="00537C17"/>
    <w:rsid w:val="00537D15"/>
    <w:rsid w:val="00540DAB"/>
    <w:rsid w:val="005422A3"/>
    <w:rsid w:val="005429EE"/>
    <w:rsid w:val="00542B24"/>
    <w:rsid w:val="00542E59"/>
    <w:rsid w:val="00543DEE"/>
    <w:rsid w:val="005440F2"/>
    <w:rsid w:val="0054559C"/>
    <w:rsid w:val="00545729"/>
    <w:rsid w:val="0054629F"/>
    <w:rsid w:val="0054660E"/>
    <w:rsid w:val="00546CEA"/>
    <w:rsid w:val="00547F02"/>
    <w:rsid w:val="00550837"/>
    <w:rsid w:val="00550B9E"/>
    <w:rsid w:val="005511EA"/>
    <w:rsid w:val="005513E9"/>
    <w:rsid w:val="005534CE"/>
    <w:rsid w:val="005534DF"/>
    <w:rsid w:val="00555051"/>
    <w:rsid w:val="00555136"/>
    <w:rsid w:val="0055570B"/>
    <w:rsid w:val="00556FD3"/>
    <w:rsid w:val="00557B21"/>
    <w:rsid w:val="00560653"/>
    <w:rsid w:val="005614AC"/>
    <w:rsid w:val="00561661"/>
    <w:rsid w:val="005634A7"/>
    <w:rsid w:val="00563554"/>
    <w:rsid w:val="005646E1"/>
    <w:rsid w:val="00564AD2"/>
    <w:rsid w:val="005671AB"/>
    <w:rsid w:val="0057220D"/>
    <w:rsid w:val="00572EB9"/>
    <w:rsid w:val="0057307E"/>
    <w:rsid w:val="005732F1"/>
    <w:rsid w:val="0057554F"/>
    <w:rsid w:val="005772E3"/>
    <w:rsid w:val="00580566"/>
    <w:rsid w:val="005844A2"/>
    <w:rsid w:val="00584AEA"/>
    <w:rsid w:val="005854C2"/>
    <w:rsid w:val="00586777"/>
    <w:rsid w:val="00587F9F"/>
    <w:rsid w:val="005900AC"/>
    <w:rsid w:val="005913C6"/>
    <w:rsid w:val="0059378B"/>
    <w:rsid w:val="00593D95"/>
    <w:rsid w:val="005943FD"/>
    <w:rsid w:val="00595354"/>
    <w:rsid w:val="0059590F"/>
    <w:rsid w:val="005967BB"/>
    <w:rsid w:val="005972B4"/>
    <w:rsid w:val="005A033B"/>
    <w:rsid w:val="005A115F"/>
    <w:rsid w:val="005A14F3"/>
    <w:rsid w:val="005A1749"/>
    <w:rsid w:val="005A4CEC"/>
    <w:rsid w:val="005A6B9A"/>
    <w:rsid w:val="005A6CA9"/>
    <w:rsid w:val="005A7069"/>
    <w:rsid w:val="005A73A9"/>
    <w:rsid w:val="005A7D9E"/>
    <w:rsid w:val="005B2482"/>
    <w:rsid w:val="005B27CC"/>
    <w:rsid w:val="005B3424"/>
    <w:rsid w:val="005B776B"/>
    <w:rsid w:val="005B7A05"/>
    <w:rsid w:val="005C1728"/>
    <w:rsid w:val="005C1EED"/>
    <w:rsid w:val="005C29CD"/>
    <w:rsid w:val="005C3689"/>
    <w:rsid w:val="005C456B"/>
    <w:rsid w:val="005C4853"/>
    <w:rsid w:val="005D09CC"/>
    <w:rsid w:val="005D0DB7"/>
    <w:rsid w:val="005D15B9"/>
    <w:rsid w:val="005D15CF"/>
    <w:rsid w:val="005D5FE9"/>
    <w:rsid w:val="005D60A5"/>
    <w:rsid w:val="005D6484"/>
    <w:rsid w:val="005D6C8F"/>
    <w:rsid w:val="005D7D7D"/>
    <w:rsid w:val="005E0643"/>
    <w:rsid w:val="005E07A1"/>
    <w:rsid w:val="005E35B5"/>
    <w:rsid w:val="005E39FD"/>
    <w:rsid w:val="005E3BEB"/>
    <w:rsid w:val="005E4214"/>
    <w:rsid w:val="005E513A"/>
    <w:rsid w:val="005E6B24"/>
    <w:rsid w:val="005E720C"/>
    <w:rsid w:val="005E7AEA"/>
    <w:rsid w:val="005E7C01"/>
    <w:rsid w:val="005E7CB1"/>
    <w:rsid w:val="005F0C2E"/>
    <w:rsid w:val="005F0FA2"/>
    <w:rsid w:val="005F11A0"/>
    <w:rsid w:val="005F1D8D"/>
    <w:rsid w:val="005F2288"/>
    <w:rsid w:val="005F396C"/>
    <w:rsid w:val="005F3C3E"/>
    <w:rsid w:val="005F3CB1"/>
    <w:rsid w:val="005F4FA6"/>
    <w:rsid w:val="005F6D83"/>
    <w:rsid w:val="005F7738"/>
    <w:rsid w:val="0060007D"/>
    <w:rsid w:val="00600869"/>
    <w:rsid w:val="006009A5"/>
    <w:rsid w:val="0060141C"/>
    <w:rsid w:val="00602D63"/>
    <w:rsid w:val="0060302E"/>
    <w:rsid w:val="006032E6"/>
    <w:rsid w:val="00603578"/>
    <w:rsid w:val="00603BCA"/>
    <w:rsid w:val="006049DF"/>
    <w:rsid w:val="006055DE"/>
    <w:rsid w:val="00605C69"/>
    <w:rsid w:val="0061130D"/>
    <w:rsid w:val="006113E9"/>
    <w:rsid w:val="006125E5"/>
    <w:rsid w:val="00613AA1"/>
    <w:rsid w:val="0061431D"/>
    <w:rsid w:val="006149EB"/>
    <w:rsid w:val="00614D12"/>
    <w:rsid w:val="00615ECC"/>
    <w:rsid w:val="00616CEE"/>
    <w:rsid w:val="006170CC"/>
    <w:rsid w:val="00617D06"/>
    <w:rsid w:val="00617FF0"/>
    <w:rsid w:val="00620154"/>
    <w:rsid w:val="00620D0E"/>
    <w:rsid w:val="00621422"/>
    <w:rsid w:val="0062180A"/>
    <w:rsid w:val="0062275A"/>
    <w:rsid w:val="0062362C"/>
    <w:rsid w:val="00625053"/>
    <w:rsid w:val="00625177"/>
    <w:rsid w:val="0062523F"/>
    <w:rsid w:val="006258DF"/>
    <w:rsid w:val="00626E5D"/>
    <w:rsid w:val="006304D5"/>
    <w:rsid w:val="006306CA"/>
    <w:rsid w:val="00631C2A"/>
    <w:rsid w:val="00632F40"/>
    <w:rsid w:val="00634C24"/>
    <w:rsid w:val="00634E26"/>
    <w:rsid w:val="00635229"/>
    <w:rsid w:val="00636BD9"/>
    <w:rsid w:val="00636D0D"/>
    <w:rsid w:val="00641653"/>
    <w:rsid w:val="006429EC"/>
    <w:rsid w:val="0064323D"/>
    <w:rsid w:val="00645391"/>
    <w:rsid w:val="00645EA7"/>
    <w:rsid w:val="00646116"/>
    <w:rsid w:val="0064679A"/>
    <w:rsid w:val="00646876"/>
    <w:rsid w:val="00650E7D"/>
    <w:rsid w:val="0065178A"/>
    <w:rsid w:val="00652591"/>
    <w:rsid w:val="00653F20"/>
    <w:rsid w:val="006541C5"/>
    <w:rsid w:val="00655544"/>
    <w:rsid w:val="0065612F"/>
    <w:rsid w:val="006565A8"/>
    <w:rsid w:val="006569B3"/>
    <w:rsid w:val="006578B9"/>
    <w:rsid w:val="00660486"/>
    <w:rsid w:val="00661650"/>
    <w:rsid w:val="00663F5D"/>
    <w:rsid w:val="00664EBF"/>
    <w:rsid w:val="00664FC7"/>
    <w:rsid w:val="006651BC"/>
    <w:rsid w:val="0066777F"/>
    <w:rsid w:val="0067005A"/>
    <w:rsid w:val="006703A6"/>
    <w:rsid w:val="0067066B"/>
    <w:rsid w:val="0067329D"/>
    <w:rsid w:val="006740D2"/>
    <w:rsid w:val="00680B5F"/>
    <w:rsid w:val="006820F6"/>
    <w:rsid w:val="006824F5"/>
    <w:rsid w:val="006844F2"/>
    <w:rsid w:val="00687F22"/>
    <w:rsid w:val="00690C30"/>
    <w:rsid w:val="006919C0"/>
    <w:rsid w:val="00692C86"/>
    <w:rsid w:val="00693162"/>
    <w:rsid w:val="00696B77"/>
    <w:rsid w:val="00696D9F"/>
    <w:rsid w:val="006976A2"/>
    <w:rsid w:val="006A0B9E"/>
    <w:rsid w:val="006A0D04"/>
    <w:rsid w:val="006A3ABD"/>
    <w:rsid w:val="006A5736"/>
    <w:rsid w:val="006A59A2"/>
    <w:rsid w:val="006A5F03"/>
    <w:rsid w:val="006A6205"/>
    <w:rsid w:val="006A62F1"/>
    <w:rsid w:val="006A696A"/>
    <w:rsid w:val="006A6A8E"/>
    <w:rsid w:val="006A7483"/>
    <w:rsid w:val="006A74F1"/>
    <w:rsid w:val="006B0C9A"/>
    <w:rsid w:val="006B2472"/>
    <w:rsid w:val="006B2DE0"/>
    <w:rsid w:val="006B357A"/>
    <w:rsid w:val="006B369A"/>
    <w:rsid w:val="006B5186"/>
    <w:rsid w:val="006B5B48"/>
    <w:rsid w:val="006B7095"/>
    <w:rsid w:val="006B7B92"/>
    <w:rsid w:val="006C030B"/>
    <w:rsid w:val="006C1DCA"/>
    <w:rsid w:val="006C2098"/>
    <w:rsid w:val="006C3004"/>
    <w:rsid w:val="006C3CAD"/>
    <w:rsid w:val="006C55FF"/>
    <w:rsid w:val="006C5A0A"/>
    <w:rsid w:val="006C6A62"/>
    <w:rsid w:val="006D0C4A"/>
    <w:rsid w:val="006D1825"/>
    <w:rsid w:val="006D27F7"/>
    <w:rsid w:val="006D2CC1"/>
    <w:rsid w:val="006D3792"/>
    <w:rsid w:val="006D3ADE"/>
    <w:rsid w:val="006D3C59"/>
    <w:rsid w:val="006D40B2"/>
    <w:rsid w:val="006D51A4"/>
    <w:rsid w:val="006D661E"/>
    <w:rsid w:val="006D724F"/>
    <w:rsid w:val="006D7385"/>
    <w:rsid w:val="006D7CCE"/>
    <w:rsid w:val="006D7F4B"/>
    <w:rsid w:val="006E0AFD"/>
    <w:rsid w:val="006E144A"/>
    <w:rsid w:val="006E1901"/>
    <w:rsid w:val="006E1DAB"/>
    <w:rsid w:val="006E224F"/>
    <w:rsid w:val="006E36BB"/>
    <w:rsid w:val="006E4CEE"/>
    <w:rsid w:val="006E5190"/>
    <w:rsid w:val="006F17E3"/>
    <w:rsid w:val="006F1B4D"/>
    <w:rsid w:val="006F2870"/>
    <w:rsid w:val="006F2AB8"/>
    <w:rsid w:val="006F2C6A"/>
    <w:rsid w:val="006F2FC4"/>
    <w:rsid w:val="006F4610"/>
    <w:rsid w:val="006F5CD2"/>
    <w:rsid w:val="006F6D18"/>
    <w:rsid w:val="006F7783"/>
    <w:rsid w:val="00700584"/>
    <w:rsid w:val="007014BB"/>
    <w:rsid w:val="007061CC"/>
    <w:rsid w:val="007061F4"/>
    <w:rsid w:val="00706365"/>
    <w:rsid w:val="007106AF"/>
    <w:rsid w:val="007108E1"/>
    <w:rsid w:val="00711166"/>
    <w:rsid w:val="00712DC7"/>
    <w:rsid w:val="00714684"/>
    <w:rsid w:val="00716482"/>
    <w:rsid w:val="00716555"/>
    <w:rsid w:val="007176EE"/>
    <w:rsid w:val="00717A7E"/>
    <w:rsid w:val="0072028C"/>
    <w:rsid w:val="0072066C"/>
    <w:rsid w:val="00722DE7"/>
    <w:rsid w:val="00722F33"/>
    <w:rsid w:val="00723005"/>
    <w:rsid w:val="00726941"/>
    <w:rsid w:val="007272C4"/>
    <w:rsid w:val="00732297"/>
    <w:rsid w:val="00732BC2"/>
    <w:rsid w:val="00734E7F"/>
    <w:rsid w:val="007352DC"/>
    <w:rsid w:val="007357C3"/>
    <w:rsid w:val="00736402"/>
    <w:rsid w:val="00737294"/>
    <w:rsid w:val="0073798A"/>
    <w:rsid w:val="007379BB"/>
    <w:rsid w:val="00742B34"/>
    <w:rsid w:val="00742B4A"/>
    <w:rsid w:val="00742C09"/>
    <w:rsid w:val="00743015"/>
    <w:rsid w:val="007436B3"/>
    <w:rsid w:val="00743EF9"/>
    <w:rsid w:val="00743FDF"/>
    <w:rsid w:val="0074521A"/>
    <w:rsid w:val="007455BC"/>
    <w:rsid w:val="00745693"/>
    <w:rsid w:val="00747CEA"/>
    <w:rsid w:val="00747DA1"/>
    <w:rsid w:val="00747E68"/>
    <w:rsid w:val="0075194F"/>
    <w:rsid w:val="00751AC3"/>
    <w:rsid w:val="00751C47"/>
    <w:rsid w:val="00752F17"/>
    <w:rsid w:val="00752FD2"/>
    <w:rsid w:val="00755473"/>
    <w:rsid w:val="00755B3E"/>
    <w:rsid w:val="00757004"/>
    <w:rsid w:val="007576AA"/>
    <w:rsid w:val="007578F4"/>
    <w:rsid w:val="00757C2B"/>
    <w:rsid w:val="00757F19"/>
    <w:rsid w:val="007612A8"/>
    <w:rsid w:val="00763785"/>
    <w:rsid w:val="00765040"/>
    <w:rsid w:val="007656ED"/>
    <w:rsid w:val="00765C21"/>
    <w:rsid w:val="007665B4"/>
    <w:rsid w:val="007679C8"/>
    <w:rsid w:val="007709A9"/>
    <w:rsid w:val="00770B91"/>
    <w:rsid w:val="0077103A"/>
    <w:rsid w:val="00771538"/>
    <w:rsid w:val="00771F1A"/>
    <w:rsid w:val="0077392F"/>
    <w:rsid w:val="00773CC6"/>
    <w:rsid w:val="00773FC2"/>
    <w:rsid w:val="007744E9"/>
    <w:rsid w:val="00774759"/>
    <w:rsid w:val="00774CFE"/>
    <w:rsid w:val="00775A32"/>
    <w:rsid w:val="00780BBC"/>
    <w:rsid w:val="00782988"/>
    <w:rsid w:val="0078356B"/>
    <w:rsid w:val="00784732"/>
    <w:rsid w:val="0078482A"/>
    <w:rsid w:val="00784DB3"/>
    <w:rsid w:val="00786B7E"/>
    <w:rsid w:val="00786D8A"/>
    <w:rsid w:val="00786E67"/>
    <w:rsid w:val="007877F8"/>
    <w:rsid w:val="00791042"/>
    <w:rsid w:val="0079105E"/>
    <w:rsid w:val="00792B76"/>
    <w:rsid w:val="0079375A"/>
    <w:rsid w:val="00793769"/>
    <w:rsid w:val="0079506C"/>
    <w:rsid w:val="0079636B"/>
    <w:rsid w:val="00796545"/>
    <w:rsid w:val="007965F2"/>
    <w:rsid w:val="00796897"/>
    <w:rsid w:val="0079724F"/>
    <w:rsid w:val="007A0A5B"/>
    <w:rsid w:val="007A0F58"/>
    <w:rsid w:val="007A227D"/>
    <w:rsid w:val="007A236C"/>
    <w:rsid w:val="007A2B3E"/>
    <w:rsid w:val="007A2D16"/>
    <w:rsid w:val="007A6BED"/>
    <w:rsid w:val="007A71B9"/>
    <w:rsid w:val="007A7ADA"/>
    <w:rsid w:val="007B02E0"/>
    <w:rsid w:val="007B1CC0"/>
    <w:rsid w:val="007B20BB"/>
    <w:rsid w:val="007B265A"/>
    <w:rsid w:val="007B2B60"/>
    <w:rsid w:val="007B72F3"/>
    <w:rsid w:val="007B777D"/>
    <w:rsid w:val="007C152B"/>
    <w:rsid w:val="007C1A6A"/>
    <w:rsid w:val="007C1F91"/>
    <w:rsid w:val="007C2E97"/>
    <w:rsid w:val="007C3159"/>
    <w:rsid w:val="007C3FFE"/>
    <w:rsid w:val="007C53AF"/>
    <w:rsid w:val="007C6406"/>
    <w:rsid w:val="007C699E"/>
    <w:rsid w:val="007C74E2"/>
    <w:rsid w:val="007C7AE6"/>
    <w:rsid w:val="007D0187"/>
    <w:rsid w:val="007D0CDB"/>
    <w:rsid w:val="007D12CC"/>
    <w:rsid w:val="007D1942"/>
    <w:rsid w:val="007D2437"/>
    <w:rsid w:val="007D360A"/>
    <w:rsid w:val="007D4433"/>
    <w:rsid w:val="007D56D0"/>
    <w:rsid w:val="007D5E08"/>
    <w:rsid w:val="007D6DBD"/>
    <w:rsid w:val="007D71A2"/>
    <w:rsid w:val="007D769F"/>
    <w:rsid w:val="007D76C6"/>
    <w:rsid w:val="007E0093"/>
    <w:rsid w:val="007E04AF"/>
    <w:rsid w:val="007E0815"/>
    <w:rsid w:val="007E2A9A"/>
    <w:rsid w:val="007E32EF"/>
    <w:rsid w:val="007E601E"/>
    <w:rsid w:val="007E66BA"/>
    <w:rsid w:val="007E66C4"/>
    <w:rsid w:val="007F3D85"/>
    <w:rsid w:val="007F420B"/>
    <w:rsid w:val="007F51AB"/>
    <w:rsid w:val="007F58AD"/>
    <w:rsid w:val="007F58FA"/>
    <w:rsid w:val="007F6116"/>
    <w:rsid w:val="007F6429"/>
    <w:rsid w:val="007F6C1B"/>
    <w:rsid w:val="007F6F4A"/>
    <w:rsid w:val="007F7315"/>
    <w:rsid w:val="007F74CD"/>
    <w:rsid w:val="00800B7D"/>
    <w:rsid w:val="00801333"/>
    <w:rsid w:val="008015C7"/>
    <w:rsid w:val="008032DE"/>
    <w:rsid w:val="008044EE"/>
    <w:rsid w:val="00805507"/>
    <w:rsid w:val="008058F1"/>
    <w:rsid w:val="008068DC"/>
    <w:rsid w:val="00807063"/>
    <w:rsid w:val="00807C79"/>
    <w:rsid w:val="0081118F"/>
    <w:rsid w:val="00811676"/>
    <w:rsid w:val="00812985"/>
    <w:rsid w:val="008129B1"/>
    <w:rsid w:val="008133AD"/>
    <w:rsid w:val="008136EB"/>
    <w:rsid w:val="0081486B"/>
    <w:rsid w:val="0081632F"/>
    <w:rsid w:val="00817B11"/>
    <w:rsid w:val="008209EB"/>
    <w:rsid w:val="00820C45"/>
    <w:rsid w:val="00822041"/>
    <w:rsid w:val="00822916"/>
    <w:rsid w:val="00823131"/>
    <w:rsid w:val="00823B56"/>
    <w:rsid w:val="008240AB"/>
    <w:rsid w:val="00824ADE"/>
    <w:rsid w:val="00826B5E"/>
    <w:rsid w:val="00827640"/>
    <w:rsid w:val="00831AFD"/>
    <w:rsid w:val="00831C2E"/>
    <w:rsid w:val="008320CA"/>
    <w:rsid w:val="0083473D"/>
    <w:rsid w:val="008377EE"/>
    <w:rsid w:val="00840F7E"/>
    <w:rsid w:val="0084105B"/>
    <w:rsid w:val="008419B8"/>
    <w:rsid w:val="00842B32"/>
    <w:rsid w:val="00843964"/>
    <w:rsid w:val="008446F2"/>
    <w:rsid w:val="00844FB6"/>
    <w:rsid w:val="00845367"/>
    <w:rsid w:val="00847583"/>
    <w:rsid w:val="00851A25"/>
    <w:rsid w:val="00851E15"/>
    <w:rsid w:val="0085213A"/>
    <w:rsid w:val="008523BA"/>
    <w:rsid w:val="00853B60"/>
    <w:rsid w:val="00854CB8"/>
    <w:rsid w:val="00855499"/>
    <w:rsid w:val="008559EB"/>
    <w:rsid w:val="00860450"/>
    <w:rsid w:val="008621A7"/>
    <w:rsid w:val="00862387"/>
    <w:rsid w:val="00862738"/>
    <w:rsid w:val="00863BEB"/>
    <w:rsid w:val="008654C8"/>
    <w:rsid w:val="00865DC5"/>
    <w:rsid w:val="0086600D"/>
    <w:rsid w:val="008660D1"/>
    <w:rsid w:val="00872F33"/>
    <w:rsid w:val="008730BA"/>
    <w:rsid w:val="008744BA"/>
    <w:rsid w:val="00874F19"/>
    <w:rsid w:val="008752E6"/>
    <w:rsid w:val="00876D56"/>
    <w:rsid w:val="00877EEA"/>
    <w:rsid w:val="008813BB"/>
    <w:rsid w:val="00881D5B"/>
    <w:rsid w:val="0088235E"/>
    <w:rsid w:val="008828E4"/>
    <w:rsid w:val="00882930"/>
    <w:rsid w:val="00883CF5"/>
    <w:rsid w:val="00886332"/>
    <w:rsid w:val="0088640F"/>
    <w:rsid w:val="00886B79"/>
    <w:rsid w:val="00887130"/>
    <w:rsid w:val="00890E65"/>
    <w:rsid w:val="00891283"/>
    <w:rsid w:val="00891B9D"/>
    <w:rsid w:val="00894256"/>
    <w:rsid w:val="0089463D"/>
    <w:rsid w:val="00894988"/>
    <w:rsid w:val="0089637D"/>
    <w:rsid w:val="00897FEE"/>
    <w:rsid w:val="008A0406"/>
    <w:rsid w:val="008A125D"/>
    <w:rsid w:val="008A1384"/>
    <w:rsid w:val="008A1731"/>
    <w:rsid w:val="008A22B7"/>
    <w:rsid w:val="008A2CA3"/>
    <w:rsid w:val="008A3441"/>
    <w:rsid w:val="008A4C3A"/>
    <w:rsid w:val="008A505B"/>
    <w:rsid w:val="008A6F82"/>
    <w:rsid w:val="008A71C2"/>
    <w:rsid w:val="008B1635"/>
    <w:rsid w:val="008B2CA3"/>
    <w:rsid w:val="008B3817"/>
    <w:rsid w:val="008B54CF"/>
    <w:rsid w:val="008B5A4F"/>
    <w:rsid w:val="008B5FB2"/>
    <w:rsid w:val="008B69BD"/>
    <w:rsid w:val="008C0CD2"/>
    <w:rsid w:val="008C10E8"/>
    <w:rsid w:val="008C12B6"/>
    <w:rsid w:val="008C12BB"/>
    <w:rsid w:val="008C2240"/>
    <w:rsid w:val="008C246A"/>
    <w:rsid w:val="008C2B12"/>
    <w:rsid w:val="008C6250"/>
    <w:rsid w:val="008C7F43"/>
    <w:rsid w:val="008D0E8C"/>
    <w:rsid w:val="008D1244"/>
    <w:rsid w:val="008D2171"/>
    <w:rsid w:val="008D25CF"/>
    <w:rsid w:val="008D2661"/>
    <w:rsid w:val="008D38C5"/>
    <w:rsid w:val="008D4B09"/>
    <w:rsid w:val="008D4B2E"/>
    <w:rsid w:val="008D4E97"/>
    <w:rsid w:val="008D5843"/>
    <w:rsid w:val="008D6F8B"/>
    <w:rsid w:val="008D7A9D"/>
    <w:rsid w:val="008E226A"/>
    <w:rsid w:val="008E23EC"/>
    <w:rsid w:val="008E3088"/>
    <w:rsid w:val="008E3773"/>
    <w:rsid w:val="008E5593"/>
    <w:rsid w:val="008E5CE2"/>
    <w:rsid w:val="008E65A3"/>
    <w:rsid w:val="008F002E"/>
    <w:rsid w:val="008F019F"/>
    <w:rsid w:val="008F079B"/>
    <w:rsid w:val="008F1080"/>
    <w:rsid w:val="008F2A3E"/>
    <w:rsid w:val="008F4A4E"/>
    <w:rsid w:val="008F5CA6"/>
    <w:rsid w:val="008F6551"/>
    <w:rsid w:val="008F78AD"/>
    <w:rsid w:val="009014A7"/>
    <w:rsid w:val="00901876"/>
    <w:rsid w:val="00905486"/>
    <w:rsid w:val="0090562F"/>
    <w:rsid w:val="009076DB"/>
    <w:rsid w:val="00910558"/>
    <w:rsid w:val="009106D3"/>
    <w:rsid w:val="00910824"/>
    <w:rsid w:val="00911077"/>
    <w:rsid w:val="00912995"/>
    <w:rsid w:val="00913161"/>
    <w:rsid w:val="00913617"/>
    <w:rsid w:val="00913693"/>
    <w:rsid w:val="00915713"/>
    <w:rsid w:val="009158AD"/>
    <w:rsid w:val="00915B37"/>
    <w:rsid w:val="00915BE4"/>
    <w:rsid w:val="00916936"/>
    <w:rsid w:val="0091727E"/>
    <w:rsid w:val="00921210"/>
    <w:rsid w:val="00921678"/>
    <w:rsid w:val="00921879"/>
    <w:rsid w:val="0092190F"/>
    <w:rsid w:val="00923D6F"/>
    <w:rsid w:val="00923F25"/>
    <w:rsid w:val="0092437E"/>
    <w:rsid w:val="009262E6"/>
    <w:rsid w:val="00927275"/>
    <w:rsid w:val="009273D7"/>
    <w:rsid w:val="00927810"/>
    <w:rsid w:val="009301FA"/>
    <w:rsid w:val="0093379B"/>
    <w:rsid w:val="00933E7A"/>
    <w:rsid w:val="009344D9"/>
    <w:rsid w:val="009345D2"/>
    <w:rsid w:val="009353E2"/>
    <w:rsid w:val="00935BA5"/>
    <w:rsid w:val="00936C5C"/>
    <w:rsid w:val="009400E1"/>
    <w:rsid w:val="00940765"/>
    <w:rsid w:val="00941F73"/>
    <w:rsid w:val="00942A7A"/>
    <w:rsid w:val="00943416"/>
    <w:rsid w:val="009446D3"/>
    <w:rsid w:val="00944FC4"/>
    <w:rsid w:val="009452E3"/>
    <w:rsid w:val="00945684"/>
    <w:rsid w:val="00945C47"/>
    <w:rsid w:val="009463F4"/>
    <w:rsid w:val="00946729"/>
    <w:rsid w:val="00946F53"/>
    <w:rsid w:val="00946F5F"/>
    <w:rsid w:val="009476BC"/>
    <w:rsid w:val="00947710"/>
    <w:rsid w:val="0095072C"/>
    <w:rsid w:val="00950E95"/>
    <w:rsid w:val="0095190D"/>
    <w:rsid w:val="0095227E"/>
    <w:rsid w:val="00952B44"/>
    <w:rsid w:val="00952F5E"/>
    <w:rsid w:val="00953256"/>
    <w:rsid w:val="009547F5"/>
    <w:rsid w:val="00954979"/>
    <w:rsid w:val="00955342"/>
    <w:rsid w:val="00955E75"/>
    <w:rsid w:val="009567B8"/>
    <w:rsid w:val="009579DC"/>
    <w:rsid w:val="00957FCF"/>
    <w:rsid w:val="00960002"/>
    <w:rsid w:val="00960B56"/>
    <w:rsid w:val="0096160A"/>
    <w:rsid w:val="00961B95"/>
    <w:rsid w:val="00962809"/>
    <w:rsid w:val="00962DCB"/>
    <w:rsid w:val="00963AF8"/>
    <w:rsid w:val="00963E61"/>
    <w:rsid w:val="00964279"/>
    <w:rsid w:val="00964E62"/>
    <w:rsid w:val="009655B8"/>
    <w:rsid w:val="0097024F"/>
    <w:rsid w:val="00970A43"/>
    <w:rsid w:val="009710AB"/>
    <w:rsid w:val="0097134B"/>
    <w:rsid w:val="00972AB9"/>
    <w:rsid w:val="00972CD1"/>
    <w:rsid w:val="00974547"/>
    <w:rsid w:val="0097469A"/>
    <w:rsid w:val="0097477E"/>
    <w:rsid w:val="009747B6"/>
    <w:rsid w:val="00975D59"/>
    <w:rsid w:val="00976F15"/>
    <w:rsid w:val="009771B6"/>
    <w:rsid w:val="009778ED"/>
    <w:rsid w:val="00977BD5"/>
    <w:rsid w:val="0098016E"/>
    <w:rsid w:val="009804FF"/>
    <w:rsid w:val="009809E0"/>
    <w:rsid w:val="00980A66"/>
    <w:rsid w:val="00981944"/>
    <w:rsid w:val="00983940"/>
    <w:rsid w:val="00983B78"/>
    <w:rsid w:val="009858BB"/>
    <w:rsid w:val="009860DD"/>
    <w:rsid w:val="009863A7"/>
    <w:rsid w:val="00986D38"/>
    <w:rsid w:val="00990E4A"/>
    <w:rsid w:val="0099135F"/>
    <w:rsid w:val="00992434"/>
    <w:rsid w:val="0099256F"/>
    <w:rsid w:val="00992C25"/>
    <w:rsid w:val="009930BB"/>
    <w:rsid w:val="009933C5"/>
    <w:rsid w:val="00993A1E"/>
    <w:rsid w:val="00995C95"/>
    <w:rsid w:val="009A2464"/>
    <w:rsid w:val="009A2AB0"/>
    <w:rsid w:val="009A32B8"/>
    <w:rsid w:val="009A33A4"/>
    <w:rsid w:val="009A5882"/>
    <w:rsid w:val="009A722E"/>
    <w:rsid w:val="009B301E"/>
    <w:rsid w:val="009B3157"/>
    <w:rsid w:val="009B4098"/>
    <w:rsid w:val="009B5B1F"/>
    <w:rsid w:val="009C014D"/>
    <w:rsid w:val="009C07EA"/>
    <w:rsid w:val="009C1E62"/>
    <w:rsid w:val="009C3298"/>
    <w:rsid w:val="009C3D06"/>
    <w:rsid w:val="009C7121"/>
    <w:rsid w:val="009D2592"/>
    <w:rsid w:val="009D386F"/>
    <w:rsid w:val="009D4A74"/>
    <w:rsid w:val="009D4D57"/>
    <w:rsid w:val="009D5754"/>
    <w:rsid w:val="009D6269"/>
    <w:rsid w:val="009E08ED"/>
    <w:rsid w:val="009E160D"/>
    <w:rsid w:val="009E283C"/>
    <w:rsid w:val="009E2F6C"/>
    <w:rsid w:val="009E33AD"/>
    <w:rsid w:val="009E4953"/>
    <w:rsid w:val="009E51FF"/>
    <w:rsid w:val="009E599D"/>
    <w:rsid w:val="009E72F0"/>
    <w:rsid w:val="009F1321"/>
    <w:rsid w:val="009F1637"/>
    <w:rsid w:val="009F1782"/>
    <w:rsid w:val="009F25C1"/>
    <w:rsid w:val="009F48E5"/>
    <w:rsid w:val="009F587D"/>
    <w:rsid w:val="009F6A36"/>
    <w:rsid w:val="009F6CC8"/>
    <w:rsid w:val="009F709F"/>
    <w:rsid w:val="00A009B1"/>
    <w:rsid w:val="00A00CF7"/>
    <w:rsid w:val="00A01FF6"/>
    <w:rsid w:val="00A020A9"/>
    <w:rsid w:val="00A02DAB"/>
    <w:rsid w:val="00A02FD5"/>
    <w:rsid w:val="00A04994"/>
    <w:rsid w:val="00A05291"/>
    <w:rsid w:val="00A066F8"/>
    <w:rsid w:val="00A144B0"/>
    <w:rsid w:val="00A15ADD"/>
    <w:rsid w:val="00A15E7B"/>
    <w:rsid w:val="00A17C72"/>
    <w:rsid w:val="00A20337"/>
    <w:rsid w:val="00A223CA"/>
    <w:rsid w:val="00A226C2"/>
    <w:rsid w:val="00A23412"/>
    <w:rsid w:val="00A23D31"/>
    <w:rsid w:val="00A2553B"/>
    <w:rsid w:val="00A26992"/>
    <w:rsid w:val="00A27580"/>
    <w:rsid w:val="00A301FD"/>
    <w:rsid w:val="00A31DCD"/>
    <w:rsid w:val="00A31E6A"/>
    <w:rsid w:val="00A31ECB"/>
    <w:rsid w:val="00A33580"/>
    <w:rsid w:val="00A33B9C"/>
    <w:rsid w:val="00A36DB5"/>
    <w:rsid w:val="00A37860"/>
    <w:rsid w:val="00A40111"/>
    <w:rsid w:val="00A41424"/>
    <w:rsid w:val="00A42D70"/>
    <w:rsid w:val="00A42FCA"/>
    <w:rsid w:val="00A4330B"/>
    <w:rsid w:val="00A44356"/>
    <w:rsid w:val="00A44CAB"/>
    <w:rsid w:val="00A45694"/>
    <w:rsid w:val="00A458C7"/>
    <w:rsid w:val="00A46597"/>
    <w:rsid w:val="00A46ADD"/>
    <w:rsid w:val="00A46C40"/>
    <w:rsid w:val="00A47A65"/>
    <w:rsid w:val="00A50D2A"/>
    <w:rsid w:val="00A5148C"/>
    <w:rsid w:val="00A52457"/>
    <w:rsid w:val="00A532ED"/>
    <w:rsid w:val="00A533A6"/>
    <w:rsid w:val="00A53631"/>
    <w:rsid w:val="00A5366A"/>
    <w:rsid w:val="00A549F7"/>
    <w:rsid w:val="00A6025E"/>
    <w:rsid w:val="00A6083B"/>
    <w:rsid w:val="00A6130A"/>
    <w:rsid w:val="00A62301"/>
    <w:rsid w:val="00A6283F"/>
    <w:rsid w:val="00A62879"/>
    <w:rsid w:val="00A647D9"/>
    <w:rsid w:val="00A64D21"/>
    <w:rsid w:val="00A6554C"/>
    <w:rsid w:val="00A661D1"/>
    <w:rsid w:val="00A679CA"/>
    <w:rsid w:val="00A67A77"/>
    <w:rsid w:val="00A67B4C"/>
    <w:rsid w:val="00A67DBC"/>
    <w:rsid w:val="00A702F7"/>
    <w:rsid w:val="00A7097D"/>
    <w:rsid w:val="00A70F5D"/>
    <w:rsid w:val="00A71195"/>
    <w:rsid w:val="00A716C1"/>
    <w:rsid w:val="00A71827"/>
    <w:rsid w:val="00A72DC0"/>
    <w:rsid w:val="00A73675"/>
    <w:rsid w:val="00A756C1"/>
    <w:rsid w:val="00A77FE7"/>
    <w:rsid w:val="00A812B9"/>
    <w:rsid w:val="00A8292B"/>
    <w:rsid w:val="00A82966"/>
    <w:rsid w:val="00A8360C"/>
    <w:rsid w:val="00A85586"/>
    <w:rsid w:val="00A85EDB"/>
    <w:rsid w:val="00A862A3"/>
    <w:rsid w:val="00A878E5"/>
    <w:rsid w:val="00A91747"/>
    <w:rsid w:val="00A91AD9"/>
    <w:rsid w:val="00A940FE"/>
    <w:rsid w:val="00A94561"/>
    <w:rsid w:val="00A9471C"/>
    <w:rsid w:val="00A953B1"/>
    <w:rsid w:val="00A95C0F"/>
    <w:rsid w:val="00A96652"/>
    <w:rsid w:val="00A96833"/>
    <w:rsid w:val="00A969F3"/>
    <w:rsid w:val="00A97257"/>
    <w:rsid w:val="00A97BD5"/>
    <w:rsid w:val="00AA0606"/>
    <w:rsid w:val="00AA0625"/>
    <w:rsid w:val="00AA073D"/>
    <w:rsid w:val="00AA532D"/>
    <w:rsid w:val="00AA5A19"/>
    <w:rsid w:val="00AA663E"/>
    <w:rsid w:val="00AA6F1F"/>
    <w:rsid w:val="00AA713B"/>
    <w:rsid w:val="00AA75CF"/>
    <w:rsid w:val="00AA7A02"/>
    <w:rsid w:val="00AA7BCB"/>
    <w:rsid w:val="00AB213B"/>
    <w:rsid w:val="00AB377B"/>
    <w:rsid w:val="00AB43DC"/>
    <w:rsid w:val="00AB4D4A"/>
    <w:rsid w:val="00AB63E0"/>
    <w:rsid w:val="00AB644E"/>
    <w:rsid w:val="00AB7607"/>
    <w:rsid w:val="00AC055A"/>
    <w:rsid w:val="00AC22FC"/>
    <w:rsid w:val="00AC4647"/>
    <w:rsid w:val="00AC5C92"/>
    <w:rsid w:val="00AD01C4"/>
    <w:rsid w:val="00AD0A54"/>
    <w:rsid w:val="00AD1F8D"/>
    <w:rsid w:val="00AD26D0"/>
    <w:rsid w:val="00AD2878"/>
    <w:rsid w:val="00AD3383"/>
    <w:rsid w:val="00AD5391"/>
    <w:rsid w:val="00AD571E"/>
    <w:rsid w:val="00AD670D"/>
    <w:rsid w:val="00AD69CA"/>
    <w:rsid w:val="00AD6E93"/>
    <w:rsid w:val="00AD7592"/>
    <w:rsid w:val="00AD774A"/>
    <w:rsid w:val="00AD77A1"/>
    <w:rsid w:val="00AE06B1"/>
    <w:rsid w:val="00AE1CA2"/>
    <w:rsid w:val="00AE24F2"/>
    <w:rsid w:val="00AE309F"/>
    <w:rsid w:val="00AE3344"/>
    <w:rsid w:val="00AE50A4"/>
    <w:rsid w:val="00AE51C7"/>
    <w:rsid w:val="00AE550E"/>
    <w:rsid w:val="00AE55F7"/>
    <w:rsid w:val="00AE56D8"/>
    <w:rsid w:val="00AE5E33"/>
    <w:rsid w:val="00AE62FB"/>
    <w:rsid w:val="00AE6E9E"/>
    <w:rsid w:val="00AE7116"/>
    <w:rsid w:val="00AE7527"/>
    <w:rsid w:val="00AF0F3E"/>
    <w:rsid w:val="00AF2EF8"/>
    <w:rsid w:val="00AF315F"/>
    <w:rsid w:val="00AF402C"/>
    <w:rsid w:val="00AF6342"/>
    <w:rsid w:val="00AF6957"/>
    <w:rsid w:val="00AF6DFE"/>
    <w:rsid w:val="00AF7CFD"/>
    <w:rsid w:val="00B00441"/>
    <w:rsid w:val="00B01A49"/>
    <w:rsid w:val="00B01AC1"/>
    <w:rsid w:val="00B01B77"/>
    <w:rsid w:val="00B02A97"/>
    <w:rsid w:val="00B035FA"/>
    <w:rsid w:val="00B05386"/>
    <w:rsid w:val="00B058D7"/>
    <w:rsid w:val="00B0677A"/>
    <w:rsid w:val="00B06A5F"/>
    <w:rsid w:val="00B076FF"/>
    <w:rsid w:val="00B10354"/>
    <w:rsid w:val="00B10ADE"/>
    <w:rsid w:val="00B119D3"/>
    <w:rsid w:val="00B1213E"/>
    <w:rsid w:val="00B1233C"/>
    <w:rsid w:val="00B12444"/>
    <w:rsid w:val="00B12A75"/>
    <w:rsid w:val="00B16F9B"/>
    <w:rsid w:val="00B17D78"/>
    <w:rsid w:val="00B17FB9"/>
    <w:rsid w:val="00B22057"/>
    <w:rsid w:val="00B2265D"/>
    <w:rsid w:val="00B228C0"/>
    <w:rsid w:val="00B24170"/>
    <w:rsid w:val="00B24C0C"/>
    <w:rsid w:val="00B251AD"/>
    <w:rsid w:val="00B25351"/>
    <w:rsid w:val="00B25C80"/>
    <w:rsid w:val="00B274C5"/>
    <w:rsid w:val="00B30134"/>
    <w:rsid w:val="00B3020E"/>
    <w:rsid w:val="00B30902"/>
    <w:rsid w:val="00B30BD9"/>
    <w:rsid w:val="00B311FE"/>
    <w:rsid w:val="00B316F8"/>
    <w:rsid w:val="00B32C22"/>
    <w:rsid w:val="00B32D59"/>
    <w:rsid w:val="00B338B0"/>
    <w:rsid w:val="00B34FD7"/>
    <w:rsid w:val="00B3537B"/>
    <w:rsid w:val="00B35C8F"/>
    <w:rsid w:val="00B360B9"/>
    <w:rsid w:val="00B371FF"/>
    <w:rsid w:val="00B37CB5"/>
    <w:rsid w:val="00B40367"/>
    <w:rsid w:val="00B404FD"/>
    <w:rsid w:val="00B40756"/>
    <w:rsid w:val="00B418AC"/>
    <w:rsid w:val="00B4223C"/>
    <w:rsid w:val="00B431DD"/>
    <w:rsid w:val="00B44034"/>
    <w:rsid w:val="00B45122"/>
    <w:rsid w:val="00B456BB"/>
    <w:rsid w:val="00B45977"/>
    <w:rsid w:val="00B47D79"/>
    <w:rsid w:val="00B50BC8"/>
    <w:rsid w:val="00B51592"/>
    <w:rsid w:val="00B51D7A"/>
    <w:rsid w:val="00B5266F"/>
    <w:rsid w:val="00B52678"/>
    <w:rsid w:val="00B52A00"/>
    <w:rsid w:val="00B53C70"/>
    <w:rsid w:val="00B547D8"/>
    <w:rsid w:val="00B55451"/>
    <w:rsid w:val="00B556BF"/>
    <w:rsid w:val="00B5754C"/>
    <w:rsid w:val="00B57D67"/>
    <w:rsid w:val="00B601F7"/>
    <w:rsid w:val="00B603A7"/>
    <w:rsid w:val="00B62C0C"/>
    <w:rsid w:val="00B62FD4"/>
    <w:rsid w:val="00B63051"/>
    <w:rsid w:val="00B632BA"/>
    <w:rsid w:val="00B63B0D"/>
    <w:rsid w:val="00B63ED7"/>
    <w:rsid w:val="00B6642B"/>
    <w:rsid w:val="00B668BC"/>
    <w:rsid w:val="00B67306"/>
    <w:rsid w:val="00B707BF"/>
    <w:rsid w:val="00B7081B"/>
    <w:rsid w:val="00B70C38"/>
    <w:rsid w:val="00B711F8"/>
    <w:rsid w:val="00B71339"/>
    <w:rsid w:val="00B71F82"/>
    <w:rsid w:val="00B72456"/>
    <w:rsid w:val="00B72FD7"/>
    <w:rsid w:val="00B7485A"/>
    <w:rsid w:val="00B75DF0"/>
    <w:rsid w:val="00B75E50"/>
    <w:rsid w:val="00B80D7C"/>
    <w:rsid w:val="00B8196E"/>
    <w:rsid w:val="00B8249F"/>
    <w:rsid w:val="00B829C2"/>
    <w:rsid w:val="00B83CD5"/>
    <w:rsid w:val="00B844B1"/>
    <w:rsid w:val="00B84843"/>
    <w:rsid w:val="00B8486D"/>
    <w:rsid w:val="00B8676B"/>
    <w:rsid w:val="00B87119"/>
    <w:rsid w:val="00B87494"/>
    <w:rsid w:val="00B9151F"/>
    <w:rsid w:val="00B91CE0"/>
    <w:rsid w:val="00B92136"/>
    <w:rsid w:val="00B925A5"/>
    <w:rsid w:val="00B92A55"/>
    <w:rsid w:val="00B94431"/>
    <w:rsid w:val="00B97224"/>
    <w:rsid w:val="00B97DB8"/>
    <w:rsid w:val="00BA0839"/>
    <w:rsid w:val="00BA2663"/>
    <w:rsid w:val="00BA34C4"/>
    <w:rsid w:val="00BA454A"/>
    <w:rsid w:val="00BA547C"/>
    <w:rsid w:val="00BA6071"/>
    <w:rsid w:val="00BA6639"/>
    <w:rsid w:val="00BA6AC4"/>
    <w:rsid w:val="00BA6E62"/>
    <w:rsid w:val="00BA72F3"/>
    <w:rsid w:val="00BA78DE"/>
    <w:rsid w:val="00BB0263"/>
    <w:rsid w:val="00BB08AD"/>
    <w:rsid w:val="00BB1411"/>
    <w:rsid w:val="00BB1FED"/>
    <w:rsid w:val="00BB27A6"/>
    <w:rsid w:val="00BB37CD"/>
    <w:rsid w:val="00BB387E"/>
    <w:rsid w:val="00BB3E98"/>
    <w:rsid w:val="00BB403A"/>
    <w:rsid w:val="00BB43E2"/>
    <w:rsid w:val="00BB543A"/>
    <w:rsid w:val="00BC0C94"/>
    <w:rsid w:val="00BC0EBA"/>
    <w:rsid w:val="00BC1ADB"/>
    <w:rsid w:val="00BC1FAA"/>
    <w:rsid w:val="00BC2C4D"/>
    <w:rsid w:val="00BC44DA"/>
    <w:rsid w:val="00BC4B57"/>
    <w:rsid w:val="00BC615F"/>
    <w:rsid w:val="00BC630A"/>
    <w:rsid w:val="00BD0E7E"/>
    <w:rsid w:val="00BD1C89"/>
    <w:rsid w:val="00BD23BF"/>
    <w:rsid w:val="00BD2D90"/>
    <w:rsid w:val="00BD2F18"/>
    <w:rsid w:val="00BD3D45"/>
    <w:rsid w:val="00BD48FC"/>
    <w:rsid w:val="00BD4B89"/>
    <w:rsid w:val="00BD57E7"/>
    <w:rsid w:val="00BE05A0"/>
    <w:rsid w:val="00BE194B"/>
    <w:rsid w:val="00BE1A4C"/>
    <w:rsid w:val="00BE20A3"/>
    <w:rsid w:val="00BE2112"/>
    <w:rsid w:val="00BE27DC"/>
    <w:rsid w:val="00BE3925"/>
    <w:rsid w:val="00BE4CF3"/>
    <w:rsid w:val="00BE5F3C"/>
    <w:rsid w:val="00BE6239"/>
    <w:rsid w:val="00BE7CED"/>
    <w:rsid w:val="00BE7FF9"/>
    <w:rsid w:val="00BF2001"/>
    <w:rsid w:val="00BF2354"/>
    <w:rsid w:val="00BF257C"/>
    <w:rsid w:val="00BF3766"/>
    <w:rsid w:val="00BF5E44"/>
    <w:rsid w:val="00BF6043"/>
    <w:rsid w:val="00BF6FFF"/>
    <w:rsid w:val="00BF7395"/>
    <w:rsid w:val="00C00041"/>
    <w:rsid w:val="00C003F3"/>
    <w:rsid w:val="00C00A41"/>
    <w:rsid w:val="00C01398"/>
    <w:rsid w:val="00C0209D"/>
    <w:rsid w:val="00C02F3A"/>
    <w:rsid w:val="00C0361E"/>
    <w:rsid w:val="00C03DB2"/>
    <w:rsid w:val="00C04D2F"/>
    <w:rsid w:val="00C05A46"/>
    <w:rsid w:val="00C05EAA"/>
    <w:rsid w:val="00C063DF"/>
    <w:rsid w:val="00C07A83"/>
    <w:rsid w:val="00C1073F"/>
    <w:rsid w:val="00C1083D"/>
    <w:rsid w:val="00C10CD1"/>
    <w:rsid w:val="00C111B9"/>
    <w:rsid w:val="00C11883"/>
    <w:rsid w:val="00C120CE"/>
    <w:rsid w:val="00C136BC"/>
    <w:rsid w:val="00C1392B"/>
    <w:rsid w:val="00C15200"/>
    <w:rsid w:val="00C15F0A"/>
    <w:rsid w:val="00C164D5"/>
    <w:rsid w:val="00C16F59"/>
    <w:rsid w:val="00C174EC"/>
    <w:rsid w:val="00C17ECE"/>
    <w:rsid w:val="00C20D55"/>
    <w:rsid w:val="00C21E0A"/>
    <w:rsid w:val="00C246D8"/>
    <w:rsid w:val="00C26082"/>
    <w:rsid w:val="00C2703B"/>
    <w:rsid w:val="00C27902"/>
    <w:rsid w:val="00C27A26"/>
    <w:rsid w:val="00C300F6"/>
    <w:rsid w:val="00C329B2"/>
    <w:rsid w:val="00C338C1"/>
    <w:rsid w:val="00C34F41"/>
    <w:rsid w:val="00C360B2"/>
    <w:rsid w:val="00C36497"/>
    <w:rsid w:val="00C368D8"/>
    <w:rsid w:val="00C36EB8"/>
    <w:rsid w:val="00C3765B"/>
    <w:rsid w:val="00C40BBC"/>
    <w:rsid w:val="00C414BB"/>
    <w:rsid w:val="00C41981"/>
    <w:rsid w:val="00C41C90"/>
    <w:rsid w:val="00C47793"/>
    <w:rsid w:val="00C47E69"/>
    <w:rsid w:val="00C502B4"/>
    <w:rsid w:val="00C50B7A"/>
    <w:rsid w:val="00C50D23"/>
    <w:rsid w:val="00C52776"/>
    <w:rsid w:val="00C52C0D"/>
    <w:rsid w:val="00C53196"/>
    <w:rsid w:val="00C549B8"/>
    <w:rsid w:val="00C55233"/>
    <w:rsid w:val="00C56675"/>
    <w:rsid w:val="00C60327"/>
    <w:rsid w:val="00C60836"/>
    <w:rsid w:val="00C60DC3"/>
    <w:rsid w:val="00C62892"/>
    <w:rsid w:val="00C62DB7"/>
    <w:rsid w:val="00C64785"/>
    <w:rsid w:val="00C65A50"/>
    <w:rsid w:val="00C67442"/>
    <w:rsid w:val="00C67470"/>
    <w:rsid w:val="00C706B0"/>
    <w:rsid w:val="00C7090B"/>
    <w:rsid w:val="00C70B0E"/>
    <w:rsid w:val="00C70F39"/>
    <w:rsid w:val="00C71656"/>
    <w:rsid w:val="00C72BF9"/>
    <w:rsid w:val="00C72EAA"/>
    <w:rsid w:val="00C73B9C"/>
    <w:rsid w:val="00C74F05"/>
    <w:rsid w:val="00C75B61"/>
    <w:rsid w:val="00C760CE"/>
    <w:rsid w:val="00C76931"/>
    <w:rsid w:val="00C77B37"/>
    <w:rsid w:val="00C77FFC"/>
    <w:rsid w:val="00C805E6"/>
    <w:rsid w:val="00C80801"/>
    <w:rsid w:val="00C81454"/>
    <w:rsid w:val="00C82C7B"/>
    <w:rsid w:val="00C8483E"/>
    <w:rsid w:val="00C84D93"/>
    <w:rsid w:val="00C911FA"/>
    <w:rsid w:val="00C91446"/>
    <w:rsid w:val="00C91C83"/>
    <w:rsid w:val="00C92CF8"/>
    <w:rsid w:val="00C94387"/>
    <w:rsid w:val="00C9441A"/>
    <w:rsid w:val="00C9623A"/>
    <w:rsid w:val="00C967F3"/>
    <w:rsid w:val="00C96D32"/>
    <w:rsid w:val="00C96EB4"/>
    <w:rsid w:val="00CA13C2"/>
    <w:rsid w:val="00CA26E0"/>
    <w:rsid w:val="00CA33A5"/>
    <w:rsid w:val="00CA370B"/>
    <w:rsid w:val="00CA44D3"/>
    <w:rsid w:val="00CA5EA5"/>
    <w:rsid w:val="00CA6810"/>
    <w:rsid w:val="00CA73F5"/>
    <w:rsid w:val="00CA75ED"/>
    <w:rsid w:val="00CA7BAE"/>
    <w:rsid w:val="00CB0490"/>
    <w:rsid w:val="00CB2149"/>
    <w:rsid w:val="00CB3C75"/>
    <w:rsid w:val="00CB4BAD"/>
    <w:rsid w:val="00CB4C7B"/>
    <w:rsid w:val="00CB53E5"/>
    <w:rsid w:val="00CB5BE1"/>
    <w:rsid w:val="00CB79C5"/>
    <w:rsid w:val="00CB7BD5"/>
    <w:rsid w:val="00CC14A1"/>
    <w:rsid w:val="00CC284F"/>
    <w:rsid w:val="00CC578B"/>
    <w:rsid w:val="00CC5820"/>
    <w:rsid w:val="00CC5CB7"/>
    <w:rsid w:val="00CC5E1B"/>
    <w:rsid w:val="00CD09E6"/>
    <w:rsid w:val="00CD2421"/>
    <w:rsid w:val="00CD3757"/>
    <w:rsid w:val="00CD3D02"/>
    <w:rsid w:val="00CD4F01"/>
    <w:rsid w:val="00CD557B"/>
    <w:rsid w:val="00CD61D0"/>
    <w:rsid w:val="00CD681E"/>
    <w:rsid w:val="00CE052A"/>
    <w:rsid w:val="00CE164A"/>
    <w:rsid w:val="00CE166F"/>
    <w:rsid w:val="00CE1B45"/>
    <w:rsid w:val="00CE1C6E"/>
    <w:rsid w:val="00CE21F0"/>
    <w:rsid w:val="00CE36C7"/>
    <w:rsid w:val="00CE47E1"/>
    <w:rsid w:val="00CE573E"/>
    <w:rsid w:val="00CE5E42"/>
    <w:rsid w:val="00CE6B33"/>
    <w:rsid w:val="00CE6F8D"/>
    <w:rsid w:val="00CE7403"/>
    <w:rsid w:val="00CF12A5"/>
    <w:rsid w:val="00CF31EC"/>
    <w:rsid w:val="00CF4F87"/>
    <w:rsid w:val="00CF587A"/>
    <w:rsid w:val="00CF5950"/>
    <w:rsid w:val="00CF6446"/>
    <w:rsid w:val="00CF6684"/>
    <w:rsid w:val="00CF6958"/>
    <w:rsid w:val="00CF7B03"/>
    <w:rsid w:val="00D00762"/>
    <w:rsid w:val="00D00EA2"/>
    <w:rsid w:val="00D0434A"/>
    <w:rsid w:val="00D053EC"/>
    <w:rsid w:val="00D059D6"/>
    <w:rsid w:val="00D05DB7"/>
    <w:rsid w:val="00D06808"/>
    <w:rsid w:val="00D0701F"/>
    <w:rsid w:val="00D07807"/>
    <w:rsid w:val="00D07DFD"/>
    <w:rsid w:val="00D07E0C"/>
    <w:rsid w:val="00D07FD9"/>
    <w:rsid w:val="00D10351"/>
    <w:rsid w:val="00D10F78"/>
    <w:rsid w:val="00D118D8"/>
    <w:rsid w:val="00D124D6"/>
    <w:rsid w:val="00D12AC1"/>
    <w:rsid w:val="00D13BBA"/>
    <w:rsid w:val="00D14FA4"/>
    <w:rsid w:val="00D15485"/>
    <w:rsid w:val="00D159CF"/>
    <w:rsid w:val="00D1623B"/>
    <w:rsid w:val="00D16541"/>
    <w:rsid w:val="00D166CE"/>
    <w:rsid w:val="00D169FD"/>
    <w:rsid w:val="00D16F9B"/>
    <w:rsid w:val="00D17895"/>
    <w:rsid w:val="00D200B5"/>
    <w:rsid w:val="00D20680"/>
    <w:rsid w:val="00D20F0A"/>
    <w:rsid w:val="00D2127D"/>
    <w:rsid w:val="00D21376"/>
    <w:rsid w:val="00D21EBC"/>
    <w:rsid w:val="00D25525"/>
    <w:rsid w:val="00D265A0"/>
    <w:rsid w:val="00D27843"/>
    <w:rsid w:val="00D3110A"/>
    <w:rsid w:val="00D31BFE"/>
    <w:rsid w:val="00D32576"/>
    <w:rsid w:val="00D334F6"/>
    <w:rsid w:val="00D33BE8"/>
    <w:rsid w:val="00D34BD0"/>
    <w:rsid w:val="00D354F1"/>
    <w:rsid w:val="00D358B6"/>
    <w:rsid w:val="00D36EB8"/>
    <w:rsid w:val="00D3731D"/>
    <w:rsid w:val="00D378ED"/>
    <w:rsid w:val="00D4039A"/>
    <w:rsid w:val="00D40B6E"/>
    <w:rsid w:val="00D41E71"/>
    <w:rsid w:val="00D443AB"/>
    <w:rsid w:val="00D443B3"/>
    <w:rsid w:val="00D44710"/>
    <w:rsid w:val="00D456E1"/>
    <w:rsid w:val="00D47AB9"/>
    <w:rsid w:val="00D5093B"/>
    <w:rsid w:val="00D50B45"/>
    <w:rsid w:val="00D51251"/>
    <w:rsid w:val="00D517C2"/>
    <w:rsid w:val="00D51C4B"/>
    <w:rsid w:val="00D5236F"/>
    <w:rsid w:val="00D52616"/>
    <w:rsid w:val="00D53C8A"/>
    <w:rsid w:val="00D54005"/>
    <w:rsid w:val="00D54A62"/>
    <w:rsid w:val="00D5646F"/>
    <w:rsid w:val="00D567AC"/>
    <w:rsid w:val="00D5688C"/>
    <w:rsid w:val="00D56EE2"/>
    <w:rsid w:val="00D575BF"/>
    <w:rsid w:val="00D57B42"/>
    <w:rsid w:val="00D606D8"/>
    <w:rsid w:val="00D61E71"/>
    <w:rsid w:val="00D622E5"/>
    <w:rsid w:val="00D62644"/>
    <w:rsid w:val="00D63369"/>
    <w:rsid w:val="00D63BAB"/>
    <w:rsid w:val="00D64E0A"/>
    <w:rsid w:val="00D66F1C"/>
    <w:rsid w:val="00D70B37"/>
    <w:rsid w:val="00D7307D"/>
    <w:rsid w:val="00D7365C"/>
    <w:rsid w:val="00D73B21"/>
    <w:rsid w:val="00D76B46"/>
    <w:rsid w:val="00D779DF"/>
    <w:rsid w:val="00D812D8"/>
    <w:rsid w:val="00D81F32"/>
    <w:rsid w:val="00D821A6"/>
    <w:rsid w:val="00D825E4"/>
    <w:rsid w:val="00D830F6"/>
    <w:rsid w:val="00D850B6"/>
    <w:rsid w:val="00D854B6"/>
    <w:rsid w:val="00D85D29"/>
    <w:rsid w:val="00D861B2"/>
    <w:rsid w:val="00D86743"/>
    <w:rsid w:val="00D86D97"/>
    <w:rsid w:val="00D87B5B"/>
    <w:rsid w:val="00D90209"/>
    <w:rsid w:val="00D91136"/>
    <w:rsid w:val="00D91EC9"/>
    <w:rsid w:val="00D92EA5"/>
    <w:rsid w:val="00D93090"/>
    <w:rsid w:val="00D9334D"/>
    <w:rsid w:val="00D945A1"/>
    <w:rsid w:val="00D956B2"/>
    <w:rsid w:val="00D95E10"/>
    <w:rsid w:val="00D96741"/>
    <w:rsid w:val="00DA0A07"/>
    <w:rsid w:val="00DA1832"/>
    <w:rsid w:val="00DA2EB7"/>
    <w:rsid w:val="00DA36AA"/>
    <w:rsid w:val="00DA3A58"/>
    <w:rsid w:val="00DA3F39"/>
    <w:rsid w:val="00DA4F26"/>
    <w:rsid w:val="00DA6BC3"/>
    <w:rsid w:val="00DB116C"/>
    <w:rsid w:val="00DB2177"/>
    <w:rsid w:val="00DB2638"/>
    <w:rsid w:val="00DB3A96"/>
    <w:rsid w:val="00DB4DAB"/>
    <w:rsid w:val="00DB5BC5"/>
    <w:rsid w:val="00DC053D"/>
    <w:rsid w:val="00DC0711"/>
    <w:rsid w:val="00DC179F"/>
    <w:rsid w:val="00DC1D12"/>
    <w:rsid w:val="00DC29D8"/>
    <w:rsid w:val="00DC4757"/>
    <w:rsid w:val="00DC4C34"/>
    <w:rsid w:val="00DC55EC"/>
    <w:rsid w:val="00DC5839"/>
    <w:rsid w:val="00DC5C03"/>
    <w:rsid w:val="00DC5CAE"/>
    <w:rsid w:val="00DC6649"/>
    <w:rsid w:val="00DD008A"/>
    <w:rsid w:val="00DD01B6"/>
    <w:rsid w:val="00DD0A99"/>
    <w:rsid w:val="00DD0CFC"/>
    <w:rsid w:val="00DD1DDF"/>
    <w:rsid w:val="00DD2A76"/>
    <w:rsid w:val="00DD3273"/>
    <w:rsid w:val="00DD4088"/>
    <w:rsid w:val="00DD4495"/>
    <w:rsid w:val="00DD451F"/>
    <w:rsid w:val="00DD6677"/>
    <w:rsid w:val="00DD686E"/>
    <w:rsid w:val="00DD71E5"/>
    <w:rsid w:val="00DD71E9"/>
    <w:rsid w:val="00DD73ED"/>
    <w:rsid w:val="00DD7C9E"/>
    <w:rsid w:val="00DE0CAF"/>
    <w:rsid w:val="00DE1AC3"/>
    <w:rsid w:val="00DE1BA2"/>
    <w:rsid w:val="00DE20BB"/>
    <w:rsid w:val="00DE25D7"/>
    <w:rsid w:val="00DE2649"/>
    <w:rsid w:val="00DE327F"/>
    <w:rsid w:val="00DE3696"/>
    <w:rsid w:val="00DE37AF"/>
    <w:rsid w:val="00DE447D"/>
    <w:rsid w:val="00DE4688"/>
    <w:rsid w:val="00DE486F"/>
    <w:rsid w:val="00DE6D17"/>
    <w:rsid w:val="00DE6DB1"/>
    <w:rsid w:val="00DE7102"/>
    <w:rsid w:val="00DE7FD6"/>
    <w:rsid w:val="00DF101B"/>
    <w:rsid w:val="00DF15CB"/>
    <w:rsid w:val="00DF2567"/>
    <w:rsid w:val="00DF2F32"/>
    <w:rsid w:val="00DF3A3D"/>
    <w:rsid w:val="00DF3E0B"/>
    <w:rsid w:val="00DF4004"/>
    <w:rsid w:val="00DF5D72"/>
    <w:rsid w:val="00DF5F14"/>
    <w:rsid w:val="00DF6400"/>
    <w:rsid w:val="00DF6677"/>
    <w:rsid w:val="00E03C93"/>
    <w:rsid w:val="00E0474B"/>
    <w:rsid w:val="00E05CED"/>
    <w:rsid w:val="00E05F02"/>
    <w:rsid w:val="00E06413"/>
    <w:rsid w:val="00E07355"/>
    <w:rsid w:val="00E0775D"/>
    <w:rsid w:val="00E07AC6"/>
    <w:rsid w:val="00E07C8F"/>
    <w:rsid w:val="00E10D1B"/>
    <w:rsid w:val="00E110BB"/>
    <w:rsid w:val="00E112C5"/>
    <w:rsid w:val="00E11EFA"/>
    <w:rsid w:val="00E121C5"/>
    <w:rsid w:val="00E129F3"/>
    <w:rsid w:val="00E12F8B"/>
    <w:rsid w:val="00E136C2"/>
    <w:rsid w:val="00E13E57"/>
    <w:rsid w:val="00E1487F"/>
    <w:rsid w:val="00E15213"/>
    <w:rsid w:val="00E154BC"/>
    <w:rsid w:val="00E15EB4"/>
    <w:rsid w:val="00E20332"/>
    <w:rsid w:val="00E22F76"/>
    <w:rsid w:val="00E24050"/>
    <w:rsid w:val="00E249A9"/>
    <w:rsid w:val="00E25ACD"/>
    <w:rsid w:val="00E26B35"/>
    <w:rsid w:val="00E26D72"/>
    <w:rsid w:val="00E26D9F"/>
    <w:rsid w:val="00E3012F"/>
    <w:rsid w:val="00E3039E"/>
    <w:rsid w:val="00E3140A"/>
    <w:rsid w:val="00E31619"/>
    <w:rsid w:val="00E31651"/>
    <w:rsid w:val="00E323FA"/>
    <w:rsid w:val="00E32C17"/>
    <w:rsid w:val="00E32D05"/>
    <w:rsid w:val="00E32E05"/>
    <w:rsid w:val="00E33DDE"/>
    <w:rsid w:val="00E34282"/>
    <w:rsid w:val="00E345C3"/>
    <w:rsid w:val="00E34642"/>
    <w:rsid w:val="00E359B9"/>
    <w:rsid w:val="00E3694F"/>
    <w:rsid w:val="00E36991"/>
    <w:rsid w:val="00E4085A"/>
    <w:rsid w:val="00E415C0"/>
    <w:rsid w:val="00E4287D"/>
    <w:rsid w:val="00E4304A"/>
    <w:rsid w:val="00E4467D"/>
    <w:rsid w:val="00E44BD8"/>
    <w:rsid w:val="00E4525C"/>
    <w:rsid w:val="00E477DA"/>
    <w:rsid w:val="00E478CE"/>
    <w:rsid w:val="00E512BB"/>
    <w:rsid w:val="00E5198C"/>
    <w:rsid w:val="00E52D60"/>
    <w:rsid w:val="00E53502"/>
    <w:rsid w:val="00E55195"/>
    <w:rsid w:val="00E5521F"/>
    <w:rsid w:val="00E560EA"/>
    <w:rsid w:val="00E577F7"/>
    <w:rsid w:val="00E57EE3"/>
    <w:rsid w:val="00E623A0"/>
    <w:rsid w:val="00E62542"/>
    <w:rsid w:val="00E62E54"/>
    <w:rsid w:val="00E63D1B"/>
    <w:rsid w:val="00E6551F"/>
    <w:rsid w:val="00E65A4E"/>
    <w:rsid w:val="00E65C54"/>
    <w:rsid w:val="00E701EF"/>
    <w:rsid w:val="00E71691"/>
    <w:rsid w:val="00E72138"/>
    <w:rsid w:val="00E7330A"/>
    <w:rsid w:val="00E7331A"/>
    <w:rsid w:val="00E7371B"/>
    <w:rsid w:val="00E749F7"/>
    <w:rsid w:val="00E8585E"/>
    <w:rsid w:val="00E86F98"/>
    <w:rsid w:val="00E87C61"/>
    <w:rsid w:val="00E87F46"/>
    <w:rsid w:val="00E87F8E"/>
    <w:rsid w:val="00E9059B"/>
    <w:rsid w:val="00E91092"/>
    <w:rsid w:val="00E937E7"/>
    <w:rsid w:val="00E9494A"/>
    <w:rsid w:val="00E94BB0"/>
    <w:rsid w:val="00E94C7D"/>
    <w:rsid w:val="00E95D15"/>
    <w:rsid w:val="00E97528"/>
    <w:rsid w:val="00E97E82"/>
    <w:rsid w:val="00EA0232"/>
    <w:rsid w:val="00EA08B1"/>
    <w:rsid w:val="00EA0D7A"/>
    <w:rsid w:val="00EA2BD5"/>
    <w:rsid w:val="00EA48EC"/>
    <w:rsid w:val="00EA4FDC"/>
    <w:rsid w:val="00EA5391"/>
    <w:rsid w:val="00EA717D"/>
    <w:rsid w:val="00EA78F1"/>
    <w:rsid w:val="00EB1EA7"/>
    <w:rsid w:val="00EB29B4"/>
    <w:rsid w:val="00EB3398"/>
    <w:rsid w:val="00EB33E7"/>
    <w:rsid w:val="00EB3780"/>
    <w:rsid w:val="00EB3B38"/>
    <w:rsid w:val="00EB3D88"/>
    <w:rsid w:val="00EB4163"/>
    <w:rsid w:val="00EB559C"/>
    <w:rsid w:val="00EB6308"/>
    <w:rsid w:val="00EB6EE0"/>
    <w:rsid w:val="00EB777A"/>
    <w:rsid w:val="00EC21EE"/>
    <w:rsid w:val="00EC23D9"/>
    <w:rsid w:val="00EC2DD4"/>
    <w:rsid w:val="00EC3357"/>
    <w:rsid w:val="00EC41DC"/>
    <w:rsid w:val="00EC6186"/>
    <w:rsid w:val="00EC7DD3"/>
    <w:rsid w:val="00ED0A8E"/>
    <w:rsid w:val="00ED1BF4"/>
    <w:rsid w:val="00ED2AA5"/>
    <w:rsid w:val="00ED2EED"/>
    <w:rsid w:val="00ED4189"/>
    <w:rsid w:val="00ED49B7"/>
    <w:rsid w:val="00ED4BF2"/>
    <w:rsid w:val="00ED5C6D"/>
    <w:rsid w:val="00ED62C3"/>
    <w:rsid w:val="00ED6956"/>
    <w:rsid w:val="00EE0422"/>
    <w:rsid w:val="00EE0E97"/>
    <w:rsid w:val="00EE0FAF"/>
    <w:rsid w:val="00EE2135"/>
    <w:rsid w:val="00EE32E0"/>
    <w:rsid w:val="00EE3EB6"/>
    <w:rsid w:val="00EE51E7"/>
    <w:rsid w:val="00EE538C"/>
    <w:rsid w:val="00EE5DC8"/>
    <w:rsid w:val="00EE5E5B"/>
    <w:rsid w:val="00EE6E89"/>
    <w:rsid w:val="00EE7086"/>
    <w:rsid w:val="00EE78A3"/>
    <w:rsid w:val="00EE7C31"/>
    <w:rsid w:val="00EF1D35"/>
    <w:rsid w:val="00EF21BC"/>
    <w:rsid w:val="00EF291F"/>
    <w:rsid w:val="00EF2B2A"/>
    <w:rsid w:val="00EF322A"/>
    <w:rsid w:val="00EF3949"/>
    <w:rsid w:val="00EF4249"/>
    <w:rsid w:val="00EF5341"/>
    <w:rsid w:val="00EF5692"/>
    <w:rsid w:val="00F001F7"/>
    <w:rsid w:val="00F00C0C"/>
    <w:rsid w:val="00F0164C"/>
    <w:rsid w:val="00F02076"/>
    <w:rsid w:val="00F05E8F"/>
    <w:rsid w:val="00F06D48"/>
    <w:rsid w:val="00F07756"/>
    <w:rsid w:val="00F07816"/>
    <w:rsid w:val="00F07DA8"/>
    <w:rsid w:val="00F11940"/>
    <w:rsid w:val="00F11A1D"/>
    <w:rsid w:val="00F12436"/>
    <w:rsid w:val="00F12604"/>
    <w:rsid w:val="00F12B04"/>
    <w:rsid w:val="00F14A2D"/>
    <w:rsid w:val="00F14DFC"/>
    <w:rsid w:val="00F151DD"/>
    <w:rsid w:val="00F20043"/>
    <w:rsid w:val="00F201DA"/>
    <w:rsid w:val="00F20248"/>
    <w:rsid w:val="00F216B1"/>
    <w:rsid w:val="00F21956"/>
    <w:rsid w:val="00F21A68"/>
    <w:rsid w:val="00F21EC1"/>
    <w:rsid w:val="00F23747"/>
    <w:rsid w:val="00F23CDB"/>
    <w:rsid w:val="00F23DB6"/>
    <w:rsid w:val="00F24721"/>
    <w:rsid w:val="00F260CC"/>
    <w:rsid w:val="00F27C84"/>
    <w:rsid w:val="00F3001F"/>
    <w:rsid w:val="00F30DE1"/>
    <w:rsid w:val="00F31DCB"/>
    <w:rsid w:val="00F3277F"/>
    <w:rsid w:val="00F33C83"/>
    <w:rsid w:val="00F34C00"/>
    <w:rsid w:val="00F35202"/>
    <w:rsid w:val="00F35223"/>
    <w:rsid w:val="00F36083"/>
    <w:rsid w:val="00F375D0"/>
    <w:rsid w:val="00F40326"/>
    <w:rsid w:val="00F40C98"/>
    <w:rsid w:val="00F416D3"/>
    <w:rsid w:val="00F4178A"/>
    <w:rsid w:val="00F44CED"/>
    <w:rsid w:val="00F4569C"/>
    <w:rsid w:val="00F474C8"/>
    <w:rsid w:val="00F50455"/>
    <w:rsid w:val="00F50843"/>
    <w:rsid w:val="00F515B9"/>
    <w:rsid w:val="00F5238F"/>
    <w:rsid w:val="00F5268A"/>
    <w:rsid w:val="00F53110"/>
    <w:rsid w:val="00F534E3"/>
    <w:rsid w:val="00F53D41"/>
    <w:rsid w:val="00F5474A"/>
    <w:rsid w:val="00F557D5"/>
    <w:rsid w:val="00F558A4"/>
    <w:rsid w:val="00F56134"/>
    <w:rsid w:val="00F61C61"/>
    <w:rsid w:val="00F6204B"/>
    <w:rsid w:val="00F6311A"/>
    <w:rsid w:val="00F639E2"/>
    <w:rsid w:val="00F63DEA"/>
    <w:rsid w:val="00F65EFD"/>
    <w:rsid w:val="00F67030"/>
    <w:rsid w:val="00F676FC"/>
    <w:rsid w:val="00F70C47"/>
    <w:rsid w:val="00F70D4C"/>
    <w:rsid w:val="00F735FF"/>
    <w:rsid w:val="00F742C3"/>
    <w:rsid w:val="00F75321"/>
    <w:rsid w:val="00F76CD3"/>
    <w:rsid w:val="00F7735F"/>
    <w:rsid w:val="00F807A5"/>
    <w:rsid w:val="00F80CAF"/>
    <w:rsid w:val="00F811EE"/>
    <w:rsid w:val="00F819E6"/>
    <w:rsid w:val="00F848A2"/>
    <w:rsid w:val="00F86363"/>
    <w:rsid w:val="00F86EEC"/>
    <w:rsid w:val="00F90CDA"/>
    <w:rsid w:val="00F917E4"/>
    <w:rsid w:val="00F928A5"/>
    <w:rsid w:val="00F93279"/>
    <w:rsid w:val="00F93CDA"/>
    <w:rsid w:val="00F95999"/>
    <w:rsid w:val="00F96E1D"/>
    <w:rsid w:val="00F96F48"/>
    <w:rsid w:val="00F9786A"/>
    <w:rsid w:val="00FA03DE"/>
    <w:rsid w:val="00FA24D5"/>
    <w:rsid w:val="00FA2EDD"/>
    <w:rsid w:val="00FA38C6"/>
    <w:rsid w:val="00FA4195"/>
    <w:rsid w:val="00FA48B6"/>
    <w:rsid w:val="00FA6214"/>
    <w:rsid w:val="00FA6E05"/>
    <w:rsid w:val="00FA754F"/>
    <w:rsid w:val="00FA793F"/>
    <w:rsid w:val="00FB1914"/>
    <w:rsid w:val="00FB1FDE"/>
    <w:rsid w:val="00FB46EF"/>
    <w:rsid w:val="00FB5F63"/>
    <w:rsid w:val="00FB622D"/>
    <w:rsid w:val="00FB6E41"/>
    <w:rsid w:val="00FB7178"/>
    <w:rsid w:val="00FB7278"/>
    <w:rsid w:val="00FB7C49"/>
    <w:rsid w:val="00FC0A06"/>
    <w:rsid w:val="00FC1D73"/>
    <w:rsid w:val="00FC2837"/>
    <w:rsid w:val="00FC337B"/>
    <w:rsid w:val="00FC36E8"/>
    <w:rsid w:val="00FC6EFE"/>
    <w:rsid w:val="00FC7ED2"/>
    <w:rsid w:val="00FD09DA"/>
    <w:rsid w:val="00FD1D0A"/>
    <w:rsid w:val="00FD205D"/>
    <w:rsid w:val="00FD293A"/>
    <w:rsid w:val="00FD293E"/>
    <w:rsid w:val="00FD2FBB"/>
    <w:rsid w:val="00FD3990"/>
    <w:rsid w:val="00FD39C3"/>
    <w:rsid w:val="00FD3AC1"/>
    <w:rsid w:val="00FD413F"/>
    <w:rsid w:val="00FD774B"/>
    <w:rsid w:val="00FD7B16"/>
    <w:rsid w:val="00FE1966"/>
    <w:rsid w:val="00FE38CA"/>
    <w:rsid w:val="00FE4558"/>
    <w:rsid w:val="00FE47DC"/>
    <w:rsid w:val="00FE4D17"/>
    <w:rsid w:val="00FE5898"/>
    <w:rsid w:val="00FE5FA0"/>
    <w:rsid w:val="00FE6855"/>
    <w:rsid w:val="00FE6DD0"/>
    <w:rsid w:val="00FF0134"/>
    <w:rsid w:val="00FF08DC"/>
    <w:rsid w:val="00FF08EB"/>
    <w:rsid w:val="00FF0F3A"/>
    <w:rsid w:val="00FF1CE2"/>
    <w:rsid w:val="00FF26B9"/>
    <w:rsid w:val="00FF423D"/>
    <w:rsid w:val="00FF4895"/>
    <w:rsid w:val="00FF6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57D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0"/>
    <w:next w:val="a0"/>
    <w:rsid w:val="00224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0"/>
    <w:next w:val="a0"/>
    <w:link w:val="2Char"/>
    <w:uiPriority w:val="9"/>
    <w:qFormat/>
    <w:rsid w:val="0022461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semiHidden/>
    <w:unhideWhenUsed/>
    <w:qFormat/>
    <w:rsid w:val="00844F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rsid w:val="00256E16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rsid w:val="00256E16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rsid w:val="00256E16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D71E9"/>
    <w:pPr>
      <w:spacing w:before="2000" w:after="42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章节"/>
    <w:basedOn w:val="10"/>
    <w:next w:val="a0"/>
    <w:rsid w:val="002B60AA"/>
    <w:pPr>
      <w:keepNext w:val="0"/>
      <w:numPr>
        <w:numId w:val="1"/>
      </w:numPr>
      <w:tabs>
        <w:tab w:val="left" w:pos="540"/>
      </w:tabs>
      <w:spacing w:before="400" w:after="100" w:line="240" w:lineRule="auto"/>
      <w:jc w:val="center"/>
    </w:pPr>
    <w:rPr>
      <w:sz w:val="32"/>
    </w:rPr>
  </w:style>
  <w:style w:type="paragraph" w:customStyle="1" w:styleId="1">
    <w:name w:val="1级标题"/>
    <w:basedOn w:val="20"/>
    <w:next w:val="a0"/>
    <w:qFormat/>
    <w:rsid w:val="00F20248"/>
    <w:pPr>
      <w:pageBreakBefore/>
      <w:numPr>
        <w:numId w:val="2"/>
      </w:numPr>
      <w:pBdr>
        <w:bottom w:val="dashSmallGap" w:sz="12" w:space="1" w:color="006666"/>
      </w:pBdr>
      <w:spacing w:before="140" w:after="100" w:line="312" w:lineRule="auto"/>
      <w:jc w:val="left"/>
    </w:pPr>
    <w:rPr>
      <w:rFonts w:eastAsia="宋体"/>
      <w:sz w:val="28"/>
      <w:szCs w:val="21"/>
    </w:rPr>
  </w:style>
  <w:style w:type="table" w:styleId="a5">
    <w:name w:val="Table Grid"/>
    <w:basedOn w:val="a2"/>
    <w:uiPriority w:val="59"/>
    <w:rsid w:val="002143C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eastAsia="宋体"/>
        <w:b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6">
    <w:name w:val="Quote"/>
    <w:basedOn w:val="a0"/>
    <w:next w:val="a0"/>
    <w:link w:val="Char"/>
    <w:qFormat/>
    <w:rsid w:val="00021B2B"/>
    <w:pPr>
      <w:pBdr>
        <w:top w:val="dashed" w:sz="4" w:space="1" w:color="006666"/>
        <w:left w:val="dashed" w:sz="4" w:space="4" w:color="006666"/>
        <w:bottom w:val="dashed" w:sz="4" w:space="1" w:color="006666"/>
        <w:right w:val="dashed" w:sz="4" w:space="4" w:color="006666"/>
      </w:pBdr>
      <w:shd w:val="clear" w:color="C0504D" w:fill="FFFFFF"/>
      <w:spacing w:before="120" w:after="120"/>
      <w:ind w:leftChars="50" w:left="50" w:rightChars="50" w:right="50"/>
      <w:mirrorIndents/>
    </w:pPr>
    <w:rPr>
      <w:color w:val="000000"/>
    </w:rPr>
  </w:style>
  <w:style w:type="paragraph" w:customStyle="1" w:styleId="a7">
    <w:name w:val="公式"/>
    <w:basedOn w:val="a0"/>
    <w:next w:val="a0"/>
    <w:qFormat/>
    <w:rsid w:val="00916936"/>
    <w:pPr>
      <w:spacing w:before="120" w:after="120"/>
      <w:ind w:leftChars="200" w:left="200" w:rightChars="100" w:right="100"/>
    </w:pPr>
    <w:rPr>
      <w:b/>
    </w:rPr>
  </w:style>
  <w:style w:type="character" w:styleId="a8">
    <w:name w:val="FollowedHyperlink"/>
    <w:basedOn w:val="a1"/>
    <w:rsid w:val="0060302E"/>
    <w:rPr>
      <w:color w:val="800080"/>
      <w:u w:val="single"/>
    </w:rPr>
  </w:style>
  <w:style w:type="paragraph" w:styleId="11">
    <w:name w:val="toc 1"/>
    <w:basedOn w:val="3"/>
    <w:next w:val="a0"/>
    <w:link w:val="1Char"/>
    <w:autoRedefine/>
    <w:uiPriority w:val="39"/>
    <w:qFormat/>
    <w:rsid w:val="00844FB6"/>
    <w:pPr>
      <w:keepNext w:val="0"/>
      <w:keepLines w:val="0"/>
      <w:spacing w:before="120" w:after="120" w:line="240" w:lineRule="auto"/>
      <w:jc w:val="left"/>
      <w:outlineLvl w:val="9"/>
    </w:pPr>
    <w:rPr>
      <w:caps/>
      <w:sz w:val="20"/>
      <w:szCs w:val="20"/>
    </w:rPr>
  </w:style>
  <w:style w:type="paragraph" w:styleId="21">
    <w:name w:val="toc 2"/>
    <w:basedOn w:val="a0"/>
    <w:next w:val="a0"/>
    <w:link w:val="2Char0"/>
    <w:autoRedefine/>
    <w:uiPriority w:val="39"/>
    <w:qFormat/>
    <w:rsid w:val="00B251A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qFormat/>
    <w:rsid w:val="00523500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0"/>
    <w:next w:val="a0"/>
    <w:autoRedefine/>
    <w:semiHidden/>
    <w:rsid w:val="00523500"/>
    <w:pPr>
      <w:ind w:left="63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523500"/>
    <w:pPr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523500"/>
    <w:pPr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523500"/>
    <w:pPr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523500"/>
    <w:pPr>
      <w:ind w:left="147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523500"/>
    <w:pPr>
      <w:ind w:left="1680"/>
      <w:jc w:val="left"/>
    </w:pPr>
    <w:rPr>
      <w:sz w:val="18"/>
      <w:szCs w:val="18"/>
    </w:rPr>
  </w:style>
  <w:style w:type="character" w:styleId="a9">
    <w:name w:val="Hyperlink"/>
    <w:basedOn w:val="a1"/>
    <w:uiPriority w:val="99"/>
    <w:rsid w:val="00523500"/>
    <w:rPr>
      <w:color w:val="0000FF"/>
      <w:u w:val="single"/>
    </w:rPr>
  </w:style>
  <w:style w:type="character" w:styleId="aa">
    <w:name w:val="annotation reference"/>
    <w:basedOn w:val="a1"/>
    <w:semiHidden/>
    <w:rsid w:val="00AE309F"/>
    <w:rPr>
      <w:sz w:val="21"/>
      <w:szCs w:val="21"/>
    </w:rPr>
  </w:style>
  <w:style w:type="paragraph" w:styleId="ab">
    <w:name w:val="annotation text"/>
    <w:basedOn w:val="a0"/>
    <w:semiHidden/>
    <w:rsid w:val="00AE309F"/>
    <w:pPr>
      <w:jc w:val="left"/>
    </w:pPr>
  </w:style>
  <w:style w:type="paragraph" w:styleId="ac">
    <w:name w:val="annotation subject"/>
    <w:basedOn w:val="ab"/>
    <w:next w:val="ab"/>
    <w:semiHidden/>
    <w:rsid w:val="00AE309F"/>
    <w:rPr>
      <w:b/>
      <w:bCs/>
    </w:rPr>
  </w:style>
  <w:style w:type="paragraph" w:styleId="ad">
    <w:name w:val="Balloon Text"/>
    <w:basedOn w:val="a0"/>
    <w:semiHidden/>
    <w:rsid w:val="00AE309F"/>
    <w:rPr>
      <w:sz w:val="18"/>
      <w:szCs w:val="18"/>
    </w:rPr>
  </w:style>
  <w:style w:type="paragraph" w:styleId="ae">
    <w:name w:val="header"/>
    <w:basedOn w:val="a0"/>
    <w:link w:val="Char0"/>
    <w:rsid w:val="002B6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e"/>
    <w:rsid w:val="002B6801"/>
    <w:rPr>
      <w:kern w:val="2"/>
      <w:sz w:val="18"/>
      <w:szCs w:val="18"/>
    </w:rPr>
  </w:style>
  <w:style w:type="paragraph" w:styleId="af">
    <w:name w:val="footer"/>
    <w:basedOn w:val="a0"/>
    <w:link w:val="Char1"/>
    <w:uiPriority w:val="99"/>
    <w:rsid w:val="002B6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f"/>
    <w:uiPriority w:val="99"/>
    <w:rsid w:val="002B6801"/>
    <w:rPr>
      <w:kern w:val="2"/>
      <w:sz w:val="18"/>
      <w:szCs w:val="18"/>
    </w:rPr>
  </w:style>
  <w:style w:type="character" w:styleId="af0">
    <w:name w:val="line number"/>
    <w:basedOn w:val="a1"/>
    <w:rsid w:val="0093379B"/>
  </w:style>
  <w:style w:type="paragraph" w:styleId="af1">
    <w:name w:val="Document Map"/>
    <w:basedOn w:val="a0"/>
    <w:link w:val="Char2"/>
    <w:rsid w:val="00A94561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f1"/>
    <w:rsid w:val="00A94561"/>
    <w:rPr>
      <w:rFonts w:ascii="宋体"/>
      <w:kern w:val="2"/>
      <w:sz w:val="18"/>
      <w:szCs w:val="18"/>
    </w:rPr>
  </w:style>
  <w:style w:type="table" w:styleId="12">
    <w:name w:val="Table Colorful 1"/>
    <w:basedOn w:val="a2"/>
    <w:rsid w:val="00A94561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olorful 2"/>
    <w:basedOn w:val="a2"/>
    <w:rsid w:val="00A94561"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Light Shading Accent 6"/>
    <w:basedOn w:val="a2"/>
    <w:uiPriority w:val="60"/>
    <w:rsid w:val="00A94561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af2">
    <w:name w:val="通用"/>
    <w:basedOn w:val="a2"/>
    <w:rsid w:val="003A29E9"/>
    <w:tblPr>
      <w:tblStyleRowBandSize w:val="1"/>
      <w:tblInd w:w="113" w:type="dxa"/>
      <w:tblBorders>
        <w:top w:val="single" w:sz="12" w:space="0" w:color="006666"/>
        <w:left w:val="single" w:sz="12" w:space="0" w:color="006666"/>
        <w:bottom w:val="single" w:sz="12" w:space="0" w:color="006666"/>
        <w:right w:val="single" w:sz="12" w:space="0" w:color="006666"/>
        <w:insideH w:val="single" w:sz="4" w:space="0" w:color="006666"/>
        <w:insideV w:val="single" w:sz="4" w:space="0" w:color="00666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 w:val="0"/>
        <w:i w:val="0"/>
        <w:color w:val="CCE8CF" w:themeColor="background1"/>
      </w:rPr>
      <w:tblPr/>
      <w:tcPr>
        <w:shd w:val="clear" w:color="auto" w:fill="006666"/>
      </w:tcPr>
    </w:tblStylePr>
    <w:tblStylePr w:type="firstCol">
      <w:rPr>
        <w:b w:val="0"/>
      </w:rPr>
    </w:tblStylePr>
    <w:tblStylePr w:type="band2Horz">
      <w:rPr>
        <w:b w:val="0"/>
      </w:rPr>
      <w:tblPr/>
      <w:tcPr>
        <w:shd w:val="clear" w:color="auto" w:fill="FFFFFF"/>
      </w:tcPr>
    </w:tblStylePr>
  </w:style>
  <w:style w:type="character" w:customStyle="1" w:styleId="Char">
    <w:name w:val="引用 Char"/>
    <w:basedOn w:val="a1"/>
    <w:link w:val="a6"/>
    <w:rsid w:val="00021B2B"/>
    <w:rPr>
      <w:rFonts w:asciiTheme="minorHAnsi" w:eastAsiaTheme="minorEastAsia" w:hAnsiTheme="minorHAnsi" w:cstheme="minorBidi"/>
      <w:color w:val="000000"/>
      <w:kern w:val="2"/>
      <w:sz w:val="21"/>
      <w:szCs w:val="22"/>
      <w:shd w:val="clear" w:color="C0504D" w:fill="FFFFFF"/>
    </w:rPr>
  </w:style>
  <w:style w:type="character" w:customStyle="1" w:styleId="2Char">
    <w:name w:val="标题 2 Char"/>
    <w:basedOn w:val="a1"/>
    <w:link w:val="20"/>
    <w:uiPriority w:val="9"/>
    <w:rsid w:val="00B57D67"/>
    <w:rPr>
      <w:rFonts w:ascii="Arial" w:eastAsia="黑体" w:hAnsi="Arial"/>
      <w:b/>
      <w:bCs/>
      <w:kern w:val="2"/>
      <w:sz w:val="32"/>
      <w:szCs w:val="32"/>
    </w:rPr>
  </w:style>
  <w:style w:type="paragraph" w:styleId="af3">
    <w:name w:val="Subtitle"/>
    <w:basedOn w:val="a0"/>
    <w:next w:val="a0"/>
    <w:link w:val="Char3"/>
    <w:qFormat/>
    <w:rsid w:val="00422AD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f3"/>
    <w:rsid w:val="00422AD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4">
    <w:name w:val="Date"/>
    <w:basedOn w:val="a0"/>
    <w:next w:val="a0"/>
    <w:link w:val="Char4"/>
    <w:rsid w:val="003D260B"/>
    <w:pPr>
      <w:ind w:leftChars="2500" w:left="100"/>
    </w:pPr>
  </w:style>
  <w:style w:type="character" w:customStyle="1" w:styleId="Char4">
    <w:name w:val="日期 Char"/>
    <w:basedOn w:val="a1"/>
    <w:link w:val="af4"/>
    <w:rsid w:val="003D260B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TOC">
    <w:name w:val="TOC Heading"/>
    <w:basedOn w:val="10"/>
    <w:next w:val="a0"/>
    <w:uiPriority w:val="39"/>
    <w:unhideWhenUsed/>
    <w:qFormat/>
    <w:rsid w:val="003D260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Char">
    <w:name w:val="目录 1 Char"/>
    <w:basedOn w:val="a1"/>
    <w:link w:val="11"/>
    <w:uiPriority w:val="39"/>
    <w:rsid w:val="00844FB6"/>
    <w:rPr>
      <w:rFonts w:asciiTheme="minorHAnsi" w:eastAsiaTheme="minorEastAsia" w:hAnsiTheme="minorHAnsi" w:cstheme="minorBidi"/>
      <w:b/>
      <w:bCs/>
      <w:caps/>
      <w:kern w:val="2"/>
    </w:rPr>
  </w:style>
  <w:style w:type="character" w:customStyle="1" w:styleId="2Char0">
    <w:name w:val="目录 2 Char"/>
    <w:basedOn w:val="a1"/>
    <w:link w:val="21"/>
    <w:uiPriority w:val="39"/>
    <w:rsid w:val="003D260B"/>
    <w:rPr>
      <w:rFonts w:asciiTheme="minorHAnsi" w:eastAsiaTheme="minorEastAsia" w:hAnsiTheme="minorHAnsi" w:cstheme="minorBidi"/>
      <w:smallCaps/>
      <w:kern w:val="2"/>
    </w:rPr>
  </w:style>
  <w:style w:type="paragraph" w:customStyle="1" w:styleId="2">
    <w:name w:val="2级标题"/>
    <w:basedOn w:val="3"/>
    <w:next w:val="a0"/>
    <w:qFormat/>
    <w:rsid w:val="00F20248"/>
    <w:pPr>
      <w:numPr>
        <w:numId w:val="22"/>
      </w:numPr>
      <w:spacing w:before="120" w:after="120"/>
    </w:pPr>
    <w:rPr>
      <w:sz w:val="24"/>
    </w:rPr>
  </w:style>
  <w:style w:type="character" w:customStyle="1" w:styleId="3Char">
    <w:name w:val="标题 3 Char"/>
    <w:basedOn w:val="a1"/>
    <w:link w:val="3"/>
    <w:semiHidden/>
    <w:rsid w:val="00844FB6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f5">
    <w:name w:val="List Paragraph"/>
    <w:basedOn w:val="a0"/>
    <w:uiPriority w:val="34"/>
    <w:qFormat/>
    <w:rsid w:val="005967B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382">
          <w:marLeft w:val="300"/>
          <w:marRight w:val="300"/>
          <w:marTop w:val="150"/>
          <w:marBottom w:val="0"/>
          <w:divBdr>
            <w:top w:val="single" w:sz="6" w:space="8" w:color="808080"/>
            <w:left w:val="single" w:sz="6" w:space="8" w:color="808080"/>
            <w:bottom w:val="single" w:sz="6" w:space="8" w:color="808080"/>
            <w:right w:val="single" w:sz="6" w:space="8" w:color="808080"/>
          </w:divBdr>
        </w:div>
      </w:divsChild>
    </w:div>
    <w:div w:id="257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216;&#25103;&#31574;&#21010;\&#28216;&#25103;\&#22797;&#20214;%20DOTA&#25968;&#23383;&#25915;&#30053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24037;&#20316;\&#19977;&#22269;Web\&#32479;&#35745;&#38656;&#27714;\&#32479;&#35745;&#38656;&#2771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v>在线人数</c:v>
          </c:tx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</c:numCache>
            </c:numRef>
          </c:cat>
          <c:val>
            <c:numRef>
              <c:f>Sheet1!$B$2:$B$26</c:f>
              <c:numCache>
                <c:formatCode>General</c:formatCode>
                <c:ptCount val="25"/>
                <c:pt idx="0">
                  <c:v>1416</c:v>
                </c:pt>
                <c:pt idx="1">
                  <c:v>1147</c:v>
                </c:pt>
                <c:pt idx="2">
                  <c:v>1321</c:v>
                </c:pt>
                <c:pt idx="3">
                  <c:v>1278</c:v>
                </c:pt>
                <c:pt idx="4">
                  <c:v>1435</c:v>
                </c:pt>
                <c:pt idx="5">
                  <c:v>1076</c:v>
                </c:pt>
                <c:pt idx="6">
                  <c:v>1112</c:v>
                </c:pt>
                <c:pt idx="7">
                  <c:v>1304</c:v>
                </c:pt>
                <c:pt idx="8">
                  <c:v>1024</c:v>
                </c:pt>
                <c:pt idx="9">
                  <c:v>1485</c:v>
                </c:pt>
                <c:pt idx="10">
                  <c:v>1398</c:v>
                </c:pt>
                <c:pt idx="11">
                  <c:v>1355</c:v>
                </c:pt>
                <c:pt idx="12">
                  <c:v>1120</c:v>
                </c:pt>
                <c:pt idx="13">
                  <c:v>1323</c:v>
                </c:pt>
                <c:pt idx="14">
                  <c:v>1334</c:v>
                </c:pt>
                <c:pt idx="15">
                  <c:v>1232</c:v>
                </c:pt>
                <c:pt idx="16">
                  <c:v>1352</c:v>
                </c:pt>
                <c:pt idx="17">
                  <c:v>1301</c:v>
                </c:pt>
                <c:pt idx="18">
                  <c:v>1159</c:v>
                </c:pt>
                <c:pt idx="19">
                  <c:v>1287</c:v>
                </c:pt>
                <c:pt idx="20">
                  <c:v>1127</c:v>
                </c:pt>
                <c:pt idx="21">
                  <c:v>1396</c:v>
                </c:pt>
                <c:pt idx="22">
                  <c:v>1462</c:v>
                </c:pt>
                <c:pt idx="23">
                  <c:v>1462</c:v>
                </c:pt>
                <c:pt idx="24">
                  <c:v>1442</c:v>
                </c:pt>
              </c:numCache>
            </c:numRef>
          </c:val>
        </c:ser>
        <c:marker val="1"/>
        <c:axId val="234525056"/>
        <c:axId val="234526976"/>
      </c:lineChart>
      <c:catAx>
        <c:axId val="234525056"/>
        <c:scaling>
          <c:orientation val="minMax"/>
        </c:scaling>
        <c:axPos val="b"/>
        <c:numFmt formatCode="General" sourceLinked="1"/>
        <c:tickLblPos val="nextTo"/>
        <c:crossAx val="234526976"/>
        <c:crosses val="autoZero"/>
        <c:auto val="1"/>
        <c:lblAlgn val="ctr"/>
        <c:lblOffset val="100"/>
      </c:catAx>
      <c:valAx>
        <c:axId val="234526976"/>
        <c:scaling>
          <c:orientation val="minMax"/>
        </c:scaling>
        <c:axPos val="l"/>
        <c:majorGridlines/>
        <c:numFmt formatCode="General" sourceLinked="1"/>
        <c:tickLblPos val="nextTo"/>
        <c:crossAx val="234525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v>充值人数</c:v>
          </c:tx>
          <c:marker>
            <c:symbol val="none"/>
          </c:marker>
          <c:cat>
            <c:numRef>
              <c:f>Sheet1!$I$2:$I$33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Sheet1!$J$2:$J$33</c:f>
              <c:numCache>
                <c:formatCode>General</c:formatCode>
                <c:ptCount val="32"/>
                <c:pt idx="0">
                  <c:v>109861</c:v>
                </c:pt>
                <c:pt idx="1">
                  <c:v>102259</c:v>
                </c:pt>
                <c:pt idx="2">
                  <c:v>146647</c:v>
                </c:pt>
                <c:pt idx="3">
                  <c:v>91959</c:v>
                </c:pt>
                <c:pt idx="4">
                  <c:v>90291</c:v>
                </c:pt>
                <c:pt idx="5">
                  <c:v>99460</c:v>
                </c:pt>
                <c:pt idx="6">
                  <c:v>131520</c:v>
                </c:pt>
                <c:pt idx="7">
                  <c:v>120726</c:v>
                </c:pt>
                <c:pt idx="8">
                  <c:v>65755</c:v>
                </c:pt>
                <c:pt idx="9">
                  <c:v>55304</c:v>
                </c:pt>
                <c:pt idx="10">
                  <c:v>87820</c:v>
                </c:pt>
                <c:pt idx="11">
                  <c:v>104329</c:v>
                </c:pt>
                <c:pt idx="12">
                  <c:v>54760</c:v>
                </c:pt>
                <c:pt idx="13">
                  <c:v>110260</c:v>
                </c:pt>
                <c:pt idx="14">
                  <c:v>143564</c:v>
                </c:pt>
                <c:pt idx="15">
                  <c:v>114365</c:v>
                </c:pt>
                <c:pt idx="16">
                  <c:v>82615</c:v>
                </c:pt>
                <c:pt idx="17">
                  <c:v>98807</c:v>
                </c:pt>
                <c:pt idx="18">
                  <c:v>128542</c:v>
                </c:pt>
                <c:pt idx="19">
                  <c:v>149437</c:v>
                </c:pt>
                <c:pt idx="20">
                  <c:v>65032</c:v>
                </c:pt>
                <c:pt idx="21">
                  <c:v>81355</c:v>
                </c:pt>
                <c:pt idx="22">
                  <c:v>63237</c:v>
                </c:pt>
                <c:pt idx="23">
                  <c:v>93934</c:v>
                </c:pt>
                <c:pt idx="24">
                  <c:v>108565</c:v>
                </c:pt>
                <c:pt idx="25">
                  <c:v>63407</c:v>
                </c:pt>
                <c:pt idx="26">
                  <c:v>119877</c:v>
                </c:pt>
                <c:pt idx="27">
                  <c:v>98858</c:v>
                </c:pt>
                <c:pt idx="28">
                  <c:v>79650</c:v>
                </c:pt>
                <c:pt idx="29">
                  <c:v>86203</c:v>
                </c:pt>
                <c:pt idx="30">
                  <c:v>72429</c:v>
                </c:pt>
                <c:pt idx="31">
                  <c:v>52664</c:v>
                </c:pt>
              </c:numCache>
            </c:numRef>
          </c:val>
        </c:ser>
        <c:marker val="1"/>
        <c:axId val="100886784"/>
        <c:axId val="100888576"/>
      </c:lineChart>
      <c:dateAx>
        <c:axId val="100886784"/>
        <c:scaling>
          <c:orientation val="minMax"/>
        </c:scaling>
        <c:axPos val="b"/>
        <c:numFmt formatCode="m&quot;月&quot;d&quot;日&quot;" sourceLinked="1"/>
        <c:tickLblPos val="nextTo"/>
        <c:crossAx val="100888576"/>
        <c:crosses val="autoZero"/>
        <c:auto val="1"/>
        <c:lblOffset val="100"/>
      </c:dateAx>
      <c:valAx>
        <c:axId val="100888576"/>
        <c:scaling>
          <c:orientation val="minMax"/>
        </c:scaling>
        <c:axPos val="l"/>
        <c:majorGridlines/>
        <c:numFmt formatCode="General" sourceLinked="1"/>
        <c:tickLblPos val="nextTo"/>
        <c:crossAx val="100886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v>平均在线人数</c:v>
          </c:tx>
          <c:marker>
            <c:symbol val="none"/>
          </c:marker>
          <c:cat>
            <c:numRef>
              <c:f>Sheet1!$D$2:$D$33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Sheet1!$E$2:$E$33</c:f>
              <c:numCache>
                <c:formatCode>General</c:formatCode>
                <c:ptCount val="32"/>
                <c:pt idx="0">
                  <c:v>1470</c:v>
                </c:pt>
                <c:pt idx="1">
                  <c:v>1282</c:v>
                </c:pt>
                <c:pt idx="2">
                  <c:v>1019</c:v>
                </c:pt>
                <c:pt idx="3">
                  <c:v>1047</c:v>
                </c:pt>
                <c:pt idx="4">
                  <c:v>1126</c:v>
                </c:pt>
                <c:pt idx="5">
                  <c:v>1366</c:v>
                </c:pt>
                <c:pt idx="6">
                  <c:v>1481</c:v>
                </c:pt>
                <c:pt idx="7">
                  <c:v>1311</c:v>
                </c:pt>
                <c:pt idx="8">
                  <c:v>1117</c:v>
                </c:pt>
                <c:pt idx="9">
                  <c:v>1396</c:v>
                </c:pt>
                <c:pt idx="10">
                  <c:v>1459</c:v>
                </c:pt>
                <c:pt idx="11">
                  <c:v>1052</c:v>
                </c:pt>
                <c:pt idx="12">
                  <c:v>1383</c:v>
                </c:pt>
                <c:pt idx="13">
                  <c:v>1079</c:v>
                </c:pt>
                <c:pt idx="14">
                  <c:v>1037</c:v>
                </c:pt>
                <c:pt idx="15">
                  <c:v>1171</c:v>
                </c:pt>
                <c:pt idx="16">
                  <c:v>1474</c:v>
                </c:pt>
                <c:pt idx="17">
                  <c:v>1064</c:v>
                </c:pt>
                <c:pt idx="18">
                  <c:v>1367</c:v>
                </c:pt>
                <c:pt idx="19">
                  <c:v>1139</c:v>
                </c:pt>
                <c:pt idx="20">
                  <c:v>1170</c:v>
                </c:pt>
                <c:pt idx="21">
                  <c:v>1214</c:v>
                </c:pt>
                <c:pt idx="22">
                  <c:v>1116</c:v>
                </c:pt>
                <c:pt idx="23">
                  <c:v>1111</c:v>
                </c:pt>
                <c:pt idx="24">
                  <c:v>1360</c:v>
                </c:pt>
                <c:pt idx="25">
                  <c:v>1000</c:v>
                </c:pt>
                <c:pt idx="26">
                  <c:v>1362</c:v>
                </c:pt>
                <c:pt idx="27">
                  <c:v>1415</c:v>
                </c:pt>
                <c:pt idx="28">
                  <c:v>1012</c:v>
                </c:pt>
                <c:pt idx="29">
                  <c:v>1449</c:v>
                </c:pt>
                <c:pt idx="30">
                  <c:v>1241</c:v>
                </c:pt>
                <c:pt idx="31">
                  <c:v>1455</c:v>
                </c:pt>
              </c:numCache>
            </c:numRef>
          </c:val>
        </c:ser>
        <c:ser>
          <c:idx val="1"/>
          <c:order val="1"/>
          <c:tx>
            <c:v>最高在线人数</c:v>
          </c:tx>
          <c:marker>
            <c:symbol val="none"/>
          </c:marker>
          <c:val>
            <c:numRef>
              <c:f>Sheet1!$F$2:$F$33</c:f>
              <c:numCache>
                <c:formatCode>General</c:formatCode>
                <c:ptCount val="32"/>
                <c:pt idx="0">
                  <c:v>1828</c:v>
                </c:pt>
                <c:pt idx="1">
                  <c:v>1898</c:v>
                </c:pt>
                <c:pt idx="2">
                  <c:v>1540</c:v>
                </c:pt>
                <c:pt idx="3">
                  <c:v>1661</c:v>
                </c:pt>
                <c:pt idx="4">
                  <c:v>1685</c:v>
                </c:pt>
                <c:pt idx="5">
                  <c:v>1653</c:v>
                </c:pt>
                <c:pt idx="6">
                  <c:v>1540</c:v>
                </c:pt>
                <c:pt idx="7">
                  <c:v>1635</c:v>
                </c:pt>
                <c:pt idx="8">
                  <c:v>1958</c:v>
                </c:pt>
                <c:pt idx="9">
                  <c:v>1770</c:v>
                </c:pt>
                <c:pt idx="10">
                  <c:v>1580</c:v>
                </c:pt>
                <c:pt idx="11">
                  <c:v>1594</c:v>
                </c:pt>
                <c:pt idx="12">
                  <c:v>1903</c:v>
                </c:pt>
                <c:pt idx="13">
                  <c:v>1659</c:v>
                </c:pt>
                <c:pt idx="14">
                  <c:v>1510</c:v>
                </c:pt>
                <c:pt idx="15">
                  <c:v>1709</c:v>
                </c:pt>
                <c:pt idx="16">
                  <c:v>1907</c:v>
                </c:pt>
                <c:pt idx="17">
                  <c:v>1525</c:v>
                </c:pt>
                <c:pt idx="18">
                  <c:v>1593</c:v>
                </c:pt>
                <c:pt idx="19">
                  <c:v>1928</c:v>
                </c:pt>
                <c:pt idx="20">
                  <c:v>1613</c:v>
                </c:pt>
                <c:pt idx="21">
                  <c:v>1944</c:v>
                </c:pt>
                <c:pt idx="22">
                  <c:v>1906</c:v>
                </c:pt>
                <c:pt idx="23">
                  <c:v>1593</c:v>
                </c:pt>
                <c:pt idx="24">
                  <c:v>1506</c:v>
                </c:pt>
                <c:pt idx="25">
                  <c:v>1813</c:v>
                </c:pt>
                <c:pt idx="26">
                  <c:v>1542</c:v>
                </c:pt>
                <c:pt idx="27">
                  <c:v>1525</c:v>
                </c:pt>
                <c:pt idx="28">
                  <c:v>1755</c:v>
                </c:pt>
                <c:pt idx="29">
                  <c:v>1512</c:v>
                </c:pt>
                <c:pt idx="30">
                  <c:v>1626</c:v>
                </c:pt>
                <c:pt idx="31">
                  <c:v>1511</c:v>
                </c:pt>
              </c:numCache>
            </c:numRef>
          </c:val>
        </c:ser>
        <c:marker val="1"/>
        <c:axId val="235445248"/>
        <c:axId val="235452288"/>
      </c:lineChart>
      <c:dateAx>
        <c:axId val="235445248"/>
        <c:scaling>
          <c:orientation val="minMax"/>
        </c:scaling>
        <c:axPos val="b"/>
        <c:numFmt formatCode="m&quot;月&quot;d&quot;日&quot;" sourceLinked="1"/>
        <c:tickLblPos val="nextTo"/>
        <c:crossAx val="235452288"/>
        <c:crosses val="autoZero"/>
        <c:auto val="1"/>
        <c:lblOffset val="100"/>
      </c:dateAx>
      <c:valAx>
        <c:axId val="235452288"/>
        <c:scaling>
          <c:orientation val="minMax"/>
        </c:scaling>
        <c:axPos val="l"/>
        <c:majorGridlines/>
        <c:numFmt formatCode="General" sourceLinked="1"/>
        <c:tickLblPos val="nextTo"/>
        <c:crossAx val="235445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barChart>
        <c:barDir val="col"/>
        <c:grouping val="clustered"/>
        <c:ser>
          <c:idx val="0"/>
          <c:order val="0"/>
          <c:tx>
            <c:strRef>
              <c:f>Sheet1!$K$1</c:f>
              <c:strCache>
                <c:ptCount val="1"/>
                <c:pt idx="0">
                  <c:v>创建角色</c:v>
                </c:pt>
              </c:strCache>
            </c:strRef>
          </c:tx>
          <c:cat>
            <c:numRef>
              <c:f>Sheet1!$I$2:$I$33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Sheet1!$K$2:$K$33</c:f>
              <c:numCache>
                <c:formatCode>General</c:formatCode>
                <c:ptCount val="32"/>
                <c:pt idx="0">
                  <c:v>75205</c:v>
                </c:pt>
                <c:pt idx="1">
                  <c:v>94550</c:v>
                </c:pt>
                <c:pt idx="2">
                  <c:v>139023</c:v>
                </c:pt>
                <c:pt idx="3">
                  <c:v>91476</c:v>
                </c:pt>
                <c:pt idx="4">
                  <c:v>100284</c:v>
                </c:pt>
                <c:pt idx="5">
                  <c:v>123526</c:v>
                </c:pt>
                <c:pt idx="6">
                  <c:v>69153</c:v>
                </c:pt>
                <c:pt idx="7">
                  <c:v>112636</c:v>
                </c:pt>
                <c:pt idx="8">
                  <c:v>115278</c:v>
                </c:pt>
                <c:pt idx="9">
                  <c:v>122817</c:v>
                </c:pt>
                <c:pt idx="10">
                  <c:v>111870</c:v>
                </c:pt>
                <c:pt idx="11">
                  <c:v>97945</c:v>
                </c:pt>
                <c:pt idx="12">
                  <c:v>149456</c:v>
                </c:pt>
                <c:pt idx="13">
                  <c:v>109107</c:v>
                </c:pt>
                <c:pt idx="14">
                  <c:v>92241</c:v>
                </c:pt>
                <c:pt idx="15">
                  <c:v>65829</c:v>
                </c:pt>
                <c:pt idx="16">
                  <c:v>69721</c:v>
                </c:pt>
                <c:pt idx="17">
                  <c:v>148012</c:v>
                </c:pt>
                <c:pt idx="18">
                  <c:v>78393</c:v>
                </c:pt>
                <c:pt idx="19">
                  <c:v>147241</c:v>
                </c:pt>
                <c:pt idx="20">
                  <c:v>148652</c:v>
                </c:pt>
                <c:pt idx="21">
                  <c:v>115554</c:v>
                </c:pt>
                <c:pt idx="22">
                  <c:v>103264</c:v>
                </c:pt>
                <c:pt idx="23">
                  <c:v>133161</c:v>
                </c:pt>
                <c:pt idx="24">
                  <c:v>116114</c:v>
                </c:pt>
                <c:pt idx="25">
                  <c:v>141844</c:v>
                </c:pt>
                <c:pt idx="26">
                  <c:v>84903</c:v>
                </c:pt>
                <c:pt idx="27">
                  <c:v>82430</c:v>
                </c:pt>
                <c:pt idx="28">
                  <c:v>132276</c:v>
                </c:pt>
                <c:pt idx="29">
                  <c:v>123958</c:v>
                </c:pt>
                <c:pt idx="30">
                  <c:v>74063</c:v>
                </c:pt>
                <c:pt idx="31">
                  <c:v>111233</c:v>
                </c:pt>
              </c:numCache>
            </c:numRef>
          </c:val>
        </c:ser>
        <c:axId val="96010240"/>
        <c:axId val="91674880"/>
      </c:barChart>
      <c:lineChart>
        <c:grouping val="standard"/>
        <c:ser>
          <c:idx val="1"/>
          <c:order val="1"/>
          <c:tx>
            <c:strRef>
              <c:f>Sheet1!$L$1</c:f>
              <c:strCache>
                <c:ptCount val="1"/>
                <c:pt idx="0">
                  <c:v>流失率</c:v>
                </c:pt>
              </c:strCache>
            </c:strRef>
          </c:tx>
          <c:marker>
            <c:symbol val="none"/>
          </c:marker>
          <c:val>
            <c:numRef>
              <c:f>Sheet1!$L$2:$L$33</c:f>
              <c:numCache>
                <c:formatCode>General</c:formatCode>
                <c:ptCount val="32"/>
                <c:pt idx="0">
                  <c:v>0.71138262990698098</c:v>
                </c:pt>
                <c:pt idx="1">
                  <c:v>0.63062656167748465</c:v>
                </c:pt>
                <c:pt idx="2">
                  <c:v>0.71861141393729078</c:v>
                </c:pt>
                <c:pt idx="3">
                  <c:v>0.48631614589101346</c:v>
                </c:pt>
                <c:pt idx="4">
                  <c:v>0.72424640257683648</c:v>
                </c:pt>
                <c:pt idx="5">
                  <c:v>0.51637553453681362</c:v>
                </c:pt>
                <c:pt idx="6">
                  <c:v>0.68850317629862601</c:v>
                </c:pt>
                <c:pt idx="7">
                  <c:v>0.49402595201068622</c:v>
                </c:pt>
                <c:pt idx="8">
                  <c:v>0.52835474126838844</c:v>
                </c:pt>
                <c:pt idx="9">
                  <c:v>0.68127054365811412</c:v>
                </c:pt>
                <c:pt idx="10">
                  <c:v>0.60773990579037063</c:v>
                </c:pt>
                <c:pt idx="11">
                  <c:v>0.52847797000370522</c:v>
                </c:pt>
                <c:pt idx="12">
                  <c:v>0.5136796297634677</c:v>
                </c:pt>
                <c:pt idx="13">
                  <c:v>0.48504524736240284</c:v>
                </c:pt>
                <c:pt idx="14">
                  <c:v>0.62359455417914456</c:v>
                </c:pt>
                <c:pt idx="15">
                  <c:v>0.46685123223507918</c:v>
                </c:pt>
                <c:pt idx="16">
                  <c:v>0.65304757815255865</c:v>
                </c:pt>
                <c:pt idx="17">
                  <c:v>0.34909850140867132</c:v>
                </c:pt>
                <c:pt idx="18">
                  <c:v>0.46230754039452931</c:v>
                </c:pt>
                <c:pt idx="19">
                  <c:v>0.6854578112562475</c:v>
                </c:pt>
                <c:pt idx="20">
                  <c:v>0.60401918893270357</c:v>
                </c:pt>
                <c:pt idx="21">
                  <c:v>0.51096020377353524</c:v>
                </c:pt>
                <c:pt idx="22">
                  <c:v>0.459187033487306</c:v>
                </c:pt>
                <c:pt idx="23">
                  <c:v>0.72569929197683913</c:v>
                </c:pt>
                <c:pt idx="24">
                  <c:v>0.66923550825448086</c:v>
                </c:pt>
                <c:pt idx="25">
                  <c:v>0.64270614847455165</c:v>
                </c:pt>
                <c:pt idx="26">
                  <c:v>0.70477110192391368</c:v>
                </c:pt>
                <c:pt idx="27">
                  <c:v>0.32155207036393307</c:v>
                </c:pt>
                <c:pt idx="28">
                  <c:v>0.41378147864858333</c:v>
                </c:pt>
                <c:pt idx="29">
                  <c:v>0.71427869366260144</c:v>
                </c:pt>
                <c:pt idx="30">
                  <c:v>0.59507198113266446</c:v>
                </c:pt>
                <c:pt idx="31">
                  <c:v>0.35025804005984568</c:v>
                </c:pt>
              </c:numCache>
            </c:numRef>
          </c:val>
        </c:ser>
        <c:marker val="1"/>
        <c:axId val="91667456"/>
        <c:axId val="91673344"/>
      </c:lineChart>
      <c:catAx>
        <c:axId val="91667456"/>
        <c:scaling>
          <c:orientation val="minMax"/>
        </c:scaling>
        <c:axPos val="b"/>
        <c:numFmt formatCode="m&quot;月&quot;d&quot;日&quot;" sourceLinked="1"/>
        <c:tickLblPos val="nextTo"/>
        <c:crossAx val="91673344"/>
        <c:crosses val="autoZero"/>
        <c:auto val="1"/>
        <c:lblAlgn val="ctr"/>
        <c:lblOffset val="100"/>
      </c:catAx>
      <c:valAx>
        <c:axId val="91673344"/>
        <c:scaling>
          <c:orientation val="minMax"/>
        </c:scaling>
        <c:axPos val="l"/>
        <c:majorGridlines/>
        <c:numFmt formatCode="General" sourceLinked="1"/>
        <c:tickLblPos val="nextTo"/>
        <c:crossAx val="91667456"/>
        <c:crosses val="autoZero"/>
        <c:crossBetween val="between"/>
      </c:valAx>
      <c:valAx>
        <c:axId val="91674880"/>
        <c:scaling>
          <c:orientation val="minMax"/>
        </c:scaling>
        <c:axPos val="r"/>
        <c:numFmt formatCode="General" sourceLinked="1"/>
        <c:tickLblPos val="nextTo"/>
        <c:crossAx val="96010240"/>
        <c:crosses val="max"/>
        <c:crossBetween val="between"/>
      </c:valAx>
      <c:dateAx>
        <c:axId val="96010240"/>
        <c:scaling>
          <c:orientation val="minMax"/>
        </c:scaling>
        <c:delete val="1"/>
        <c:axPos val="b"/>
        <c:numFmt formatCode="m&quot;月&quot;d&quot;日&quot;" sourceLinked="1"/>
        <c:tickLblPos val="nextTo"/>
        <c:crossAx val="91674880"/>
        <c:crosses val="autoZero"/>
        <c:auto val="1"/>
        <c:lblOffset val="100"/>
      </c:date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Sheet2!$B$1</c:f>
              <c:strCache>
                <c:ptCount val="1"/>
                <c:pt idx="0">
                  <c:v>人数</c:v>
                </c:pt>
              </c:strCache>
            </c:strRef>
          </c:tx>
          <c:cat>
            <c:numRef>
              <c:f>Sheet2!$A$2:$A$11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93124</c:v>
                </c:pt>
                <c:pt idx="1">
                  <c:v>59566</c:v>
                </c:pt>
                <c:pt idx="2">
                  <c:v>71453</c:v>
                </c:pt>
                <c:pt idx="3">
                  <c:v>105718</c:v>
                </c:pt>
                <c:pt idx="4">
                  <c:v>113592</c:v>
                </c:pt>
                <c:pt idx="5">
                  <c:v>121778</c:v>
                </c:pt>
                <c:pt idx="6">
                  <c:v>128992</c:v>
                </c:pt>
                <c:pt idx="7">
                  <c:v>105107</c:v>
                </c:pt>
                <c:pt idx="8">
                  <c:v>89657</c:v>
                </c:pt>
                <c:pt idx="9">
                  <c:v>129635</c:v>
                </c:pt>
              </c:numCache>
            </c:numRef>
          </c:val>
        </c:ser>
        <c:axId val="96017408"/>
        <c:axId val="96068352"/>
      </c:barChart>
      <c:catAx>
        <c:axId val="96017408"/>
        <c:scaling>
          <c:orientation val="minMax"/>
        </c:scaling>
        <c:axPos val="b"/>
        <c:numFmt formatCode="General" sourceLinked="1"/>
        <c:tickLblPos val="nextTo"/>
        <c:crossAx val="96068352"/>
        <c:crosses val="autoZero"/>
        <c:auto val="1"/>
        <c:lblAlgn val="ctr"/>
        <c:lblOffset val="100"/>
      </c:catAx>
      <c:valAx>
        <c:axId val="96068352"/>
        <c:scaling>
          <c:orientation val="minMax"/>
        </c:scaling>
        <c:axPos val="l"/>
        <c:majorGridlines/>
        <c:numFmt formatCode="General" sourceLinked="1"/>
        <c:tickLblPos val="nextTo"/>
        <c:crossAx val="960174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v>新增流失玩家</c:v>
          </c:tx>
          <c:marker>
            <c:symbol val="none"/>
          </c:marker>
          <c:cat>
            <c:numRef>
              <c:f>Sheet1!$I$2:$I$33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Sheet1!$J$2:$J$33</c:f>
              <c:numCache>
                <c:formatCode>General</c:formatCode>
                <c:ptCount val="32"/>
                <c:pt idx="0">
                  <c:v>117381</c:v>
                </c:pt>
                <c:pt idx="1">
                  <c:v>58593</c:v>
                </c:pt>
                <c:pt idx="2">
                  <c:v>137073</c:v>
                </c:pt>
                <c:pt idx="3">
                  <c:v>138556</c:v>
                </c:pt>
                <c:pt idx="4">
                  <c:v>81875</c:v>
                </c:pt>
                <c:pt idx="5">
                  <c:v>81710</c:v>
                </c:pt>
                <c:pt idx="6">
                  <c:v>58842</c:v>
                </c:pt>
                <c:pt idx="7">
                  <c:v>66712</c:v>
                </c:pt>
                <c:pt idx="8">
                  <c:v>79020</c:v>
                </c:pt>
                <c:pt idx="9">
                  <c:v>105809</c:v>
                </c:pt>
                <c:pt idx="10">
                  <c:v>71098</c:v>
                </c:pt>
                <c:pt idx="11">
                  <c:v>149871</c:v>
                </c:pt>
                <c:pt idx="12">
                  <c:v>57596</c:v>
                </c:pt>
                <c:pt idx="13">
                  <c:v>114932</c:v>
                </c:pt>
                <c:pt idx="14">
                  <c:v>137708</c:v>
                </c:pt>
                <c:pt idx="15">
                  <c:v>91878</c:v>
                </c:pt>
                <c:pt idx="16">
                  <c:v>149377</c:v>
                </c:pt>
                <c:pt idx="17">
                  <c:v>52367</c:v>
                </c:pt>
                <c:pt idx="18">
                  <c:v>123083</c:v>
                </c:pt>
                <c:pt idx="19">
                  <c:v>131273</c:v>
                </c:pt>
                <c:pt idx="20">
                  <c:v>113001</c:v>
                </c:pt>
                <c:pt idx="21">
                  <c:v>53020</c:v>
                </c:pt>
                <c:pt idx="22">
                  <c:v>94463</c:v>
                </c:pt>
                <c:pt idx="23">
                  <c:v>91694</c:v>
                </c:pt>
                <c:pt idx="24">
                  <c:v>51307</c:v>
                </c:pt>
                <c:pt idx="25">
                  <c:v>91900</c:v>
                </c:pt>
                <c:pt idx="26">
                  <c:v>86507</c:v>
                </c:pt>
                <c:pt idx="27">
                  <c:v>105758</c:v>
                </c:pt>
                <c:pt idx="28">
                  <c:v>92572</c:v>
                </c:pt>
                <c:pt idx="29">
                  <c:v>137772</c:v>
                </c:pt>
                <c:pt idx="30">
                  <c:v>98498</c:v>
                </c:pt>
                <c:pt idx="31">
                  <c:v>78348</c:v>
                </c:pt>
              </c:numCache>
            </c:numRef>
          </c:val>
        </c:ser>
        <c:marker val="1"/>
        <c:axId val="100606336"/>
        <c:axId val="100607872"/>
      </c:lineChart>
      <c:dateAx>
        <c:axId val="100606336"/>
        <c:scaling>
          <c:orientation val="minMax"/>
        </c:scaling>
        <c:axPos val="b"/>
        <c:numFmt formatCode="m&quot;月&quot;d&quot;日&quot;" sourceLinked="1"/>
        <c:tickLblPos val="nextTo"/>
        <c:crossAx val="100607872"/>
        <c:crosses val="autoZero"/>
        <c:auto val="1"/>
        <c:lblOffset val="100"/>
      </c:dateAx>
      <c:valAx>
        <c:axId val="100607872"/>
        <c:scaling>
          <c:orientation val="minMax"/>
        </c:scaling>
        <c:axPos val="l"/>
        <c:majorGridlines/>
        <c:numFmt formatCode="General" sourceLinked="1"/>
        <c:tickLblPos val="nextTo"/>
        <c:crossAx val="100606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v>新增流失老玩家</c:v>
          </c:tx>
          <c:marker>
            <c:symbol val="none"/>
          </c:marker>
          <c:cat>
            <c:numRef>
              <c:f>Sheet1!$I$2:$I$33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Sheet1!$J$2:$J$33</c:f>
              <c:numCache>
                <c:formatCode>General</c:formatCode>
                <c:ptCount val="32"/>
                <c:pt idx="0">
                  <c:v>117381</c:v>
                </c:pt>
                <c:pt idx="1">
                  <c:v>58593</c:v>
                </c:pt>
                <c:pt idx="2">
                  <c:v>137073</c:v>
                </c:pt>
                <c:pt idx="3">
                  <c:v>138556</c:v>
                </c:pt>
                <c:pt idx="4">
                  <c:v>81875</c:v>
                </c:pt>
                <c:pt idx="5">
                  <c:v>81710</c:v>
                </c:pt>
                <c:pt idx="6">
                  <c:v>58842</c:v>
                </c:pt>
                <c:pt idx="7">
                  <c:v>66712</c:v>
                </c:pt>
                <c:pt idx="8">
                  <c:v>79020</c:v>
                </c:pt>
                <c:pt idx="9">
                  <c:v>105809</c:v>
                </c:pt>
                <c:pt idx="10">
                  <c:v>71098</c:v>
                </c:pt>
                <c:pt idx="11">
                  <c:v>149871</c:v>
                </c:pt>
                <c:pt idx="12">
                  <c:v>57596</c:v>
                </c:pt>
                <c:pt idx="13">
                  <c:v>114932</c:v>
                </c:pt>
                <c:pt idx="14">
                  <c:v>137708</c:v>
                </c:pt>
                <c:pt idx="15">
                  <c:v>91878</c:v>
                </c:pt>
                <c:pt idx="16">
                  <c:v>149377</c:v>
                </c:pt>
                <c:pt idx="17">
                  <c:v>52367</c:v>
                </c:pt>
                <c:pt idx="18">
                  <c:v>123083</c:v>
                </c:pt>
                <c:pt idx="19">
                  <c:v>131273</c:v>
                </c:pt>
                <c:pt idx="20">
                  <c:v>113001</c:v>
                </c:pt>
                <c:pt idx="21">
                  <c:v>53020</c:v>
                </c:pt>
                <c:pt idx="22">
                  <c:v>94463</c:v>
                </c:pt>
                <c:pt idx="23">
                  <c:v>91694</c:v>
                </c:pt>
                <c:pt idx="24">
                  <c:v>51307</c:v>
                </c:pt>
                <c:pt idx="25">
                  <c:v>91900</c:v>
                </c:pt>
                <c:pt idx="26">
                  <c:v>86507</c:v>
                </c:pt>
                <c:pt idx="27">
                  <c:v>105758</c:v>
                </c:pt>
                <c:pt idx="28">
                  <c:v>92572</c:v>
                </c:pt>
                <c:pt idx="29">
                  <c:v>137772</c:v>
                </c:pt>
                <c:pt idx="30">
                  <c:v>98498</c:v>
                </c:pt>
                <c:pt idx="31">
                  <c:v>78348</c:v>
                </c:pt>
              </c:numCache>
            </c:numRef>
          </c:val>
        </c:ser>
        <c:marker val="1"/>
        <c:axId val="100623872"/>
        <c:axId val="100625408"/>
      </c:lineChart>
      <c:dateAx>
        <c:axId val="100623872"/>
        <c:scaling>
          <c:orientation val="minMax"/>
        </c:scaling>
        <c:axPos val="b"/>
        <c:numFmt formatCode="m&quot;月&quot;d&quot;日&quot;" sourceLinked="1"/>
        <c:tickLblPos val="nextTo"/>
        <c:crossAx val="100625408"/>
        <c:crosses val="autoZero"/>
        <c:auto val="1"/>
        <c:lblOffset val="100"/>
      </c:dateAx>
      <c:valAx>
        <c:axId val="100625408"/>
        <c:scaling>
          <c:orientation val="minMax"/>
        </c:scaling>
        <c:axPos val="l"/>
        <c:majorGridlines/>
        <c:numFmt formatCode="General" sourceLinked="1"/>
        <c:tickLblPos val="nextTo"/>
        <c:crossAx val="100623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Sheet2!$B$1</c:f>
              <c:strCache>
                <c:ptCount val="1"/>
                <c:pt idx="0">
                  <c:v>人数</c:v>
                </c:pt>
              </c:strCache>
            </c:strRef>
          </c:tx>
          <c:cat>
            <c:numRef>
              <c:f>Sheet2!$A$2:$A$11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93124</c:v>
                </c:pt>
                <c:pt idx="1">
                  <c:v>59566</c:v>
                </c:pt>
                <c:pt idx="2">
                  <c:v>71453</c:v>
                </c:pt>
                <c:pt idx="3">
                  <c:v>105718</c:v>
                </c:pt>
                <c:pt idx="4">
                  <c:v>113592</c:v>
                </c:pt>
                <c:pt idx="5">
                  <c:v>121778</c:v>
                </c:pt>
                <c:pt idx="6">
                  <c:v>128992</c:v>
                </c:pt>
                <c:pt idx="7">
                  <c:v>105107</c:v>
                </c:pt>
                <c:pt idx="8">
                  <c:v>89657</c:v>
                </c:pt>
                <c:pt idx="9">
                  <c:v>129635</c:v>
                </c:pt>
              </c:numCache>
            </c:numRef>
          </c:val>
        </c:ser>
        <c:axId val="100637312"/>
        <c:axId val="100667776"/>
      </c:barChart>
      <c:catAx>
        <c:axId val="100637312"/>
        <c:scaling>
          <c:orientation val="minMax"/>
        </c:scaling>
        <c:axPos val="b"/>
        <c:numFmt formatCode="General" sourceLinked="1"/>
        <c:tickLblPos val="nextTo"/>
        <c:crossAx val="100667776"/>
        <c:crosses val="autoZero"/>
        <c:auto val="1"/>
        <c:lblAlgn val="ctr"/>
        <c:lblOffset val="100"/>
      </c:catAx>
      <c:valAx>
        <c:axId val="100667776"/>
        <c:scaling>
          <c:orientation val="minMax"/>
        </c:scaling>
        <c:axPos val="l"/>
        <c:majorGridlines/>
        <c:numFmt formatCode="General" sourceLinked="1"/>
        <c:tickLblPos val="nextTo"/>
        <c:crossAx val="1006373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strRef>
              <c:f>Sheet1!$C$1</c:f>
              <c:strCache>
                <c:ptCount val="1"/>
                <c:pt idx="0">
                  <c:v>充值金额</c:v>
                </c:pt>
              </c:strCache>
            </c:strRef>
          </c:tx>
          <c:marker>
            <c:symbol val="none"/>
          </c:marker>
          <c:cat>
            <c:numRef>
              <c:f>Sheet1!$A$2:$A$26</c:f>
              <c:numCache>
                <c:formatCode>General</c:formatCode>
                <c:ptCount val="25"/>
                <c:pt idx="0">
                  <c:v>24</c:v>
                </c:pt>
                <c:pt idx="1">
                  <c:v>23</c:v>
                </c:pt>
                <c:pt idx="2">
                  <c:v>22</c:v>
                </c:pt>
                <c:pt idx="3">
                  <c:v>21</c:v>
                </c:pt>
                <c:pt idx="4">
                  <c:v>20</c:v>
                </c:pt>
                <c:pt idx="5">
                  <c:v>19</c:v>
                </c:pt>
                <c:pt idx="6">
                  <c:v>18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  <c:pt idx="11">
                  <c:v>13</c:v>
                </c:pt>
                <c:pt idx="12">
                  <c:v>12</c:v>
                </c:pt>
                <c:pt idx="13">
                  <c:v>11</c:v>
                </c:pt>
                <c:pt idx="14">
                  <c:v>10</c:v>
                </c:pt>
                <c:pt idx="15">
                  <c:v>9</c:v>
                </c:pt>
                <c:pt idx="16">
                  <c:v>8</c:v>
                </c:pt>
                <c:pt idx="17">
                  <c:v>7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</c:numCache>
            </c:numRef>
          </c:cat>
          <c:val>
            <c:numRef>
              <c:f>Sheet1!$C$2:$C$26</c:f>
              <c:numCache>
                <c:formatCode>General</c:formatCode>
                <c:ptCount val="25"/>
                <c:pt idx="0">
                  <c:v>8332</c:v>
                </c:pt>
                <c:pt idx="1">
                  <c:v>11281</c:v>
                </c:pt>
                <c:pt idx="2">
                  <c:v>5560</c:v>
                </c:pt>
                <c:pt idx="3">
                  <c:v>5528</c:v>
                </c:pt>
                <c:pt idx="4">
                  <c:v>9782</c:v>
                </c:pt>
                <c:pt idx="5">
                  <c:v>10187</c:v>
                </c:pt>
                <c:pt idx="6">
                  <c:v>7101</c:v>
                </c:pt>
                <c:pt idx="7">
                  <c:v>13326</c:v>
                </c:pt>
                <c:pt idx="8">
                  <c:v>10899</c:v>
                </c:pt>
                <c:pt idx="9">
                  <c:v>7314</c:v>
                </c:pt>
                <c:pt idx="10">
                  <c:v>5899</c:v>
                </c:pt>
                <c:pt idx="11">
                  <c:v>7247</c:v>
                </c:pt>
                <c:pt idx="12">
                  <c:v>5637</c:v>
                </c:pt>
                <c:pt idx="13">
                  <c:v>12721</c:v>
                </c:pt>
                <c:pt idx="14">
                  <c:v>12592</c:v>
                </c:pt>
                <c:pt idx="15">
                  <c:v>13511</c:v>
                </c:pt>
                <c:pt idx="16">
                  <c:v>9424</c:v>
                </c:pt>
                <c:pt idx="17">
                  <c:v>9011</c:v>
                </c:pt>
                <c:pt idx="18">
                  <c:v>10350</c:v>
                </c:pt>
                <c:pt idx="19">
                  <c:v>11343</c:v>
                </c:pt>
                <c:pt idx="20">
                  <c:v>5113</c:v>
                </c:pt>
                <c:pt idx="21">
                  <c:v>11455</c:v>
                </c:pt>
                <c:pt idx="22">
                  <c:v>13273</c:v>
                </c:pt>
                <c:pt idx="23">
                  <c:v>12311</c:v>
                </c:pt>
                <c:pt idx="24">
                  <c:v>10630</c:v>
                </c:pt>
              </c:numCache>
            </c:numRef>
          </c:val>
        </c:ser>
        <c:marker val="1"/>
        <c:axId val="100700160"/>
        <c:axId val="100701696"/>
      </c:lineChart>
      <c:catAx>
        <c:axId val="100700160"/>
        <c:scaling>
          <c:orientation val="minMax"/>
        </c:scaling>
        <c:axPos val="b"/>
        <c:numFmt formatCode="General" sourceLinked="1"/>
        <c:tickLblPos val="nextTo"/>
        <c:crossAx val="100701696"/>
        <c:crosses val="autoZero"/>
        <c:auto val="1"/>
        <c:lblAlgn val="ctr"/>
        <c:lblOffset val="100"/>
      </c:catAx>
      <c:valAx>
        <c:axId val="100701696"/>
        <c:scaling>
          <c:orientation val="minMax"/>
        </c:scaling>
        <c:axPos val="l"/>
        <c:majorGridlines/>
        <c:numFmt formatCode="General" sourceLinked="1"/>
        <c:tickLblPos val="nextTo"/>
        <c:crossAx val="1007001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/>
    <c:plotArea>
      <c:layout/>
      <c:lineChart>
        <c:grouping val="standard"/>
        <c:ser>
          <c:idx val="0"/>
          <c:order val="0"/>
          <c:tx>
            <c:strRef>
              <c:f>Sheet1!$J$1</c:f>
              <c:strCache>
                <c:ptCount val="1"/>
                <c:pt idx="0">
                  <c:v>充值金额</c:v>
                </c:pt>
              </c:strCache>
            </c:strRef>
          </c:tx>
          <c:marker>
            <c:symbol val="none"/>
          </c:marker>
          <c:cat>
            <c:numRef>
              <c:f>Sheet1!$I$2:$I$33</c:f>
              <c:numCache>
                <c:formatCode>m"月"d"日"</c:formatCode>
                <c:ptCount val="32"/>
                <c:pt idx="0">
                  <c:v>40047</c:v>
                </c:pt>
                <c:pt idx="1">
                  <c:v>40048</c:v>
                </c:pt>
                <c:pt idx="2">
                  <c:v>40049</c:v>
                </c:pt>
                <c:pt idx="3">
                  <c:v>40050</c:v>
                </c:pt>
                <c:pt idx="4">
                  <c:v>40051</c:v>
                </c:pt>
                <c:pt idx="5">
                  <c:v>40052</c:v>
                </c:pt>
                <c:pt idx="6">
                  <c:v>40053</c:v>
                </c:pt>
                <c:pt idx="7">
                  <c:v>40054</c:v>
                </c:pt>
                <c:pt idx="8">
                  <c:v>40055</c:v>
                </c:pt>
                <c:pt idx="9">
                  <c:v>40056</c:v>
                </c:pt>
                <c:pt idx="10">
                  <c:v>40057</c:v>
                </c:pt>
                <c:pt idx="11">
                  <c:v>40058</c:v>
                </c:pt>
                <c:pt idx="12">
                  <c:v>40059</c:v>
                </c:pt>
                <c:pt idx="13">
                  <c:v>40060</c:v>
                </c:pt>
                <c:pt idx="14">
                  <c:v>40061</c:v>
                </c:pt>
                <c:pt idx="15">
                  <c:v>40062</c:v>
                </c:pt>
                <c:pt idx="16">
                  <c:v>40063</c:v>
                </c:pt>
                <c:pt idx="17">
                  <c:v>40064</c:v>
                </c:pt>
                <c:pt idx="18">
                  <c:v>40065</c:v>
                </c:pt>
                <c:pt idx="19">
                  <c:v>40066</c:v>
                </c:pt>
                <c:pt idx="20">
                  <c:v>40067</c:v>
                </c:pt>
                <c:pt idx="21">
                  <c:v>40068</c:v>
                </c:pt>
                <c:pt idx="22">
                  <c:v>40069</c:v>
                </c:pt>
                <c:pt idx="23">
                  <c:v>40070</c:v>
                </c:pt>
                <c:pt idx="24">
                  <c:v>40071</c:v>
                </c:pt>
                <c:pt idx="25">
                  <c:v>40072</c:v>
                </c:pt>
                <c:pt idx="26">
                  <c:v>40073</c:v>
                </c:pt>
                <c:pt idx="27">
                  <c:v>40074</c:v>
                </c:pt>
                <c:pt idx="28">
                  <c:v>40075</c:v>
                </c:pt>
                <c:pt idx="29">
                  <c:v>40076</c:v>
                </c:pt>
                <c:pt idx="30">
                  <c:v>40077</c:v>
                </c:pt>
                <c:pt idx="31">
                  <c:v>40078</c:v>
                </c:pt>
              </c:numCache>
            </c:numRef>
          </c:cat>
          <c:val>
            <c:numRef>
              <c:f>Sheet1!$J$2:$J$33</c:f>
              <c:numCache>
                <c:formatCode>General</c:formatCode>
                <c:ptCount val="32"/>
                <c:pt idx="0">
                  <c:v>109861</c:v>
                </c:pt>
                <c:pt idx="1">
                  <c:v>102259</c:v>
                </c:pt>
                <c:pt idx="2">
                  <c:v>146647</c:v>
                </c:pt>
                <c:pt idx="3">
                  <c:v>91959</c:v>
                </c:pt>
                <c:pt idx="4">
                  <c:v>90291</c:v>
                </c:pt>
                <c:pt idx="5">
                  <c:v>99460</c:v>
                </c:pt>
                <c:pt idx="6">
                  <c:v>131520</c:v>
                </c:pt>
                <c:pt idx="7">
                  <c:v>120726</c:v>
                </c:pt>
                <c:pt idx="8">
                  <c:v>65755</c:v>
                </c:pt>
                <c:pt idx="9">
                  <c:v>55304</c:v>
                </c:pt>
                <c:pt idx="10">
                  <c:v>87820</c:v>
                </c:pt>
                <c:pt idx="11">
                  <c:v>104329</c:v>
                </c:pt>
                <c:pt idx="12">
                  <c:v>54760</c:v>
                </c:pt>
                <c:pt idx="13">
                  <c:v>110260</c:v>
                </c:pt>
                <c:pt idx="14">
                  <c:v>143564</c:v>
                </c:pt>
                <c:pt idx="15">
                  <c:v>114365</c:v>
                </c:pt>
                <c:pt idx="16">
                  <c:v>82615</c:v>
                </c:pt>
                <c:pt idx="17">
                  <c:v>98807</c:v>
                </c:pt>
                <c:pt idx="18">
                  <c:v>128542</c:v>
                </c:pt>
                <c:pt idx="19">
                  <c:v>149437</c:v>
                </c:pt>
                <c:pt idx="20">
                  <c:v>65032</c:v>
                </c:pt>
                <c:pt idx="21">
                  <c:v>81355</c:v>
                </c:pt>
                <c:pt idx="22">
                  <c:v>63237</c:v>
                </c:pt>
                <c:pt idx="23">
                  <c:v>93934</c:v>
                </c:pt>
                <c:pt idx="24">
                  <c:v>108565</c:v>
                </c:pt>
                <c:pt idx="25">
                  <c:v>63407</c:v>
                </c:pt>
                <c:pt idx="26">
                  <c:v>119877</c:v>
                </c:pt>
                <c:pt idx="27">
                  <c:v>98858</c:v>
                </c:pt>
                <c:pt idx="28">
                  <c:v>79650</c:v>
                </c:pt>
                <c:pt idx="29">
                  <c:v>86203</c:v>
                </c:pt>
                <c:pt idx="30">
                  <c:v>72429</c:v>
                </c:pt>
                <c:pt idx="31">
                  <c:v>52664</c:v>
                </c:pt>
              </c:numCache>
            </c:numRef>
          </c:val>
        </c:ser>
        <c:marker val="1"/>
        <c:axId val="100713600"/>
        <c:axId val="100715136"/>
      </c:lineChart>
      <c:dateAx>
        <c:axId val="100713600"/>
        <c:scaling>
          <c:orientation val="minMax"/>
        </c:scaling>
        <c:axPos val="b"/>
        <c:numFmt formatCode="m&quot;月&quot;d&quot;日&quot;" sourceLinked="1"/>
        <c:tickLblPos val="nextTo"/>
        <c:crossAx val="100715136"/>
        <c:crosses val="autoZero"/>
        <c:auto val="1"/>
        <c:lblOffset val="100"/>
      </c:dateAx>
      <c:valAx>
        <c:axId val="100715136"/>
        <c:scaling>
          <c:orientation val="minMax"/>
        </c:scaling>
        <c:axPos val="l"/>
        <c:majorGridlines/>
        <c:numFmt formatCode="General" sourceLinked="1"/>
        <c:tickLblPos val="nextTo"/>
        <c:crossAx val="1007136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7107589-B191-4E94-AA3C-F7AC214E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DOTA数字攻略.dotx</Template>
  <TotalTime>33</TotalTime>
  <Pages>19</Pages>
  <Words>860</Words>
  <Characters>4906</Characters>
  <Application>Microsoft Office Word</Application>
  <DocSecurity>0</DocSecurity>
  <Lines>40</Lines>
  <Paragraphs>11</Paragraphs>
  <ScaleCrop>false</ScaleCrop>
  <Company>THE9</Company>
  <LinksUpToDate>false</LinksUpToDate>
  <CharactersWithSpaces>5755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cp:lastModifiedBy>fuxiang</cp:lastModifiedBy>
  <cp:revision>23</cp:revision>
  <cp:lastPrinted>2008-11-23T13:50:00Z</cp:lastPrinted>
  <dcterms:created xsi:type="dcterms:W3CDTF">2009-10-31T09:16:00Z</dcterms:created>
  <dcterms:modified xsi:type="dcterms:W3CDTF">2009-11-02T03:36:00Z</dcterms:modified>
</cp:coreProperties>
</file>